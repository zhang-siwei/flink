
<file path=[Content_Types].xml><?xml version="1.0" encoding="utf-8"?>
<Types xmlns="http://schemas.openxmlformats.org/package/2006/content-types">
  <Default Extension="xml" ContentType="application/xml"/>
  <Default Extension="pptx" ContentType="application/vnd.openxmlformats-officedocument.presentationml.presentation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5"/>
        <w:rPr>
          <w:sz w:val="44"/>
          <w:szCs w:val="44"/>
        </w:rPr>
      </w:pPr>
      <w:bookmarkStart w:id="0" w:name="_Hlk105256230"/>
      <w:r>
        <w:rPr>
          <w:rFonts w:hint="eastAsia"/>
          <w:sz w:val="44"/>
          <w:szCs w:val="44"/>
        </w:rPr>
        <w:t xml:space="preserve"> </w:t>
      </w:r>
      <w:r>
        <w:rPr>
          <w:sz w:val="44"/>
          <w:szCs w:val="44"/>
        </w:rPr>
        <w:t>尚硅谷大数据技术之SparkCore</w:t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b/>
          <w:bCs/>
        </w:rPr>
        <w:t>作者：尚硅谷</w:t>
      </w:r>
      <w:r>
        <w:rPr>
          <w:rFonts w:hint="eastAsia"/>
          <w:b/>
          <w:bCs/>
        </w:rPr>
        <w:t>研究院）</w:t>
      </w:r>
    </w:p>
    <w:p>
      <w:pPr>
        <w:jc w:val="center"/>
        <w:rPr>
          <w:b/>
          <w:bCs/>
        </w:rPr>
      </w:pPr>
      <w:r>
        <w:rPr>
          <w:b/>
          <w:bCs/>
        </w:rPr>
        <w:t>版本：V4.0</w:t>
      </w:r>
    </w:p>
    <w:bookmarkEnd w:id="0"/>
    <w:p>
      <w:pPr>
        <w:pStyle w:val="2"/>
        <w:rPr>
          <w:rStyle w:val="122"/>
        </w:rPr>
      </w:pPr>
      <w:bookmarkStart w:id="1" w:name="_Hlk105256282"/>
      <w:r>
        <w:t>第1章 RDD概述</w:t>
      </w:r>
    </w:p>
    <w:bookmarkEnd w:id="1"/>
    <w:p>
      <w:pPr>
        <w:pStyle w:val="3"/>
      </w:pPr>
      <w:bookmarkStart w:id="2" w:name="_Hlk105256295"/>
      <w:r>
        <w:t>1.1 什么是RDD</w:t>
      </w:r>
    </w:p>
    <w:bookmarkEnd w:id="2"/>
    <w:p>
      <w:r>
        <w:t>RDD</w:t>
      </w:r>
      <w:r>
        <w:rPr>
          <w:rFonts w:hint="eastAsia"/>
        </w:rPr>
        <w:t>（</w:t>
      </w:r>
      <w:r>
        <w:t>Resilient Distributed Dataset</w:t>
      </w:r>
      <w:r>
        <w:rPr>
          <w:rFonts w:hint="eastAsia"/>
        </w:rPr>
        <w:t>）叫做弹性分布式数据集，是</w:t>
      </w:r>
      <w:r>
        <w:t>Spark</w:t>
      </w:r>
      <w:r>
        <w:rPr>
          <w:rFonts w:hint="eastAsia"/>
        </w:rPr>
        <w:t>中对于分布式数据集的抽象。</w:t>
      </w:r>
    </w:p>
    <w:p>
      <w:r>
        <w:rPr>
          <w:rFonts w:hint="eastAsia"/>
        </w:rPr>
        <w:t>代码中是一个抽象类，它代表一个弹性的、不可变、可分区、里面的元素可并行计算的集合。</w:t>
      </w:r>
    </w:p>
    <w:p>
      <w:pPr>
        <w:pStyle w:val="4"/>
      </w:pPr>
      <w:bookmarkStart w:id="3" w:name="_Hlk105256305"/>
      <w:r>
        <w:t xml:space="preserve">1.1.1 </w:t>
      </w:r>
      <w:r>
        <w:rPr>
          <w:rFonts w:hint="eastAsia"/>
        </w:rPr>
        <w:t>RDD类比工厂生产</w:t>
      </w:r>
    </w:p>
    <w:bookmarkEnd w:id="3"/>
    <w:p>
      <w:pPr>
        <w:jc w:val="center"/>
      </w:pPr>
      <w:r>
        <w:object>
          <v:shape id="_x0000_i1025" o:spt="75" type="#_x0000_t75" style="height:231.8pt;width:411.6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8">
            <o:LockedField>false</o:LockedField>
          </o:OLEObject>
        </w:object>
      </w:r>
    </w:p>
    <w:p>
      <w:pPr>
        <w:pStyle w:val="3"/>
      </w:pPr>
      <w:r>
        <w:t>1.2 RDD</w:t>
      </w:r>
      <w:r>
        <w:rPr>
          <w:rFonts w:hint="eastAsia"/>
        </w:rPr>
        <w:t>五大</w:t>
      </w:r>
      <w:r>
        <w:t>特性</w:t>
      </w:r>
    </w:p>
    <w:p>
      <w:pPr>
        <w:jc w:val="center"/>
      </w:pPr>
      <w:r>
        <w:object>
          <v:shape id="_x0000_i1026" o:spt="75" type="#_x0000_t75" style="height:211.05pt;width:375.4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10">
            <o:LockedField>false</o:LockedField>
          </o:OLEObject>
        </w:object>
      </w:r>
    </w:p>
    <w:p>
      <w:pPr>
        <w:pStyle w:val="2"/>
      </w:pPr>
      <w:r>
        <w:t>第2章 RDD编程</w:t>
      </w:r>
    </w:p>
    <w:p>
      <w:pPr>
        <w:pStyle w:val="3"/>
      </w:pPr>
      <w:r>
        <w:t>2.1 RDD的创建</w:t>
      </w:r>
    </w:p>
    <w:p>
      <w:r>
        <w:t>在Spark中创建RDD的创建方式可以分为三种：</w:t>
      </w:r>
    </w:p>
    <w:p>
      <w:pPr>
        <w:pStyle w:val="279"/>
        <w:rPr>
          <w:rStyle w:val="77"/>
        </w:rPr>
      </w:pPr>
      <w:r>
        <w:rPr>
          <w:rStyle w:val="77"/>
          <w:rFonts w:hint="eastAsia"/>
        </w:rPr>
        <w:t xml:space="preserve">① </w:t>
      </w:r>
      <w:r>
        <w:rPr>
          <w:rStyle w:val="77"/>
        </w:rPr>
        <w:t>从集合中创建RDD</w:t>
      </w:r>
    </w:p>
    <w:p>
      <w:pPr>
        <w:pStyle w:val="279"/>
        <w:rPr>
          <w:rStyle w:val="77"/>
        </w:rPr>
      </w:pPr>
      <w:r>
        <w:rPr>
          <w:rStyle w:val="77"/>
          <w:rFonts w:hint="eastAsia"/>
        </w:rPr>
        <w:t xml:space="preserve">② </w:t>
      </w:r>
      <w:r>
        <w:rPr>
          <w:rStyle w:val="77"/>
        </w:rPr>
        <w:t>从外部存储创建RDD</w:t>
      </w:r>
    </w:p>
    <w:p>
      <w:pPr>
        <w:pStyle w:val="279"/>
        <w:rPr>
          <w:rStyle w:val="77"/>
        </w:rPr>
      </w:pPr>
      <w:r>
        <w:rPr>
          <w:rStyle w:val="77"/>
          <w:rFonts w:hint="eastAsia"/>
        </w:rPr>
        <w:t xml:space="preserve">③ </w:t>
      </w:r>
      <w:r>
        <w:rPr>
          <w:rStyle w:val="77"/>
        </w:rPr>
        <w:t>从其他RDD创建。</w:t>
      </w:r>
    </w:p>
    <w:p>
      <w:pPr>
        <w:pStyle w:val="4"/>
      </w:pPr>
      <w:r>
        <w:t>2.1.1 IDEA环境准备</w:t>
      </w:r>
    </w:p>
    <w:p>
      <w:r>
        <w:t>1）创建一个maven工程，工程名称叫SparkCore</w:t>
      </w:r>
    </w:p>
    <w:p>
      <w:r>
        <w:drawing>
          <wp:inline distT="0" distB="0" distL="0" distR="0">
            <wp:extent cx="6417945" cy="1907540"/>
            <wp:effectExtent l="19050" t="1905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0405" cy="19352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t>2）创建包名：com.atguigu.</w:t>
      </w:r>
      <w:r>
        <w:rPr>
          <w:rFonts w:hint="eastAsia"/>
        </w:rPr>
        <w:t>spark</w:t>
      </w:r>
      <w:r>
        <w:t>.createrdd</w:t>
      </w:r>
    </w:p>
    <w:p>
      <w:r>
        <w:t>3）在pom文件中添加</w:t>
      </w:r>
      <w:r>
        <w:rPr>
          <w:rFonts w:hint="eastAsia"/>
        </w:rPr>
        <w:t>spark-core的依赖和scala的编译插件</w:t>
      </w:r>
    </w:p>
    <w:p>
      <w:pPr>
        <w:pStyle w:val="160"/>
      </w:pPr>
      <w:r>
        <w:t>&lt;dependencies&gt;</w:t>
      </w:r>
    </w:p>
    <w:p>
      <w:pPr>
        <w:pStyle w:val="160"/>
      </w:pPr>
      <w:r>
        <w:t xml:space="preserve">    &lt;dependency&gt;</w:t>
      </w:r>
    </w:p>
    <w:p>
      <w:pPr>
        <w:pStyle w:val="160"/>
      </w:pPr>
      <w:r>
        <w:t xml:space="preserve">        &lt;groupId&gt;org.apache.spark&lt;/groupId&gt;</w:t>
      </w:r>
    </w:p>
    <w:p>
      <w:pPr>
        <w:pStyle w:val="160"/>
      </w:pPr>
      <w:r>
        <w:t xml:space="preserve">        &lt;artifactId&gt;</w:t>
      </w:r>
      <w:r>
        <w:rPr>
          <w:color w:val="FF0000"/>
        </w:rPr>
        <w:t>spark-core_2.12</w:t>
      </w:r>
      <w:r>
        <w:t>&lt;/artifactId&gt;</w:t>
      </w:r>
    </w:p>
    <w:p>
      <w:pPr>
        <w:pStyle w:val="160"/>
      </w:pPr>
      <w:r>
        <w:t xml:space="preserve">        &lt;version&gt;</w:t>
      </w:r>
      <w:r>
        <w:rPr>
          <w:color w:val="FF0000"/>
        </w:rPr>
        <w:t>3.3.0</w:t>
      </w:r>
      <w:r>
        <w:t>&lt;/version&gt;</w:t>
      </w:r>
    </w:p>
    <w:p>
      <w:pPr>
        <w:pStyle w:val="160"/>
      </w:pPr>
      <w:r>
        <w:t xml:space="preserve">    &lt;/dependency&gt;</w:t>
      </w:r>
    </w:p>
    <w:p>
      <w:pPr>
        <w:pStyle w:val="160"/>
      </w:pPr>
      <w:r>
        <w:t>&lt;/dependencies&gt;</w:t>
      </w:r>
    </w:p>
    <w:p>
      <w:r>
        <w:t>4）</w:t>
      </w:r>
      <w:r>
        <w:rPr>
          <w:rFonts w:hint="eastAsia"/>
        </w:rPr>
        <w:t>如果不想运行时打印大量日志，可以在resources文件夹中添加</w:t>
      </w:r>
      <w:r>
        <w:rPr>
          <w:color w:val="FF0000"/>
          <w:spacing w:val="10"/>
          <w:szCs w:val="21"/>
        </w:rPr>
        <w:t>log4j</w:t>
      </w:r>
      <w:r>
        <w:rPr>
          <w:rFonts w:hint="eastAsia"/>
          <w:color w:val="FF0000"/>
          <w:spacing w:val="10"/>
          <w:szCs w:val="21"/>
          <w:lang w:val="en-US" w:eastAsia="zh-CN"/>
        </w:rPr>
        <w:t>2</w:t>
      </w:r>
      <w:bookmarkStart w:id="13" w:name="_GoBack"/>
      <w:bookmarkEnd w:id="13"/>
      <w:r>
        <w:rPr>
          <w:color w:val="FF0000"/>
          <w:spacing w:val="10"/>
          <w:szCs w:val="21"/>
        </w:rPr>
        <w:t>.properties</w:t>
      </w:r>
      <w:r>
        <w:rPr>
          <w:spacing w:val="10"/>
          <w:szCs w:val="21"/>
        </w:rPr>
        <w:t>文件，并添加日志配置信息</w:t>
      </w:r>
    </w:p>
    <w:p>
      <w:pPr>
        <w:pStyle w:val="160"/>
      </w:pPr>
      <w:r>
        <w:t>log4j.rootCategory=</w:t>
      </w:r>
      <w:r>
        <w:rPr>
          <w:color w:val="FF0000"/>
        </w:rPr>
        <w:t>ERROR</w:t>
      </w:r>
      <w:r>
        <w:t>, console</w:t>
      </w:r>
    </w:p>
    <w:p>
      <w:pPr>
        <w:pStyle w:val="160"/>
      </w:pPr>
      <w:r>
        <w:t>log4j.appender.console=org.apache.log4j.ConsoleAppender</w:t>
      </w:r>
    </w:p>
    <w:p>
      <w:pPr>
        <w:pStyle w:val="160"/>
      </w:pPr>
      <w:r>
        <w:t>log4j.appender.console.target=System.err</w:t>
      </w:r>
    </w:p>
    <w:p>
      <w:pPr>
        <w:pStyle w:val="160"/>
      </w:pPr>
      <w:r>
        <w:t>log4j.appender.console.layout=org.apache.log4j.PatternLayout</w:t>
      </w:r>
    </w:p>
    <w:p>
      <w:pPr>
        <w:pStyle w:val="160"/>
      </w:pPr>
      <w:r>
        <w:t>log4j.appender.console.layout.ConversionPattern=%d{yy/MM/dd HH:mm:ss} %p %c{1}: %m%n</w:t>
      </w:r>
    </w:p>
    <w:p>
      <w:pPr>
        <w:pStyle w:val="160"/>
      </w:pPr>
    </w:p>
    <w:p>
      <w:pPr>
        <w:pStyle w:val="160"/>
      </w:pPr>
      <w:r>
        <w:t># Set the default spark-shell log level to ERROR. When running the spark-shell, the</w:t>
      </w:r>
    </w:p>
    <w:p>
      <w:pPr>
        <w:pStyle w:val="160"/>
      </w:pPr>
      <w:r>
        <w:t># log level for this class is used to overwrite the root logger's log level, so that</w:t>
      </w:r>
    </w:p>
    <w:p>
      <w:pPr>
        <w:pStyle w:val="160"/>
      </w:pPr>
      <w:r>
        <w:t># the user can have different defaults for the shell and regular Spark apps.</w:t>
      </w:r>
    </w:p>
    <w:p>
      <w:pPr>
        <w:pStyle w:val="160"/>
      </w:pPr>
      <w:r>
        <w:t>log4j.logger.org.apache.spark.repl.Main=ERROR</w:t>
      </w:r>
    </w:p>
    <w:p>
      <w:pPr>
        <w:pStyle w:val="160"/>
      </w:pPr>
    </w:p>
    <w:p>
      <w:pPr>
        <w:pStyle w:val="160"/>
      </w:pPr>
      <w:r>
        <w:t># Settings to quiet third party logs that are too verbose</w:t>
      </w:r>
    </w:p>
    <w:p>
      <w:pPr>
        <w:pStyle w:val="160"/>
      </w:pPr>
      <w:r>
        <w:t>log4j.logger.org.spark_project.jetty=ERROR</w:t>
      </w:r>
    </w:p>
    <w:p>
      <w:pPr>
        <w:pStyle w:val="160"/>
      </w:pPr>
      <w:r>
        <w:t>log4j.logger.org.spark_project.jetty.util.component.AbstractLifeCycle=ERROR</w:t>
      </w:r>
    </w:p>
    <w:p>
      <w:pPr>
        <w:pStyle w:val="160"/>
      </w:pPr>
      <w:r>
        <w:t>log4j.logger.org.apache.spark.repl.SparkIMain$exprTyper=ERROR</w:t>
      </w:r>
    </w:p>
    <w:p>
      <w:pPr>
        <w:pStyle w:val="160"/>
      </w:pPr>
      <w:r>
        <w:t>log4j.logger.org.apache.spark.repl.SparkILoop$SparkILoopInterpreter=ERROR</w:t>
      </w:r>
    </w:p>
    <w:p>
      <w:pPr>
        <w:pStyle w:val="160"/>
      </w:pPr>
      <w:r>
        <w:t>log4j.logger.org.apache.parquet=ERROR</w:t>
      </w:r>
    </w:p>
    <w:p>
      <w:pPr>
        <w:pStyle w:val="160"/>
      </w:pPr>
      <w:r>
        <w:t>log4j.logger.parquet=ERROR</w:t>
      </w:r>
    </w:p>
    <w:p>
      <w:pPr>
        <w:pStyle w:val="160"/>
      </w:pPr>
    </w:p>
    <w:p>
      <w:pPr>
        <w:pStyle w:val="160"/>
      </w:pPr>
      <w:r>
        <w:t># SPARK-9183: Settings to avoid annoying messages when looking up nonexistent UDFs in SparkSQL with Hive support</w:t>
      </w:r>
    </w:p>
    <w:p>
      <w:pPr>
        <w:pStyle w:val="160"/>
      </w:pPr>
      <w:r>
        <w:t>log4j.logger.org.apache.hadoop.hive.metastore.RetryingHMSHandler=FATAL</w:t>
      </w:r>
    </w:p>
    <w:p>
      <w:pPr>
        <w:pStyle w:val="160"/>
      </w:pPr>
      <w:r>
        <w:t>log4j.logger.org.apache.hadoop.hive.ql.exec.FunctionRegistry=ERROR</w:t>
      </w:r>
    </w:p>
    <w:p>
      <w:pPr>
        <w:pStyle w:val="4"/>
      </w:pPr>
      <w:r>
        <w:t>2.1.2 创建IDEA快捷键</w:t>
      </w:r>
    </w:p>
    <w:p>
      <w:r>
        <w:rPr>
          <w:rFonts w:hint="eastAsia"/>
        </w:rPr>
        <w:t>创建SparkContext和SparkConf时存在的模板代码，我们可以设置idea快捷键一键生成。</w:t>
      </w:r>
    </w:p>
    <w:p>
      <w:r>
        <w:t>1）点击File-&gt;Settings…-&gt;Editor-&gt;Live Templates-&gt;output-&gt;Live Template</w:t>
      </w:r>
    </w:p>
    <w:p>
      <w:pPr>
        <w:rPr>
          <w:color w:val="FF0000"/>
          <w:szCs w:val="21"/>
        </w:rPr>
      </w:pPr>
      <w:r>
        <w:drawing>
          <wp:inline distT="0" distB="0" distL="0" distR="0">
            <wp:extent cx="1797050" cy="1282700"/>
            <wp:effectExtent l="19050" t="1905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1175" cy="1293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Cs w:val="21"/>
        </w:rPr>
        <w:t xml:space="preserve"> </w:t>
      </w:r>
      <w:r>
        <w:rPr>
          <w:color w:val="FF0000"/>
          <w:szCs w:val="21"/>
        </w:rPr>
        <w:t xml:space="preserve">                 </w:t>
      </w:r>
      <w:r>
        <w:drawing>
          <wp:inline distT="0" distB="0" distL="0" distR="0">
            <wp:extent cx="4179570" cy="1289685"/>
            <wp:effectExtent l="19050" t="1905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41" cy="1308438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t>2）点击左下角的Define-&gt;选择JAVA</w:t>
      </w:r>
    </w:p>
    <w:p>
      <w:pPr>
        <w:rPr>
          <w:color w:val="FF0000"/>
          <w:szCs w:val="21"/>
        </w:rPr>
      </w:pPr>
      <w:r>
        <w:drawing>
          <wp:inline distT="0" distB="0" distL="0" distR="0">
            <wp:extent cx="3033395" cy="2438400"/>
            <wp:effectExtent l="19050" t="1905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5342" cy="2456487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t>3）在Abbreviation中输入快捷键名称sc，在Template text中填写，输入快捷键后生成的内容。</w:t>
      </w:r>
    </w:p>
    <w:p>
      <w:pPr>
        <w:rPr>
          <w:szCs w:val="21"/>
        </w:rPr>
      </w:pPr>
      <w:r>
        <w:drawing>
          <wp:inline distT="0" distB="0" distL="0" distR="0">
            <wp:extent cx="4691380" cy="1595755"/>
            <wp:effectExtent l="19050" t="19050" r="13970" b="234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8433" cy="1601978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73"/>
      </w:pPr>
      <w:r>
        <w:t>// 1.创建配置对象</w:t>
      </w:r>
    </w:p>
    <w:p>
      <w:pPr>
        <w:pStyle w:val="160"/>
      </w:pPr>
      <w:r>
        <w:t>SparkConf conf = new SparkConf().setMaster("local[*]").setAppName("sparkCore");</w:t>
      </w:r>
    </w:p>
    <w:p>
      <w:pPr>
        <w:pStyle w:val="160"/>
      </w:pPr>
    </w:p>
    <w:p>
      <w:pPr>
        <w:pStyle w:val="273"/>
      </w:pPr>
      <w:r>
        <w:t>// 2. 创建sparkContext</w:t>
      </w:r>
    </w:p>
    <w:p>
      <w:pPr>
        <w:pStyle w:val="160"/>
      </w:pPr>
      <w:r>
        <w:t>JavaSparkContext sc = new JavaSparkContext(conf);</w:t>
      </w:r>
    </w:p>
    <w:p>
      <w:pPr>
        <w:pStyle w:val="160"/>
      </w:pPr>
    </w:p>
    <w:p>
      <w:pPr>
        <w:pStyle w:val="273"/>
      </w:pPr>
      <w:r>
        <w:t>// TODO. 编写代码</w:t>
      </w:r>
    </w:p>
    <w:p>
      <w:pPr>
        <w:pStyle w:val="160"/>
      </w:pPr>
    </w:p>
    <w:p>
      <w:pPr>
        <w:pStyle w:val="273"/>
      </w:pPr>
      <w:r>
        <w:t>// x. 关闭sc</w:t>
      </w:r>
    </w:p>
    <w:p>
      <w:pPr>
        <w:pStyle w:val="160"/>
      </w:pPr>
      <w:r>
        <w:t>sc.stop();</w:t>
      </w:r>
    </w:p>
    <w:p>
      <w:r>
        <w:rPr>
          <w:rFonts w:hint="eastAsia"/>
        </w:rPr>
        <w:t>完成上述操作后，创建类使用快捷键，会发现SparkConf和SparkContext等类需要手动引入，很麻烦，使用如下配置idea会自动导入相应jar</w:t>
      </w:r>
    </w:p>
    <w:p>
      <w:r>
        <w:drawing>
          <wp:inline distT="0" distB="0" distL="0" distR="0">
            <wp:extent cx="2994660" cy="1621790"/>
            <wp:effectExtent l="19050" t="19050" r="0" b="0"/>
            <wp:docPr id="6" name="图片 6" descr="报错示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报错示例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0212" cy="165198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13150" cy="2588260"/>
            <wp:effectExtent l="0" t="0" r="0" b="0"/>
            <wp:docPr id="7" name="图片 7" descr="配置idiea自动导入依赖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配置idiea自动导入依赖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4691" cy="262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2.1.3 异常处理</w:t>
      </w:r>
    </w:p>
    <w:p>
      <w:r>
        <w:rPr>
          <w:rFonts w:hint="eastAsia"/>
          <w:b/>
          <w:bCs/>
        </w:rPr>
        <w:t>1</w:t>
      </w:r>
      <w:r>
        <w:rPr>
          <w:b/>
          <w:bCs/>
        </w:rPr>
        <w:t xml:space="preserve">. </w:t>
      </w:r>
      <w:r>
        <w:t>如果本机操作系统是Windows，如果在程序中使用了Hadoop相关的东西，比如写入文件到HDFS，则会遇到如下异常：</w:t>
      </w:r>
    </w:p>
    <w:p>
      <w:r>
        <w:drawing>
          <wp:inline distT="0" distB="0" distL="0" distR="0">
            <wp:extent cx="5257165" cy="1188085"/>
            <wp:effectExtent l="19050" t="1905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rcRect r="4086"/>
                    <a:stretch>
                      <a:fillRect/>
                    </a:stretch>
                  </pic:blipFill>
                  <pic:spPr>
                    <a:xfrm>
                      <a:off x="0" y="0"/>
                      <a:ext cx="5279098" cy="1193250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t>出现这个问题的原因，并不是程序的错误，而是用到了Hadoop相关的服务，解决办法</w:t>
      </w:r>
    </w:p>
    <w:p>
      <w:r>
        <w:rPr>
          <w:rFonts w:hint="eastAsia"/>
        </w:rPr>
        <w:t>1）</w:t>
      </w:r>
      <w:r>
        <w:t>配置HADOOP_HOME环境变量</w:t>
      </w:r>
    </w:p>
    <w:p>
      <w:r>
        <w:drawing>
          <wp:inline distT="0" distB="0" distL="0" distR="0">
            <wp:extent cx="5274310" cy="1253490"/>
            <wp:effectExtent l="19050" t="19050" r="254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2）</w:t>
      </w:r>
      <w:r>
        <w:t>在IDEA中配置Run Configuration，添加HADOOP_HOME变量</w:t>
      </w:r>
    </w:p>
    <w:p>
      <w:r>
        <w:drawing>
          <wp:inline distT="0" distB="0" distL="0" distR="0">
            <wp:extent cx="5265420" cy="3608070"/>
            <wp:effectExtent l="19050" t="1905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008" cy="3615809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r>
        <w:rPr>
          <w:rFonts w:hint="eastAsia"/>
        </w:rPr>
        <w:t>如果出现下列问题，是因为windows上面的hadoop权限不够。</w:t>
      </w:r>
    </w:p>
    <w:p>
      <w:pPr>
        <w:pStyle w:val="160"/>
      </w:pPr>
      <w:r>
        <w:t xml:space="preserve">Exception in thread "main" java.lang.UnsatisfiedLinkError: </w:t>
      </w:r>
      <w:r>
        <w:rPr>
          <w:color w:val="FF0000"/>
        </w:rPr>
        <w:t>org.apache.hadoop.io.nativeio.NativeIO$Windows.access0</w:t>
      </w:r>
      <w:r>
        <w:t>(Ljava/lang/String;I)Z</w:t>
      </w:r>
    </w:p>
    <w:p>
      <w:pPr>
        <w:pStyle w:val="160"/>
      </w:pPr>
      <w:r>
        <w:tab/>
      </w:r>
      <w:r>
        <w:t>at org.apache.hadoop.io.nativeio.NativeIO$Windows.access0(Native Method)</w:t>
      </w:r>
    </w:p>
    <w:p>
      <w:pPr>
        <w:pStyle w:val="160"/>
      </w:pPr>
      <w:r>
        <w:tab/>
      </w:r>
      <w:r>
        <w:t>at org.apache.hadoop.io.nativeio.NativeIO$Windows.access(NativeIO.java:645)</w:t>
      </w:r>
    </w:p>
    <w:p>
      <w:pPr>
        <w:pStyle w:val="160"/>
      </w:pPr>
      <w:r>
        <w:tab/>
      </w:r>
      <w:r>
        <w:t>at org.apache.hadoop.fs.FileUtil.canRead(FileUtil.java:1230)</w:t>
      </w:r>
    </w:p>
    <w:p>
      <w:pPr>
        <w:pStyle w:val="160"/>
      </w:pPr>
      <w:r>
        <w:tab/>
      </w:r>
      <w:r>
        <w:t>at org.apache.hadoop.fs.FileUtil.list(FileUtil.java:1435)</w:t>
      </w:r>
    </w:p>
    <w:p>
      <w:pPr>
        <w:pStyle w:val="160"/>
      </w:pPr>
      <w:r>
        <w:tab/>
      </w:r>
      <w:r>
        <w:t>at org.apache.hadoop.fs.RawLocalFileSystem.listStatus(RawLocalFileSystem.java:493)</w:t>
      </w:r>
    </w:p>
    <w:p>
      <w:pPr>
        <w:pStyle w:val="160"/>
      </w:pPr>
      <w:r>
        <w:tab/>
      </w:r>
      <w:r>
        <w:t>at org.apache.hadoop.fs.FileSystem.listStatus(FileSystem.java:1868)</w:t>
      </w:r>
    </w:p>
    <w:p>
      <w:pPr>
        <w:pStyle w:val="160"/>
      </w:pPr>
      <w:r>
        <w:tab/>
      </w:r>
      <w:r>
        <w:t>at org.apache.hadoop.fs.FileSystem.listStatus(FileSystem.java:1910)</w:t>
      </w:r>
    </w:p>
    <w:p>
      <w:pPr>
        <w:pStyle w:val="160"/>
      </w:pPr>
      <w:r>
        <w:tab/>
      </w:r>
      <w:r>
        <w:t>at org.apache.hadoop.fs.FileSystem$4.&lt;init&gt;(FileSystem.java:2072)</w:t>
      </w:r>
    </w:p>
    <w:p>
      <w:r>
        <w:rPr>
          <w:rFonts w:hint="eastAsia"/>
        </w:rPr>
        <w:t>解决方法是把安装在windows上面的hadoop的bin文件夹中的hadoop.</w:t>
      </w:r>
      <w:r>
        <w:t>dll</w:t>
      </w:r>
      <w:r>
        <w:rPr>
          <w:rFonts w:hint="eastAsia"/>
        </w:rPr>
        <w:t>复制到</w:t>
      </w:r>
      <w:r>
        <w:t>C:\Windows\System32</w:t>
      </w:r>
      <w:r>
        <w:rPr>
          <w:rFonts w:hint="eastAsia"/>
        </w:rPr>
        <w:t>文件夹中</w:t>
      </w:r>
    </w:p>
    <w:p>
      <w:pPr>
        <w:jc w:val="left"/>
      </w:pPr>
      <w:r>
        <w:drawing>
          <wp:inline distT="0" distB="0" distL="0" distR="0">
            <wp:extent cx="6654800" cy="3347085"/>
            <wp:effectExtent l="19050" t="1905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00671" cy="342080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right"/>
        <w:rPr>
          <w:spacing w:val="10"/>
        </w:rPr>
      </w:pPr>
      <w:r>
        <w:drawing>
          <wp:inline distT="0" distB="0" distL="0" distR="0">
            <wp:extent cx="6522085" cy="3685540"/>
            <wp:effectExtent l="19050" t="1905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77488" cy="377367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2.1.4 从集合中创建</w:t>
      </w:r>
    </w:p>
    <w:p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创建包：com</w:t>
      </w:r>
      <w:r>
        <w:t>.atguigu.spark.createrdd</w:t>
      </w:r>
    </w:p>
    <w:p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创建类：Test</w:t>
      </w:r>
      <w:r>
        <w:t>01</w:t>
      </w:r>
      <w:r>
        <w:rPr>
          <w:rFonts w:hint="eastAsia"/>
        </w:rPr>
        <w:t>_</w:t>
      </w:r>
      <w:r>
        <w:t>createRddWithList</w:t>
      </w:r>
    </w:p>
    <w:p>
      <w:r>
        <w:t>1）从集合中创建RDD：parallelize</w:t>
      </w:r>
    </w:p>
    <w:p>
      <w:pPr>
        <w:pStyle w:val="160"/>
      </w:pPr>
      <w:r>
        <w:t>package com.atguigu.</w:t>
      </w:r>
      <w:r>
        <w:rPr>
          <w:rFonts w:hint="eastAsia"/>
        </w:rPr>
        <w:t>spark</w:t>
      </w:r>
      <w:r>
        <w:t>.createrdd;</w:t>
      </w: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java.util.Arrays;</w:t>
      </w:r>
    </w:p>
    <w:p>
      <w:pPr>
        <w:pStyle w:val="160"/>
      </w:pPr>
      <w:r>
        <w:t>import java.util.List;</w:t>
      </w:r>
    </w:p>
    <w:p>
      <w:pPr>
        <w:pStyle w:val="160"/>
      </w:pPr>
    </w:p>
    <w:p>
      <w:pPr>
        <w:pStyle w:val="160"/>
      </w:pPr>
      <w:r>
        <w:t xml:space="preserve">public class </w:t>
      </w:r>
      <w:r>
        <w:rPr>
          <w:rFonts w:hint="eastAsia"/>
        </w:rPr>
        <w:t>Test</w:t>
      </w:r>
      <w:r>
        <w:t>01</w:t>
      </w:r>
      <w:r>
        <w:rPr>
          <w:rFonts w:hint="eastAsia"/>
        </w:rPr>
        <w:t>_</w:t>
      </w:r>
      <w:r>
        <w:t>createRddWithList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t xml:space="preserve">        // 1.创建配置对象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273"/>
      </w:pPr>
      <w:r>
        <w:t xml:space="preserve">        // 2. 创建sparkContext</w:t>
      </w:r>
    </w:p>
    <w:p>
      <w:pPr>
        <w:pStyle w:val="160"/>
      </w:pPr>
      <w:r>
        <w:t xml:space="preserve">        JavaSparkContext sc = new JavaSparkContext(conf);</w:t>
      </w:r>
    </w:p>
    <w:p>
      <w:pPr>
        <w:pStyle w:val="273"/>
      </w:pPr>
      <w:r>
        <w:t xml:space="preserve">        // 3. 编写代码</w:t>
      </w:r>
      <w:r>
        <w:rPr>
          <w:rFonts w:hint="eastAsia"/>
        </w:rPr>
        <w:t>-</w:t>
      </w:r>
      <w:r>
        <w:t>-</w:t>
      </w:r>
      <w:r>
        <w:rPr>
          <w:rFonts w:hint="eastAsia"/>
        </w:rPr>
        <w:t>由字符串数组{</w:t>
      </w:r>
      <w:r>
        <w:t>“hello”,”spark”}</w:t>
      </w:r>
      <w:r>
        <w:rPr>
          <w:rFonts w:hint="eastAsia"/>
        </w:rPr>
        <w:t>创建RDD</w:t>
      </w:r>
    </w:p>
    <w:p>
      <w:pPr>
        <w:pStyle w:val="160"/>
      </w:pPr>
      <w:r>
        <w:t xml:space="preserve">        JavaRDD&lt;String&gt; stringRDD = sc.parallelize(Arrays.asList("hello", "spark"));</w:t>
      </w:r>
    </w:p>
    <w:p>
      <w:pPr>
        <w:pStyle w:val="273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/</w:t>
      </w:r>
      <w:r>
        <w:t xml:space="preserve">/ 4. </w:t>
      </w:r>
      <w:r>
        <w:rPr>
          <w:rFonts w:hint="eastAsia"/>
        </w:rPr>
        <w:t>收集RDD</w:t>
      </w:r>
    </w:p>
    <w:p>
      <w:pPr>
        <w:pStyle w:val="160"/>
      </w:pPr>
      <w:r>
        <w:t xml:space="preserve">        List&lt;String&gt; result = stringRDD.collect();</w:t>
      </w:r>
    </w:p>
    <w:p>
      <w:pPr>
        <w:pStyle w:val="273"/>
      </w:pPr>
      <w:r>
        <w:t xml:space="preserve">         </w:t>
      </w:r>
      <w:r>
        <w:rPr>
          <w:rFonts w:hint="eastAsia"/>
        </w:rPr>
        <w:t>/</w:t>
      </w:r>
      <w:r>
        <w:t xml:space="preserve">/ 5. </w:t>
      </w:r>
      <w:r>
        <w:rPr>
          <w:rFonts w:hint="eastAsia"/>
        </w:rPr>
        <w:t>遍历打印输出结果</w:t>
      </w:r>
    </w:p>
    <w:p>
      <w:pPr>
        <w:pStyle w:val="160"/>
      </w:pPr>
      <w:r>
        <w:t xml:space="preserve">        for (String s : result) {</w:t>
      </w:r>
    </w:p>
    <w:p>
      <w:pPr>
        <w:pStyle w:val="160"/>
      </w:pPr>
      <w:r>
        <w:t xml:space="preserve">            System.out.println(s);</w:t>
      </w:r>
    </w:p>
    <w:p>
      <w:pPr>
        <w:pStyle w:val="160"/>
      </w:pPr>
      <w:r>
        <w:t xml:space="preserve">        }</w:t>
      </w:r>
    </w:p>
    <w:p>
      <w:pPr>
        <w:pStyle w:val="273"/>
      </w:pPr>
      <w:r>
        <w:t xml:space="preserve">        // 6. 关闭sc</w:t>
      </w:r>
    </w:p>
    <w:p>
      <w:pPr>
        <w:pStyle w:val="160"/>
      </w:pPr>
      <w:r>
        <w:t xml:space="preserve">        sc.stop();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/>
    <w:p>
      <w:pPr>
        <w:widowControl/>
        <w:jc w:val="left"/>
        <w:rPr>
          <w:b/>
          <w:sz w:val="28"/>
          <w:szCs w:val="28"/>
        </w:rPr>
      </w:pPr>
      <w:r>
        <w:br w:type="page"/>
      </w:r>
    </w:p>
    <w:p>
      <w:pPr>
        <w:pStyle w:val="4"/>
      </w:pPr>
      <w:r>
        <w:t>2.1.5 从外部存储系统的数据集创建</w:t>
      </w:r>
    </w:p>
    <w:p>
      <w:r>
        <w:t>外部存储系统的数据集创建RDD</w:t>
      </w:r>
      <w:r>
        <w:rPr>
          <w:rFonts w:hint="eastAsia"/>
        </w:rPr>
        <w:t>如</w:t>
      </w:r>
      <w:r>
        <w:t>：本地的文件系统，还有所有Hadoop支持的数据集，比如HDFS、HBase等。</w:t>
      </w:r>
    </w:p>
    <w:p>
      <w:r>
        <w:t>1</w:t>
      </w:r>
      <w:r>
        <w:rPr>
          <w:rFonts w:hint="eastAsia"/>
        </w:rPr>
        <w:t>.</w:t>
      </w:r>
      <w:r>
        <w:t xml:space="preserve"> 数据准备</w:t>
      </w:r>
    </w:p>
    <w:p>
      <w:r>
        <w:t>在新建的SparkCore项目名称上右键--&gt;新建input文件夹--&gt;在input文件夹上右键--&gt;新建1.txt。</w:t>
      </w:r>
      <w:r>
        <w:rPr>
          <w:rFonts w:hint="eastAsia"/>
        </w:rPr>
        <w:t>编辑如下内容</w:t>
      </w:r>
    </w:p>
    <w:p>
      <w:pPr>
        <w:pStyle w:val="160"/>
      </w:pPr>
      <w:r>
        <w:rPr>
          <w:rFonts w:hint="eastAsia"/>
        </w:rPr>
        <w:t>1</w:t>
      </w:r>
    </w:p>
    <w:p>
      <w:pPr>
        <w:pStyle w:val="160"/>
      </w:pPr>
      <w:r>
        <w:t>2</w:t>
      </w:r>
    </w:p>
    <w:p>
      <w:pPr>
        <w:pStyle w:val="160"/>
      </w:pPr>
      <w:r>
        <w:rPr>
          <w:rFonts w:hint="eastAsia"/>
        </w:rPr>
        <w:t>3</w:t>
      </w:r>
    </w:p>
    <w:p>
      <w:pPr>
        <w:pStyle w:val="160"/>
      </w:pPr>
      <w:r>
        <w:rPr>
          <w:rFonts w:hint="eastAsia"/>
        </w:rPr>
        <w:t>4</w:t>
      </w:r>
    </w:p>
    <w:p>
      <w:pPr>
        <w:pStyle w:val="160"/>
      </w:pPr>
      <w:r>
        <w:rPr>
          <w:rFonts w:hint="eastAsia"/>
        </w:rPr>
        <w:t>5</w:t>
      </w:r>
    </w:p>
    <w:p>
      <w:r>
        <w:rPr>
          <w:rFonts w:hint="eastAsia"/>
          <w:color w:val="FF0000"/>
        </w:rPr>
        <w:t>注意：</w:t>
      </w:r>
      <w:r>
        <w:rPr>
          <w:rFonts w:hint="eastAsia"/>
        </w:rPr>
        <w:t>我是在idea中修改了文本文件的换行符为</w:t>
      </w:r>
      <w:r>
        <w:drawing>
          <wp:inline distT="0" distB="0" distL="0" distR="0">
            <wp:extent cx="1898650" cy="189865"/>
            <wp:effectExtent l="19050" t="19050" r="635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4678" cy="25746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，你需要确认你的配置</w:t>
      </w:r>
    </w:p>
    <w:p>
      <w:r>
        <w:t>2</w:t>
      </w:r>
      <w:r>
        <w:rPr>
          <w:rFonts w:hint="eastAsia"/>
        </w:rPr>
        <w:t>.</w:t>
      </w:r>
      <w:r>
        <w:t xml:space="preserve"> 创建RDD</w:t>
      </w:r>
    </w:p>
    <w:p>
      <w:pPr>
        <w:pStyle w:val="160"/>
      </w:pPr>
      <w:r>
        <w:t>package com.atguigu.</w:t>
      </w:r>
      <w:r>
        <w:rPr>
          <w:rFonts w:hint="eastAsia"/>
        </w:rPr>
        <w:t>spark</w:t>
      </w:r>
      <w:r>
        <w:t>.createrdd;</w:t>
      </w: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java.util.List;</w:t>
      </w:r>
    </w:p>
    <w:p>
      <w:pPr>
        <w:pStyle w:val="160"/>
      </w:pPr>
    </w:p>
    <w:p>
      <w:pPr>
        <w:pStyle w:val="160"/>
      </w:pPr>
      <w:r>
        <w:t>public class Test02_createRddWithFile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t xml:space="preserve">        // 1.创建配置对象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273"/>
      </w:pPr>
      <w:r>
        <w:t xml:space="preserve">        // 2. 创建sparkContext</w:t>
      </w:r>
    </w:p>
    <w:p>
      <w:pPr>
        <w:pStyle w:val="160"/>
      </w:pPr>
      <w:r>
        <w:t xml:space="preserve">        JavaSparkContext sc = new JavaSparkContext(conf);</w:t>
      </w:r>
    </w:p>
    <w:p>
      <w:pPr>
        <w:pStyle w:val="273"/>
      </w:pPr>
      <w:r>
        <w:t xml:space="preserve">        // 3. 编写代码</w:t>
      </w:r>
      <w:r>
        <w:rPr>
          <w:rFonts w:hint="eastAsia"/>
        </w:rPr>
        <w:t>-</w:t>
      </w:r>
      <w:r>
        <w:t>-</w:t>
      </w:r>
      <w:r>
        <w:rPr>
          <w:rFonts w:hint="eastAsia"/>
        </w:rPr>
        <w:t>读取路径</w:t>
      </w:r>
      <w:r>
        <w:t>./input</w:t>
      </w:r>
      <w:r>
        <w:rPr>
          <w:rFonts w:hint="eastAsia"/>
        </w:rPr>
        <w:t>下的文件，并创建RDD</w:t>
      </w:r>
    </w:p>
    <w:p>
      <w:pPr>
        <w:pStyle w:val="160"/>
      </w:pPr>
      <w:r>
        <w:t xml:space="preserve">        JavaRDD&lt;String&gt; lineRDD = sc.textFile("</w:t>
      </w:r>
      <w:r>
        <w:rPr>
          <w:rFonts w:hint="eastAsia"/>
        </w:rPr>
        <w:t>.</w:t>
      </w:r>
      <w:r>
        <w:t>/input/1.txt");</w:t>
      </w:r>
    </w:p>
    <w:p>
      <w:pPr>
        <w:pStyle w:val="273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/</w:t>
      </w:r>
      <w:r>
        <w:t xml:space="preserve">/ 4. </w:t>
      </w:r>
      <w:r>
        <w:rPr>
          <w:rFonts w:hint="eastAsia"/>
        </w:rPr>
        <w:t>收集RDD</w:t>
      </w:r>
    </w:p>
    <w:p>
      <w:pPr>
        <w:pStyle w:val="160"/>
      </w:pPr>
      <w:r>
        <w:t xml:space="preserve">        List&lt;String&gt; result = lineRDD.collect();</w:t>
      </w:r>
    </w:p>
    <w:p>
      <w:pPr>
        <w:pStyle w:val="273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/</w:t>
      </w:r>
      <w:r>
        <w:t xml:space="preserve">/ 5. </w:t>
      </w:r>
      <w:r>
        <w:rPr>
          <w:rFonts w:hint="eastAsia"/>
        </w:rPr>
        <w:t>遍历打印输出结果</w:t>
      </w:r>
    </w:p>
    <w:p>
      <w:pPr>
        <w:pStyle w:val="160"/>
      </w:pPr>
      <w:r>
        <w:t xml:space="preserve">         result.forEach(System.out::println);}</w:t>
      </w:r>
    </w:p>
    <w:p>
      <w:pPr>
        <w:pStyle w:val="273"/>
      </w:pPr>
      <w:r>
        <w:t xml:space="preserve">        // 4. 关闭sc</w:t>
      </w:r>
    </w:p>
    <w:p>
      <w:pPr>
        <w:pStyle w:val="160"/>
      </w:pPr>
      <w:r>
        <w:t xml:space="preserve">        sc.stop();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r>
        <w:rPr>
          <w:rFonts w:hint="eastAsia"/>
        </w:rPr>
        <w:t>结果：</w:t>
      </w:r>
    </w:p>
    <w:p>
      <w:pPr>
        <w:pStyle w:val="160"/>
      </w:pPr>
      <w:r>
        <w:t>1</w:t>
      </w:r>
    </w:p>
    <w:p>
      <w:pPr>
        <w:pStyle w:val="160"/>
      </w:pPr>
      <w:r>
        <w:t>2</w:t>
      </w:r>
    </w:p>
    <w:p>
      <w:pPr>
        <w:pStyle w:val="160"/>
      </w:pPr>
      <w:r>
        <w:t>3</w:t>
      </w:r>
    </w:p>
    <w:p>
      <w:pPr>
        <w:pStyle w:val="160"/>
      </w:pPr>
      <w:r>
        <w:t>4</w:t>
      </w:r>
    </w:p>
    <w:p>
      <w:pPr>
        <w:pStyle w:val="160"/>
      </w:pPr>
      <w:r>
        <w:t>5</w:t>
      </w:r>
    </w:p>
    <w:p>
      <w:pPr>
        <w:pStyle w:val="160"/>
      </w:pPr>
      <w:r>
        <w:t>Process finished with exit code 0</w:t>
      </w:r>
    </w:p>
    <w:p>
      <w:pPr>
        <w:pStyle w:val="4"/>
      </w:pPr>
      <w:r>
        <w:t>2.1.6 从其他RDD创建</w:t>
      </w:r>
    </w:p>
    <w:p>
      <w:r>
        <w:t>主要是通过一个RDD运算完后，再产生新的RDD。</w:t>
      </w:r>
    </w:p>
    <w:p>
      <w:r>
        <w:fldChar w:fldCharType="begin"/>
      </w:r>
      <w:r>
        <w:instrText xml:space="preserve"> HYPERLINK \l "_2.3_Transformation转换算子" </w:instrText>
      </w:r>
      <w:r>
        <w:fldChar w:fldCharType="separate"/>
      </w:r>
      <w:r>
        <w:rPr>
          <w:rStyle w:val="48"/>
        </w:rPr>
        <w:t>详见2.3节</w:t>
      </w:r>
      <w:r>
        <w:rPr>
          <w:rStyle w:val="48"/>
        </w:rPr>
        <w:fldChar w:fldCharType="end"/>
      </w:r>
    </w:p>
    <w:p>
      <w:pPr>
        <w:widowControl/>
        <w:jc w:val="left"/>
        <w:rPr>
          <w:rFonts w:eastAsia="黑体"/>
          <w:b/>
          <w:sz w:val="28"/>
          <w:szCs w:val="28"/>
        </w:rPr>
      </w:pPr>
      <w:r>
        <w:br w:type="page"/>
      </w:r>
    </w:p>
    <w:p>
      <w:pPr>
        <w:pStyle w:val="3"/>
      </w:pPr>
      <w:r>
        <w:t>2.2 分区规则</w:t>
      </w:r>
    </w:p>
    <w:p>
      <w:pPr>
        <w:pStyle w:val="4"/>
      </w:pPr>
      <w:r>
        <w:t xml:space="preserve">2.2.1 </w:t>
      </w:r>
      <w:r>
        <w:rPr>
          <w:rFonts w:hint="eastAsia"/>
        </w:rPr>
        <w:t>从集合创建R</w:t>
      </w:r>
      <w:r>
        <w:t>DD</w:t>
      </w:r>
    </w:p>
    <w:p>
      <w:r>
        <w:t>1</w:t>
      </w:r>
      <w:r>
        <w:rPr>
          <w:rFonts w:hint="eastAsia"/>
        </w:rPr>
        <w:t>.</w:t>
      </w:r>
      <w:r>
        <w:t xml:space="preserve"> 创建一个包名：com.atguigu.spark.partition</w:t>
      </w:r>
    </w:p>
    <w:p>
      <w:r>
        <w:t>2. 代码验证</w:t>
      </w:r>
    </w:p>
    <w:p>
      <w:pPr>
        <w:pStyle w:val="160"/>
      </w:pPr>
      <w:r>
        <w:t>package com.atguigu.spark.partition;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java.util.Arrays;</w:t>
      </w:r>
    </w:p>
    <w:p>
      <w:pPr>
        <w:pStyle w:val="160"/>
      </w:pPr>
    </w:p>
    <w:p>
      <w:pPr>
        <w:pStyle w:val="160"/>
      </w:pPr>
      <w:r>
        <w:t>public class Test01_ListPartition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t xml:space="preserve">        // 1.创建配置对象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273"/>
      </w:pPr>
      <w:r>
        <w:t xml:space="preserve">        // 2. 创建sparkContext</w:t>
      </w:r>
    </w:p>
    <w:p>
      <w:pPr>
        <w:pStyle w:val="160"/>
      </w:pPr>
      <w:r>
        <w:t xml:space="preserve">        JavaSparkContext sc = new JavaSparkContext(conf);</w:t>
      </w:r>
    </w:p>
    <w:p>
      <w:pPr>
        <w:pStyle w:val="273"/>
      </w:pPr>
      <w:r>
        <w:t xml:space="preserve">        // 3. 编写代码</w:t>
      </w:r>
    </w:p>
    <w:p>
      <w:pPr>
        <w:pStyle w:val="273"/>
      </w:pPr>
      <w:r>
        <w:t xml:space="preserve">        // </w:t>
      </w:r>
      <w:r>
        <w:rPr>
          <w:rFonts w:hint="eastAsia"/>
        </w:rPr>
        <w:t>①</w:t>
      </w:r>
      <w:r>
        <w:t xml:space="preserve"> 默认环境的核数</w:t>
      </w:r>
    </w:p>
    <w:p>
      <w:pPr>
        <w:pStyle w:val="273"/>
      </w:pPr>
      <w:r>
        <w:t xml:space="preserve">        // </w:t>
      </w:r>
      <w:r>
        <w:rPr>
          <w:rFonts w:hint="eastAsia"/>
        </w:rPr>
        <w:t>②</w:t>
      </w:r>
      <w:r>
        <w:t xml:space="preserve"> 可以手动填写参数控制分区的个数</w:t>
      </w:r>
    </w:p>
    <w:p>
      <w:pPr>
        <w:pStyle w:val="160"/>
      </w:pPr>
      <w:r>
        <w:t xml:space="preserve">        JavaRDD&lt;String&gt; stringRDD = sc.parallelize(Arrays.asList(1, 2, 3, 4, 5),</w:t>
      </w:r>
      <w:r>
        <w:rPr>
          <w:color w:val="FF0000"/>
        </w:rPr>
        <w:t>2</w:t>
      </w:r>
      <w:r>
        <w:t>);</w:t>
      </w:r>
    </w:p>
    <w:p>
      <w:pPr>
        <w:pStyle w:val="273"/>
      </w:pPr>
      <w:r>
        <w:t xml:space="preserve">        // 4. </w:t>
      </w:r>
      <w:r>
        <w:rPr>
          <w:rFonts w:hint="eastAsia"/>
        </w:rPr>
        <w:t>将RDD存储为文件观察文件判断分区</w:t>
      </w:r>
    </w:p>
    <w:p>
      <w:pPr>
        <w:pStyle w:val="160"/>
      </w:pPr>
      <w:r>
        <w:t xml:space="preserve">        stringRDD.saveAsTextFile("output");</w:t>
      </w:r>
    </w:p>
    <w:p>
      <w:pPr>
        <w:pStyle w:val="273"/>
      </w:pPr>
      <w:r>
        <w:t xml:space="preserve">        // 5. 关闭sc</w:t>
      </w:r>
    </w:p>
    <w:p>
      <w:pPr>
        <w:pStyle w:val="160"/>
      </w:pPr>
      <w:r>
        <w:t xml:space="preserve">        sc.stop();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pStyle w:val="4"/>
      </w:pPr>
      <w:r>
        <w:t xml:space="preserve">2.2.2 </w:t>
      </w:r>
      <w:r>
        <w:rPr>
          <w:rFonts w:hint="eastAsia"/>
        </w:rPr>
        <w:t>从文件创建R</w:t>
      </w:r>
      <w:r>
        <w:t>DD</w:t>
      </w:r>
    </w:p>
    <w:p>
      <w:pPr>
        <w:rPr>
          <w:b/>
          <w:bCs/>
        </w:rPr>
      </w:pPr>
      <w:r>
        <w:rPr>
          <w:b/>
          <w:bCs/>
        </w:rPr>
        <w:t>1. 分区测试</w:t>
      </w:r>
    </w:p>
    <w:p>
      <w:pPr>
        <w:pStyle w:val="160"/>
      </w:pPr>
      <w:r>
        <w:t>package com.atguigu.spark.partition;</w:t>
      </w: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java.util.List;</w:t>
      </w:r>
    </w:p>
    <w:p>
      <w:pPr>
        <w:pStyle w:val="160"/>
      </w:pPr>
    </w:p>
    <w:p>
      <w:pPr>
        <w:pStyle w:val="160"/>
      </w:pPr>
      <w:r>
        <w:t>public class Test02_FilePartition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t xml:space="preserve">        // 1.创建配置对象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273"/>
      </w:pPr>
      <w:r>
        <w:t xml:space="preserve">        // 2. 创建sparkContext</w:t>
      </w:r>
    </w:p>
    <w:p>
      <w:pPr>
        <w:pStyle w:val="160"/>
      </w:pPr>
      <w:r>
        <w:t xml:space="preserve">        JavaSparkContext sc = new JavaSparkContext(conf);</w:t>
      </w:r>
    </w:p>
    <w:p>
      <w:pPr>
        <w:pStyle w:val="273"/>
      </w:pPr>
      <w:r>
        <w:t xml:space="preserve">        // 3. 编写代码</w:t>
      </w:r>
    </w:p>
    <w:p>
      <w:pPr>
        <w:pStyle w:val="273"/>
      </w:pPr>
      <w:r>
        <w:t xml:space="preserve">        // 默认填写的最小分区数   2和环境的核数取小的值  一般为2</w:t>
      </w:r>
    </w:p>
    <w:p>
      <w:pPr>
        <w:pStyle w:val="160"/>
      </w:pPr>
      <w:r>
        <w:t xml:space="preserve">        JavaRDD&lt;String&gt; lineRDD = sc.textFile("input/1.txt");</w:t>
      </w:r>
    </w:p>
    <w:p>
      <w:pPr>
        <w:pStyle w:val="273"/>
      </w:pPr>
      <w:r>
        <w:t xml:space="preserve">        // 4. </w:t>
      </w:r>
      <w:r>
        <w:rPr>
          <w:rFonts w:hint="eastAsia"/>
        </w:rPr>
        <w:t>将lineRDD存储到文件中</w:t>
      </w:r>
    </w:p>
    <w:p>
      <w:pPr>
        <w:pStyle w:val="160"/>
      </w:pPr>
      <w:r>
        <w:t xml:space="preserve">        lineRDD.saveAsTextFile("output");</w:t>
      </w:r>
    </w:p>
    <w:p>
      <w:pPr>
        <w:pStyle w:val="273"/>
      </w:pPr>
      <w:r>
        <w:t xml:space="preserve">        // 5. 关闭sc</w:t>
      </w:r>
    </w:p>
    <w:p>
      <w:pPr>
        <w:pStyle w:val="160"/>
      </w:pPr>
      <w:r>
        <w:t xml:space="preserve">        sc.stop();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观察文件内容</w:t>
      </w:r>
    </w:p>
    <w:p>
      <w:r>
        <w:drawing>
          <wp:inline distT="0" distB="0" distL="0" distR="0">
            <wp:extent cx="6627495" cy="751205"/>
            <wp:effectExtent l="19050" t="19050" r="1905" b="0"/>
            <wp:docPr id="29" name="图片 29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应用程序, Teams&#10;&#10;描述已自动生成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36603" cy="76409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分区规则：</w:t>
      </w:r>
    </w:p>
    <w:p>
      <w:r>
        <w:rPr>
          <w:rFonts w:hint="eastAsia"/>
        </w:rPr>
        <w:t>①分区数量的计算方式:</w:t>
      </w:r>
    </w:p>
    <w:p>
      <w:pPr>
        <w:rPr>
          <w:color w:val="A5A5A5" w:themeColor="background1" w:themeShade="A6"/>
        </w:rPr>
      </w:pPr>
      <w:r>
        <w:rPr>
          <w:rFonts w:hint="eastAsia"/>
        </w:rPr>
        <w:t>如果：</w:t>
      </w:r>
      <w:r>
        <w:rPr>
          <w:highlight w:val="lightGray"/>
        </w:rPr>
        <w:t>JavaRDD&lt;String&gt; lineRDD = sc.textFile("input/1.txt"</w:t>
      </w:r>
      <w:r>
        <w:rPr>
          <w:rFonts w:hint="eastAsia"/>
          <w:highlight w:val="lightGray"/>
        </w:rPr>
        <w:t>,</w:t>
      </w:r>
      <w:r>
        <w:rPr>
          <w:highlight w:val="lightGray"/>
        </w:rPr>
        <w:t>3);</w:t>
      </w:r>
    </w:p>
    <w:p>
      <w:pPr>
        <w:rPr>
          <w:color w:val="A5A5A5" w:themeColor="background1" w:themeShade="A6"/>
        </w:rPr>
      </w:pPr>
      <w:r>
        <w:t>1</w:t>
      </w:r>
      <w:r>
        <w:rPr>
          <w:rFonts w:hint="eastAsia"/>
        </w:rPr>
        <w:t>）total</w:t>
      </w:r>
      <w:r>
        <w:t xml:space="preserve">Size = 10   </w:t>
      </w:r>
      <w:r>
        <w:rPr>
          <w:rFonts w:hint="eastAsia"/>
          <w:color w:val="A5A5A5" w:themeColor="background1" w:themeShade="A6"/>
        </w:rPr>
        <w:t>/</w:t>
      </w:r>
      <w:r>
        <w:rPr>
          <w:color w:val="A5A5A5" w:themeColor="background1" w:themeShade="A6"/>
        </w:rPr>
        <w:t xml:space="preserve">/ </w:t>
      </w:r>
      <w:r>
        <w:rPr>
          <w:rFonts w:hint="eastAsia"/>
          <w:color w:val="A5A5A5" w:themeColor="background1" w:themeShade="A6"/>
        </w:rPr>
        <w:t>totalSize指的是文件中的真实长度，这里需要确认你的文件换行符，不同的换行符是不一样的。</w:t>
      </w:r>
    </w:p>
    <w:p>
      <w:pPr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linux下文件换行符：</w:t>
      </w:r>
    </w:p>
    <w:p>
      <w:r>
        <w:drawing>
          <wp:inline distT="0" distB="0" distL="0" distR="0">
            <wp:extent cx="6638290" cy="50546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window下文件换行符：</w:t>
      </w:r>
    </w:p>
    <w:p>
      <w:r>
        <w:drawing>
          <wp:inline distT="0" distB="0" distL="0" distR="0">
            <wp:extent cx="6638290" cy="48323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idea中编辑的window文件会补全换行符</w:t>
      </w:r>
    </w:p>
    <w:p>
      <w:r>
        <w:drawing>
          <wp:inline distT="0" distB="0" distL="0" distR="0">
            <wp:extent cx="6638290" cy="58610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注意：在测试时，要确定用的是哪一种。文档中用的时</w:t>
      </w:r>
      <w:r>
        <w:rPr>
          <w:rFonts w:hint="eastAsia"/>
          <w:color w:val="FF0000"/>
        </w:rPr>
        <w:t>第一种</w:t>
      </w:r>
      <w:r>
        <w:rPr>
          <w:rFonts w:hint="eastAsia"/>
        </w:rPr>
        <w:t>。</w:t>
      </w:r>
    </w:p>
    <w:p>
      <w:r>
        <w:t>2</w:t>
      </w:r>
      <w:r>
        <w:rPr>
          <w:rFonts w:hint="eastAsia"/>
        </w:rPr>
        <w:t>）g</w:t>
      </w:r>
      <w:r>
        <w:t xml:space="preserve">oalSize = 10 / 3 = 3(byte)  </w:t>
      </w:r>
      <w:r>
        <w:rPr>
          <w:rFonts w:hint="eastAsia"/>
          <w:color w:val="A5A5A5" w:themeColor="background1" w:themeShade="A6"/>
        </w:rPr>
        <w:t>/</w:t>
      </w:r>
      <w:r>
        <w:rPr>
          <w:color w:val="A5A5A5" w:themeColor="background1" w:themeShade="A6"/>
        </w:rPr>
        <w:t>/</w:t>
      </w:r>
      <w:r>
        <w:rPr>
          <w:rFonts w:hint="eastAsia"/>
          <w:color w:val="A5A5A5" w:themeColor="background1" w:themeShade="A6"/>
        </w:rPr>
        <w:t>表示每个分区存储3字节的数据</w:t>
      </w:r>
    </w:p>
    <w:p>
      <w:r>
        <w:rPr>
          <w:rFonts w:hint="eastAsia"/>
        </w:rPr>
        <w:t>3）分区数= total</w:t>
      </w:r>
      <w:r>
        <w:t>Size</w:t>
      </w:r>
      <w:r>
        <w:rPr>
          <w:rFonts w:hint="eastAsia"/>
        </w:rPr>
        <w:t>/ g</w:t>
      </w:r>
      <w:r>
        <w:t xml:space="preserve">oalSize </w:t>
      </w:r>
      <w:r>
        <w:rPr>
          <w:rFonts w:hint="eastAsia"/>
        </w:rPr>
        <w:t>=</w:t>
      </w:r>
      <w:r>
        <w:t xml:space="preserve"> 10 </w:t>
      </w:r>
      <w:r>
        <w:rPr>
          <w:rFonts w:hint="eastAsia"/>
        </w:rPr>
        <w:t>/</w:t>
      </w:r>
      <w:r>
        <w:t xml:space="preserve">3 </w:t>
      </w:r>
      <w:r>
        <w:rPr>
          <w:rFonts w:hint="eastAsia"/>
        </w:rPr>
        <w:t>=&gt;</w:t>
      </w:r>
      <w:r>
        <w:t xml:space="preserve"> 3,3,4</w:t>
      </w:r>
    </w:p>
    <w:p>
      <w:r>
        <w:t>4</w:t>
      </w:r>
      <w:r>
        <w:rPr>
          <w:rFonts w:hint="eastAsia"/>
        </w:rPr>
        <w:t>）由于第三个的</w:t>
      </w:r>
      <w:r>
        <w:t>5</w:t>
      </w:r>
      <w:r>
        <w:rPr>
          <w:rFonts w:hint="eastAsia"/>
        </w:rPr>
        <w:t>子节大于</w:t>
      </w:r>
      <w:r>
        <w:t>4</w:t>
      </w:r>
      <w:r>
        <w:rPr>
          <w:rFonts w:hint="eastAsia"/>
        </w:rPr>
        <w:t>子节的</w:t>
      </w:r>
      <w:r>
        <w:t>1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倍,符合hadoop切片1.</w:t>
      </w:r>
      <w:r>
        <w:t>1</w:t>
      </w:r>
      <w:r>
        <w:rPr>
          <w:rFonts w:hint="eastAsia"/>
        </w:rPr>
        <w:t>倍的策略,因此会多创建一个分区,即</w:t>
      </w:r>
      <w:r>
        <w:t>3,3,3,1</w:t>
      </w:r>
    </w:p>
    <w:p>
      <w:r>
        <w:rPr>
          <w:rFonts w:hint="eastAsia"/>
        </w:rPr>
        <w:t>②</w:t>
      </w:r>
      <w:r>
        <w:t>S</w:t>
      </w:r>
      <w:r>
        <w:rPr>
          <w:rFonts w:hint="eastAsia"/>
        </w:rPr>
        <w:t>park读取文件，采用的是hadoop的方式读取，所以一行一行读取，</w:t>
      </w:r>
      <w:r>
        <w:rPr>
          <w:rFonts w:hint="eastAsia"/>
          <w:color w:val="FF0000"/>
        </w:rPr>
        <w:t>跟字节数没有关系</w:t>
      </w:r>
    </w:p>
    <w:p>
      <w:r>
        <w:rPr>
          <w:rFonts w:hint="eastAsia"/>
        </w:rPr>
        <w:t>③数据读取位置计算是以</w:t>
      </w:r>
      <w:r>
        <w:rPr>
          <w:rFonts w:hint="eastAsia"/>
          <w:color w:val="FF0000"/>
        </w:rPr>
        <w:t>偏移量</w:t>
      </w:r>
      <w:r>
        <w:rPr>
          <w:rFonts w:hint="eastAsia"/>
        </w:rPr>
        <w:t>为单位来进行计算的。</w:t>
      </w:r>
    </w:p>
    <w:p>
      <w:r>
        <w:rPr>
          <w:rFonts w:hint="eastAsia"/>
        </w:rPr>
        <w:t>④数据分区的偏移量范围的计算</w:t>
      </w:r>
    </w:p>
    <w:tbl>
      <w:tblPr>
        <w:tblStyle w:val="4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8"/>
        <w:gridCol w:w="1778"/>
        <w:gridCol w:w="1778"/>
        <w:gridCol w:w="1778"/>
        <w:gridCol w:w="1779"/>
        <w:gridCol w:w="17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8" w:type="dxa"/>
            <w:shd w:val="clear" w:color="auto" w:fill="A5A5A5" w:themeFill="background1" w:themeFillShade="A6"/>
          </w:tcPr>
          <w:p>
            <w:r>
              <w:rPr>
                <w:rFonts w:hint="eastAsia"/>
              </w:rPr>
              <w:t>数据</w:t>
            </w:r>
          </w:p>
        </w:tc>
        <w:tc>
          <w:tcPr>
            <w:tcW w:w="1778" w:type="dxa"/>
            <w:shd w:val="clear" w:color="auto" w:fill="A5A5A5" w:themeFill="background1" w:themeFillShade="A6"/>
          </w:tcPr>
          <w:p>
            <w:r>
              <w:rPr>
                <w:rFonts w:hint="eastAsia"/>
              </w:rPr>
              <w:t>真实数据</w:t>
            </w:r>
          </w:p>
        </w:tc>
        <w:tc>
          <w:tcPr>
            <w:tcW w:w="1778" w:type="dxa"/>
            <w:shd w:val="clear" w:color="auto" w:fill="A5A5A5" w:themeFill="background1" w:themeFillShade="A6"/>
          </w:tcPr>
          <w:p>
            <w:r>
              <w:rPr>
                <w:rFonts w:hint="eastAsia"/>
              </w:rPr>
              <w:t>切分范围</w:t>
            </w:r>
          </w:p>
        </w:tc>
        <w:tc>
          <w:tcPr>
            <w:tcW w:w="1778" w:type="dxa"/>
            <w:shd w:val="clear" w:color="auto" w:fill="A5A5A5" w:themeFill="background1" w:themeFillShade="A6"/>
          </w:tcPr>
          <w:p>
            <w:r>
              <w:rPr>
                <w:rFonts w:hint="eastAsia"/>
              </w:rPr>
              <w:t>偏移量</w:t>
            </w:r>
          </w:p>
        </w:tc>
        <w:tc>
          <w:tcPr>
            <w:tcW w:w="1779" w:type="dxa"/>
            <w:shd w:val="clear" w:color="auto" w:fill="A5A5A5" w:themeFill="background1" w:themeFillShade="A6"/>
          </w:tcPr>
          <w:p>
            <w:r>
              <w:rPr>
                <w:rFonts w:hint="eastAsia"/>
              </w:rPr>
              <w:t>分区</w:t>
            </w:r>
          </w:p>
        </w:tc>
        <w:tc>
          <w:tcPr>
            <w:tcW w:w="1779" w:type="dxa"/>
            <w:shd w:val="clear" w:color="auto" w:fill="A5A5A5" w:themeFill="background1" w:themeFillShade="A6"/>
          </w:tcPr>
          <w:p>
            <w:r>
              <w:rPr>
                <w:rFonts w:hint="eastAsia"/>
              </w:rPr>
              <w:t>分区中的数据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8" w:type="dxa"/>
          </w:tcPr>
          <w:p>
            <w:r>
              <w:t>1</w:t>
            </w:r>
          </w:p>
        </w:tc>
        <w:tc>
          <w:tcPr>
            <w:tcW w:w="1778" w:type="dxa"/>
          </w:tcPr>
          <w:p>
            <w:r>
              <w:rPr>
                <w:rFonts w:hint="eastAsia"/>
              </w:rPr>
              <w:t>1</w:t>
            </w:r>
            <w:r>
              <w:t>$</w:t>
            </w:r>
          </w:p>
        </w:tc>
        <w:tc>
          <w:tcPr>
            <w:tcW w:w="1778" w:type="dxa"/>
            <w:vMerge w:val="restart"/>
            <w:vAlign w:val="center"/>
          </w:tcPr>
          <w:p>
            <w:r>
              <w:rPr>
                <w:rFonts w:hint="eastAsia"/>
              </w:rPr>
              <w:t>[</w:t>
            </w:r>
            <w:r>
              <w:t>0,3]</w:t>
            </w:r>
          </w:p>
        </w:tc>
        <w:tc>
          <w:tcPr>
            <w:tcW w:w="1778" w:type="dxa"/>
          </w:tcPr>
          <w:p>
            <w:r>
              <w:rPr>
                <w:rFonts w:hint="eastAsia"/>
              </w:rPr>
              <w:t>0</w:t>
            </w:r>
            <w:r>
              <w:t>1</w:t>
            </w:r>
          </w:p>
        </w:tc>
        <w:tc>
          <w:tcPr>
            <w:tcW w:w="1779" w:type="dxa"/>
            <w:vMerge w:val="restart"/>
            <w:vAlign w:val="center"/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779" w:type="dxa"/>
            <w:vMerge w:val="restart"/>
            <w:vAlign w:val="center"/>
          </w:tcPr>
          <w:p>
            <w:r>
              <w:rPr>
                <w:rFonts w:hint="eastAsia"/>
              </w:rPr>
              <w:t>1</w:t>
            </w:r>
            <w:r>
              <w:t>,2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8" w:type="dxa"/>
          </w:tcPr>
          <w:p>
            <w:r>
              <w:t>2</w:t>
            </w:r>
          </w:p>
        </w:tc>
        <w:tc>
          <w:tcPr>
            <w:tcW w:w="1778" w:type="dxa"/>
          </w:tcPr>
          <w:p>
            <w:r>
              <w:t>2$</w:t>
            </w:r>
          </w:p>
        </w:tc>
        <w:tc>
          <w:tcPr>
            <w:tcW w:w="1778" w:type="dxa"/>
            <w:vMerge w:val="continue"/>
          </w:tcPr>
          <w:p/>
        </w:tc>
        <w:tc>
          <w:tcPr>
            <w:tcW w:w="1778" w:type="dxa"/>
          </w:tcPr>
          <w:p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779" w:type="dxa"/>
            <w:vMerge w:val="continue"/>
          </w:tcPr>
          <w:p/>
        </w:tc>
        <w:tc>
          <w:tcPr>
            <w:tcW w:w="1779" w:type="dxa"/>
            <w:vMerge w:val="continue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8" w:type="dxa"/>
          </w:tcPr>
          <w:p>
            <w:r>
              <w:t>3</w:t>
            </w:r>
          </w:p>
        </w:tc>
        <w:tc>
          <w:tcPr>
            <w:tcW w:w="1778" w:type="dxa"/>
          </w:tcPr>
          <w:p>
            <w:r>
              <w:t>3$</w:t>
            </w:r>
          </w:p>
        </w:tc>
        <w:tc>
          <w:tcPr>
            <w:tcW w:w="1778" w:type="dxa"/>
          </w:tcPr>
          <w:p>
            <w:r>
              <w:t>[4,6]</w:t>
            </w:r>
          </w:p>
        </w:tc>
        <w:tc>
          <w:tcPr>
            <w:tcW w:w="1778" w:type="dxa"/>
          </w:tcPr>
          <w:p>
            <w:r>
              <w:rPr>
                <w:rFonts w:hint="eastAsia"/>
              </w:rPr>
              <w:t>4</w:t>
            </w:r>
            <w:r>
              <w:t>5</w:t>
            </w:r>
          </w:p>
        </w:tc>
        <w:tc>
          <w:tcPr>
            <w:tcW w:w="1779" w:type="dxa"/>
          </w:tcPr>
          <w:p>
            <w:r>
              <w:t>1</w:t>
            </w:r>
          </w:p>
        </w:tc>
        <w:tc>
          <w:tcPr>
            <w:tcW w:w="1779" w:type="dxa"/>
          </w:tcPr>
          <w:p>
            <w:r>
              <w:rPr>
                <w:rFonts w:hint="eastAsia"/>
              </w:rPr>
              <w:t>3</w:t>
            </w:r>
            <w:r>
              <w:t>,4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8" w:type="dxa"/>
          </w:tcPr>
          <w:p>
            <w:r>
              <w:t>4</w:t>
            </w:r>
          </w:p>
        </w:tc>
        <w:tc>
          <w:tcPr>
            <w:tcW w:w="1778" w:type="dxa"/>
          </w:tcPr>
          <w:p>
            <w:r>
              <w:rPr>
                <w:rFonts w:hint="eastAsia"/>
              </w:rPr>
              <w:t>4</w:t>
            </w:r>
            <w:r>
              <w:t>$</w:t>
            </w:r>
          </w:p>
        </w:tc>
        <w:tc>
          <w:tcPr>
            <w:tcW w:w="1778" w:type="dxa"/>
          </w:tcPr>
          <w:p>
            <w:r>
              <w:rPr>
                <w:rFonts w:hint="eastAsia"/>
              </w:rPr>
              <w:t>[</w:t>
            </w:r>
            <w:r>
              <w:t>7,9]</w:t>
            </w:r>
          </w:p>
        </w:tc>
        <w:tc>
          <w:tcPr>
            <w:tcW w:w="1778" w:type="dxa"/>
          </w:tcPr>
          <w:p>
            <w:r>
              <w:rPr>
                <w:rFonts w:hint="eastAsia"/>
              </w:rPr>
              <w:t>6</w:t>
            </w:r>
            <w:r>
              <w:t>7</w:t>
            </w:r>
          </w:p>
        </w:tc>
        <w:tc>
          <w:tcPr>
            <w:tcW w:w="1779" w:type="dxa"/>
          </w:tcPr>
          <w:p>
            <w:r>
              <w:t>2</w:t>
            </w:r>
          </w:p>
        </w:tc>
        <w:tc>
          <w:tcPr>
            <w:tcW w:w="1779" w:type="dxa"/>
          </w:tcPr>
          <w:p>
            <w:r>
              <w:rPr>
                <w:rFonts w:hint="eastAsia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78" w:type="dxa"/>
          </w:tcPr>
          <w:p>
            <w:r>
              <w:rPr>
                <w:rFonts w:hint="eastAsia"/>
              </w:rPr>
              <w:t>5</w:t>
            </w:r>
          </w:p>
        </w:tc>
        <w:tc>
          <w:tcPr>
            <w:tcW w:w="1778" w:type="dxa"/>
          </w:tcPr>
          <w:p>
            <w:r>
              <w:rPr>
                <w:rFonts w:hint="eastAsia"/>
              </w:rPr>
              <w:t>5</w:t>
            </w:r>
            <w:r>
              <w:t>$</w:t>
            </w:r>
          </w:p>
        </w:tc>
        <w:tc>
          <w:tcPr>
            <w:tcW w:w="1778" w:type="dxa"/>
          </w:tcPr>
          <w:p/>
        </w:tc>
        <w:tc>
          <w:tcPr>
            <w:tcW w:w="1778" w:type="dxa"/>
          </w:tcPr>
          <w:p>
            <w:r>
              <w:rPr>
                <w:rFonts w:hint="eastAsia"/>
              </w:rPr>
              <w:t>8</w:t>
            </w:r>
            <w:r>
              <w:t>9</w:t>
            </w:r>
          </w:p>
        </w:tc>
        <w:tc>
          <w:tcPr>
            <w:tcW w:w="1779" w:type="dxa"/>
          </w:tcPr>
          <w:p>
            <w:r>
              <w:t>3</w:t>
            </w:r>
          </w:p>
        </w:tc>
        <w:tc>
          <w:tcPr>
            <w:tcW w:w="1779" w:type="dxa"/>
          </w:tcPr>
          <w:p/>
        </w:tc>
      </w:tr>
    </w:tbl>
    <w:p>
      <w:pPr>
        <w:widowControl/>
        <w:jc w:val="left"/>
        <w:rPr>
          <w:rFonts w:eastAsia="黑体"/>
          <w:b/>
          <w:sz w:val="28"/>
          <w:szCs w:val="28"/>
        </w:rPr>
      </w:pPr>
      <w:bookmarkStart w:id="4" w:name="_2.3_Transformation转换算子"/>
      <w:bookmarkEnd w:id="4"/>
      <w:r>
        <w:br w:type="page"/>
      </w:r>
    </w:p>
    <w:p>
      <w:pPr>
        <w:pStyle w:val="3"/>
      </w:pPr>
      <w:r>
        <w:t>2.3 Transformation转换算子</w:t>
      </w:r>
    </w:p>
    <w:p>
      <w:pPr>
        <w:pStyle w:val="4"/>
      </w:pPr>
      <w:r>
        <w:t>2.3.1 Value类型</w:t>
      </w:r>
    </w:p>
    <w:p>
      <w:r>
        <w:t>1）创建包名：com.atguigu.spark.</w:t>
      </w:r>
      <w:r>
        <w:rPr>
          <w:rFonts w:hint="eastAsia"/>
        </w:rPr>
        <w:t>operator.</w:t>
      </w:r>
      <w:r>
        <w:t>value</w:t>
      </w:r>
    </w:p>
    <w:p>
      <w:pPr>
        <w:pStyle w:val="230"/>
      </w:pPr>
      <w:r>
        <w:t>2.3.1.1 map()映射</w:t>
      </w:r>
    </w:p>
    <w:p>
      <w:r>
        <w:rPr>
          <w:rFonts w:hint="eastAsia"/>
          <w:b/>
          <w:bCs/>
        </w:rPr>
        <w:t>1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用法：</w:t>
      </w:r>
      <w:r>
        <w:rPr>
          <w:rFonts w:hint="eastAsia"/>
        </w:rPr>
        <w:t>给定映射函数f，map(</w:t>
      </w:r>
      <w:r>
        <w:t>f)</w:t>
      </w:r>
      <w:r>
        <w:rPr>
          <w:rFonts w:hint="eastAsia"/>
        </w:rPr>
        <w:t>以元素为粒度对RDD做数据转换</w:t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映射函数f：</w:t>
      </w:r>
    </w:p>
    <w:p>
      <w:pPr>
        <w:ind w:firstLine="420"/>
      </w:pPr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映射函数f可以时带有明确签名函数，也可以是匿名内部函数</w:t>
      </w:r>
    </w:p>
    <w:p>
      <w:pPr>
        <w:ind w:firstLine="420"/>
      </w:pPr>
      <w:r>
        <w:rPr>
          <w:rFonts w:hint="eastAsia"/>
        </w:rPr>
        <w:t>② 映射函数f的参数类型必须与RDD的元素类型保持一致，而输出类型则任由开发者自行决定。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解释说明：</w:t>
      </w:r>
    </w:p>
    <w:p>
      <w:pPr>
        <w:ind w:firstLine="420"/>
      </w:pPr>
      <w:r>
        <w:rPr>
          <w:rFonts w:hint="eastAsia"/>
        </w:rPr>
        <w:t>参数</w:t>
      </w:r>
      <w:r>
        <w:t>f是一个函数</w:t>
      </w:r>
      <w:r>
        <w:rPr>
          <w:rFonts w:hint="eastAsia"/>
        </w:rPr>
        <w:t>可以写作匿名子类</w:t>
      </w:r>
      <w:r>
        <w:t>，它可以接收一个参数。当某个RDD执行map方法时，会遍历该RDD中的每一个数据项，并依次应用f函数，从而产生一个新的RDD。即，这个新RDD中的每一个元素都是原来RDD中每一个元素依次应用f函数而得到的。</w:t>
      </w:r>
    </w:p>
    <w:p>
      <w:r>
        <w:rPr>
          <w:rFonts w:hint="eastAsia"/>
          <w:b/>
          <w:bCs/>
        </w:rPr>
        <w:t>4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需求：</w:t>
      </w:r>
      <w:r>
        <w:rPr>
          <w:rFonts w:hint="eastAsia"/>
        </w:rPr>
        <w:t>将</w:t>
      </w:r>
      <w:r>
        <w:t>1.</w:t>
      </w:r>
      <w:r>
        <w:rPr>
          <w:rFonts w:hint="eastAsia"/>
        </w:rPr>
        <w:t>txt文件中的每行结尾拼接</w:t>
      </w:r>
      <w:r>
        <w:t>”||”</w:t>
      </w:r>
    </w:p>
    <w:p>
      <w:r>
        <w:t>1）具体实现</w:t>
      </w:r>
    </w:p>
    <w:p>
      <w:pPr>
        <w:pStyle w:val="160"/>
      </w:pPr>
      <w:r>
        <w:t>package com.atguigu.spark.operator.value;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org.apache.spark.api.java.function.Function;</w:t>
      </w:r>
    </w:p>
    <w:p>
      <w:pPr>
        <w:pStyle w:val="160"/>
      </w:pPr>
    </w:p>
    <w:p>
      <w:pPr>
        <w:pStyle w:val="160"/>
      </w:pPr>
      <w:r>
        <w:t>public class StudyMap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t xml:space="preserve">        // 1.创建配置对象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273"/>
      </w:pPr>
      <w:r>
        <w:t xml:space="preserve">        // 2. 创建sparkContext</w:t>
      </w:r>
    </w:p>
    <w:p>
      <w:pPr>
        <w:pStyle w:val="160"/>
      </w:pPr>
      <w:r>
        <w:t xml:space="preserve">        JavaSparkContext sc = new JavaSparkContext(conf);</w:t>
      </w:r>
    </w:p>
    <w:p>
      <w:pPr>
        <w:pStyle w:val="273"/>
      </w:pPr>
      <w:r>
        <w:t xml:space="preserve">        // 3. 编写代码</w:t>
      </w:r>
    </w:p>
    <w:p>
      <w:pPr>
        <w:pStyle w:val="160"/>
      </w:pPr>
      <w:r>
        <w:t xml:space="preserve">        JavaRDD&lt;String&gt; lineRDD = sc.textFile("input/1.txt");</w:t>
      </w:r>
    </w:p>
    <w:p>
      <w:pPr>
        <w:pStyle w:val="160"/>
      </w:pPr>
    </w:p>
    <w:p>
      <w:pPr>
        <w:pStyle w:val="273"/>
      </w:pPr>
      <w:r>
        <w:t xml:space="preserve">        // 4. </w:t>
      </w:r>
      <w:r>
        <w:rPr>
          <w:rFonts w:hint="eastAsia"/>
        </w:rPr>
        <w:t>转换</w:t>
      </w:r>
      <w:r>
        <w:t>需求:每行结尾拼接||</w:t>
      </w:r>
    </w:p>
    <w:p>
      <w:pPr>
        <w:pStyle w:val="273"/>
      </w:pPr>
      <w:r>
        <w:t xml:space="preserve">        // 两种写法 </w:t>
      </w:r>
    </w:p>
    <w:p>
      <w:pPr>
        <w:pStyle w:val="273"/>
      </w:pPr>
      <w:r>
        <w:t xml:space="preserve">        // </w:t>
      </w:r>
      <w:r>
        <w:rPr>
          <w:rFonts w:hint="eastAsia"/>
        </w:rPr>
        <w:t xml:space="preserve">① </w:t>
      </w:r>
      <w:r>
        <w:t xml:space="preserve">lambda表达式写法(匿名函数) </w:t>
      </w:r>
    </w:p>
    <w:p>
      <w:pPr>
        <w:pStyle w:val="273"/>
      </w:pPr>
      <w:r>
        <w:t xml:space="preserve">        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其中map参数中，左侧的s表示函数的输入形参，右侧s</w:t>
      </w:r>
      <w:r>
        <w:t>+”||”</w:t>
      </w:r>
      <w:r>
        <w:rPr>
          <w:rFonts w:hint="eastAsia"/>
        </w:rPr>
        <w:t>表示函数的输出结果</w:t>
      </w:r>
    </w:p>
    <w:p>
      <w:pPr>
        <w:pStyle w:val="160"/>
      </w:pPr>
      <w:r>
        <w:t xml:space="preserve">        JavaRDD&lt;String&gt; mapRDD = lineRDD.map(s -&gt; s + "||"); </w:t>
      </w:r>
    </w:p>
    <w:p>
      <w:pPr>
        <w:pStyle w:val="160"/>
      </w:pPr>
    </w:p>
    <w:p>
      <w:pPr>
        <w:pStyle w:val="273"/>
      </w:pPr>
      <w:r>
        <w:t xml:space="preserve">        //</w:t>
      </w:r>
      <w:r>
        <w:rPr>
          <w:rFonts w:hint="eastAsia"/>
        </w:rPr>
        <w:t>②</w:t>
      </w:r>
      <w:r>
        <w:t xml:space="preserve"> 匿名函数写法 </w:t>
      </w:r>
    </w:p>
    <w:p>
      <w:pPr>
        <w:pStyle w:val="160"/>
      </w:pPr>
      <w:r>
        <w:t xml:space="preserve">        JavaRDD&lt;String&gt; mapRDD1 = lineRDD.map(new Function&lt;String, String&gt;()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String call(String v1) throws Exception {</w:t>
      </w:r>
    </w:p>
    <w:p>
      <w:pPr>
        <w:pStyle w:val="160"/>
      </w:pPr>
      <w:r>
        <w:t xml:space="preserve">                return v1 + "||";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273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/</w:t>
      </w:r>
      <w:r>
        <w:t xml:space="preserve">/ 5. </w:t>
      </w:r>
      <w:r>
        <w:rPr>
          <w:rFonts w:hint="eastAsia"/>
        </w:rPr>
        <w:t>遍历打印输出结果</w:t>
      </w:r>
    </w:p>
    <w:p>
      <w:pPr>
        <w:pStyle w:val="160"/>
      </w:pPr>
      <w:r>
        <w:t xml:space="preserve">        for (String s : mapRDD.collect()) {</w:t>
      </w:r>
    </w:p>
    <w:p>
      <w:pPr>
        <w:pStyle w:val="160"/>
      </w:pPr>
      <w:r>
        <w:t xml:space="preserve">            System.out.println(s);</w:t>
      </w:r>
    </w:p>
    <w:p>
      <w:pPr>
        <w:pStyle w:val="160"/>
      </w:pPr>
      <w:r>
        <w:t xml:space="preserve">        }</w:t>
      </w:r>
    </w:p>
    <w:p>
      <w:pPr>
        <w:pStyle w:val="273"/>
      </w:pPr>
      <w:r>
        <w:t xml:space="preserve">        // 输出数据的函数写法</w:t>
      </w:r>
    </w:p>
    <w:p>
      <w:pPr>
        <w:pStyle w:val="273"/>
      </w:pPr>
      <w:r>
        <w:t xml:space="preserve">       </w:t>
      </w:r>
      <w:r>
        <w:rPr>
          <w:rFonts w:hint="eastAsia"/>
        </w:rPr>
        <w:t>/</w:t>
      </w:r>
      <w:r>
        <w:t>/  mapRDD1.collect().forEach(a -&gt; System.out.println(a));</w:t>
      </w:r>
    </w:p>
    <w:p>
      <w:pPr>
        <w:pStyle w:val="273"/>
      </w:pPr>
      <w:r>
        <w:t xml:space="preserve">       //  mapRDD1.collect().forEach(</w:t>
      </w:r>
      <w:r>
        <w:rPr>
          <w:color w:val="FF0000"/>
        </w:rPr>
        <w:t>System.out::println</w:t>
      </w:r>
      <w:r>
        <w:t>);</w:t>
      </w:r>
    </w:p>
    <w:p>
      <w:pPr>
        <w:pStyle w:val="273"/>
      </w:pPr>
      <w:r>
        <w:t xml:space="preserve">        // 4. 关闭sc</w:t>
      </w:r>
    </w:p>
    <w:p>
      <w:pPr>
        <w:pStyle w:val="160"/>
      </w:pPr>
      <w:r>
        <w:t xml:space="preserve">        sc.stop();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pStyle w:val="230"/>
      </w:pPr>
      <w:r>
        <w:t>2.3.1.2 flatMap()扁平化</w:t>
      </w:r>
    </w:p>
    <w:p>
      <w:r>
        <w:rPr>
          <w:rFonts w:hint="eastAsia"/>
        </w:rPr>
        <w:t>flat</w:t>
      </w:r>
      <w:r>
        <w:t>Map</w:t>
      </w:r>
      <w:r>
        <w:rPr>
          <w:rFonts w:hint="eastAsia"/>
        </w:rPr>
        <w:t>其实和map算子一样，fl</w:t>
      </w:r>
      <w:r>
        <w:t>at</w:t>
      </w:r>
      <w:r>
        <w:rPr>
          <w:rFonts w:hint="eastAsia"/>
        </w:rPr>
        <w:t>Map也是用来做数据映射的。</w:t>
      </w:r>
    </w:p>
    <w:p>
      <w:r>
        <w:rPr>
          <w:b/>
          <w:bCs/>
        </w:rPr>
        <w:t xml:space="preserve">1. </w:t>
      </w:r>
      <w:r>
        <w:rPr>
          <w:rFonts w:hint="eastAsia"/>
          <w:b/>
          <w:bCs/>
        </w:rPr>
        <w:t>用法</w:t>
      </w:r>
      <w:r>
        <w:rPr>
          <w:rFonts w:hint="eastAsia"/>
        </w:rPr>
        <w:t>：f</w:t>
      </w:r>
      <w:r>
        <w:t>latMap</w:t>
      </w:r>
      <w:r>
        <w:rPr>
          <w:rFonts w:hint="eastAsia"/>
        </w:rPr>
        <w:t>(</w:t>
      </w:r>
      <w:r>
        <w:t>f),</w:t>
      </w:r>
      <w:r>
        <w:rPr>
          <w:rFonts w:hint="eastAsia"/>
        </w:rPr>
        <w:t>以元素为粒度，对RDD进行数据转换。</w:t>
      </w:r>
    </w:p>
    <w:p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特点</w:t>
      </w:r>
      <w:r>
        <w:rPr>
          <w:rFonts w:hint="eastAsia"/>
        </w:rPr>
        <w:t>：</w:t>
      </w:r>
    </w:p>
    <w:p>
      <w:pPr>
        <w:ind w:firstLine="420"/>
      </w:pPr>
      <w:r>
        <w:rPr>
          <w:rFonts w:hint="eastAsia"/>
        </w:rPr>
        <w:t>不同于map映射函数f的类型是（元素）—&gt;（元素）；</w:t>
      </w:r>
    </w:p>
    <w:p>
      <w:pPr>
        <w:ind w:firstLine="420"/>
      </w:pPr>
      <w:r>
        <w:rPr>
          <w:rFonts w:hint="eastAsia"/>
        </w:rPr>
        <w:t>flat</w:t>
      </w:r>
      <w:r>
        <w:t>M</w:t>
      </w:r>
      <w:r>
        <w:rPr>
          <w:rFonts w:hint="eastAsia"/>
        </w:rPr>
        <w:t>ap的映射函数类型是（元素）—&gt;</w:t>
      </w:r>
      <w:r>
        <w:t xml:space="preserve"> </w:t>
      </w:r>
      <w:r>
        <w:rPr>
          <w:rFonts w:hint="eastAsia"/>
        </w:rPr>
        <w:t>（集合）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过程：</w:t>
      </w:r>
    </w:p>
    <w:p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以元素为单位，创建集合</w:t>
      </w:r>
    </w:p>
    <w:p>
      <w:r>
        <w:rPr>
          <w:rFonts w:hint="eastAsia"/>
        </w:rPr>
        <w:t>② 去掉集合“外包装</w:t>
      </w:r>
      <w:r>
        <w:t>”,</w:t>
      </w:r>
      <w:r>
        <w:rPr>
          <w:rFonts w:hint="eastAsia"/>
        </w:rPr>
        <w:t>提取集合元素</w:t>
      </w:r>
    </w:p>
    <w:p>
      <w:pPr>
        <w:rPr>
          <w:b/>
          <w:bCs/>
        </w:rPr>
      </w:pPr>
      <w:r>
        <w:rPr>
          <w:b/>
          <w:bCs/>
        </w:rPr>
        <w:t>4. 功能说明</w:t>
      </w:r>
    </w:p>
    <w:p>
      <w:r>
        <w:t>与map操作类似，将RDD中的每一个元素通过应用f函数依次转换为新的元素，并封装到RDD中。</w:t>
      </w:r>
    </w:p>
    <w:p>
      <w:r>
        <w:t>区别：在flatMap操作中，f函数的返回值是一个集合，并且会将每一个该集合中的元素拆分出来放到新的RDD中。</w:t>
      </w:r>
    </w:p>
    <w:p>
      <w:r>
        <w:rPr>
          <w:b/>
          <w:bCs/>
        </w:rPr>
        <w:t xml:space="preserve">5. </w:t>
      </w:r>
      <w:r>
        <w:rPr>
          <w:rFonts w:hint="eastAsia"/>
          <w:b/>
          <w:bCs/>
        </w:rPr>
        <w:t>案例</w:t>
      </w:r>
      <w:r>
        <w:rPr>
          <w:b/>
          <w:bCs/>
        </w:rPr>
        <w:t>说明：</w:t>
      </w:r>
      <w:r>
        <w:t>创建一个集合，集合里面存储的还是子集合，把所有子集合中数据取出放入到一个大的集合中。</w:t>
      </w:r>
    </w:p>
    <w:p>
      <w:pPr>
        <w:jc w:val="center"/>
        <w:rPr>
          <w:szCs w:val="21"/>
        </w:rPr>
      </w:pPr>
      <w:r>
        <w:drawing>
          <wp:inline distT="0" distB="0" distL="0" distR="0">
            <wp:extent cx="4420235" cy="2541270"/>
            <wp:effectExtent l="19050" t="1905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6353" cy="254473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rPr>
          <w:b/>
          <w:bCs/>
        </w:rPr>
        <w:t>6. 具体实现</w:t>
      </w:r>
      <w:r>
        <w:t>：</w:t>
      </w:r>
    </w:p>
    <w:p>
      <w:pPr>
        <w:pStyle w:val="160"/>
      </w:pPr>
      <w:r>
        <w:t>package com.atguigu.spark.operator.value;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org.apache.spark.api.java.function.FlatMapFunction;</w:t>
      </w:r>
    </w:p>
    <w:p>
      <w:pPr>
        <w:pStyle w:val="160"/>
      </w:pPr>
      <w:r>
        <w:t>import java.util.ArrayList;</w:t>
      </w:r>
    </w:p>
    <w:p>
      <w:pPr>
        <w:pStyle w:val="160"/>
      </w:pPr>
      <w:r>
        <w:t>import java.util.Arrays;</w:t>
      </w:r>
    </w:p>
    <w:p>
      <w:pPr>
        <w:pStyle w:val="160"/>
      </w:pPr>
      <w:r>
        <w:t>import java.util.Iterator;</w:t>
      </w:r>
    </w:p>
    <w:p>
      <w:pPr>
        <w:pStyle w:val="160"/>
      </w:pPr>
      <w:r>
        <w:t>import java.util.List;</w:t>
      </w:r>
    </w:p>
    <w:p>
      <w:pPr>
        <w:pStyle w:val="273"/>
      </w:pPr>
      <w:r>
        <w:t>/**</w:t>
      </w:r>
    </w:p>
    <w:p>
      <w:pPr>
        <w:pStyle w:val="273"/>
      </w:pPr>
      <w:r>
        <w:t xml:space="preserve"> * @author </w:t>
      </w:r>
      <w:r>
        <w:rPr>
          <w:rFonts w:hint="eastAsia"/>
        </w:rPr>
        <w:t>姜来</w:t>
      </w:r>
    </w:p>
    <w:p>
      <w:pPr>
        <w:pStyle w:val="273"/>
      </w:pPr>
      <w:r>
        <w:t xml:space="preserve"> * @ClassName StudyFlatMap.java</w:t>
      </w:r>
    </w:p>
    <w:p>
      <w:pPr>
        <w:pStyle w:val="273"/>
      </w:pPr>
      <w:r>
        <w:rPr>
          <w:rFonts w:hint="eastAsia"/>
        </w:rPr>
        <w:t xml:space="preserve"> * @createTime 2022年07月01日 17:04:00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StudyFlatMap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160"/>
        <w:rPr>
          <w:rStyle w:val="281"/>
        </w:rPr>
      </w:pPr>
      <w:r>
        <w:rPr>
          <w:rStyle w:val="281"/>
          <w:rFonts w:hint="eastAsia"/>
        </w:rPr>
        <w:t xml:space="preserve"> </w:t>
      </w:r>
      <w:r>
        <w:rPr>
          <w:rStyle w:val="281"/>
        </w:rPr>
        <w:t xml:space="preserve">        // TODO 根据集合创建RDD</w:t>
      </w:r>
    </w:p>
    <w:p>
      <w:pPr>
        <w:pStyle w:val="273"/>
      </w:pPr>
      <w:r>
        <w:rPr>
          <w:rFonts w:hint="eastAsia"/>
        </w:rPr>
        <w:t xml:space="preserve">        // 3. 编写逻辑代码--创建列表arrayList,其中每个元素的类型是字符串列表</w:t>
      </w:r>
    </w:p>
    <w:p>
      <w:pPr>
        <w:pStyle w:val="160"/>
      </w:pPr>
      <w:r>
        <w:t xml:space="preserve">        ArrayList&lt;List&lt;String&gt;&gt; arrayList = new ArrayList&lt;&gt;();</w:t>
      </w:r>
    </w:p>
    <w:p>
      <w:pPr>
        <w:pStyle w:val="160"/>
      </w:pPr>
      <w:r>
        <w:t xml:space="preserve">        arrayList.add(Arrays.asList("1","2","3"));</w:t>
      </w:r>
    </w:p>
    <w:p>
      <w:pPr>
        <w:pStyle w:val="160"/>
      </w:pPr>
      <w:r>
        <w:t xml:space="preserve">        arrayList.add(Arrays.asList("4","5","6"));</w:t>
      </w:r>
    </w:p>
    <w:p>
      <w:pPr>
        <w:pStyle w:val="273"/>
      </w:pPr>
      <w:r>
        <w:rPr>
          <w:rFonts w:hint="eastAsia"/>
        </w:rPr>
        <w:t xml:space="preserve">        // 4. 根据arrayList创建Rdd</w:t>
      </w:r>
    </w:p>
    <w:p>
      <w:pPr>
        <w:pStyle w:val="160"/>
      </w:pPr>
      <w:r>
        <w:t xml:space="preserve">        JavaRDD&lt;List&lt;String&gt;&gt; listJavaRDD = sc.parallelize(arrayList);</w:t>
      </w:r>
    </w:p>
    <w:p>
      <w:pPr>
        <w:pStyle w:val="273"/>
      </w:pPr>
      <w:r>
        <w:rPr>
          <w:rFonts w:hint="eastAsia"/>
        </w:rPr>
        <w:t xml:space="preserve">        // 5. 使用flatMap将RDD中每个元素进行转换打散,泛型为打散之后的数据类型</w:t>
      </w:r>
    </w:p>
    <w:p>
      <w:pPr>
        <w:pStyle w:val="160"/>
      </w:pPr>
      <w:r>
        <w:t xml:space="preserve">        JavaRDD&lt;String&gt; stringJavaRDD = listJavaRDD.flatMap(new FlatMapFunction&lt;List&lt;String&gt;, String&gt;()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Iterator&lt;String&gt; call(List&lt;String&gt; strings) throws Exception {</w:t>
      </w:r>
    </w:p>
    <w:p>
      <w:pPr>
        <w:pStyle w:val="160"/>
      </w:pPr>
      <w:r>
        <w:t xml:space="preserve">                return strings.iterator();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273"/>
      </w:pPr>
      <w:r>
        <w:rPr>
          <w:rFonts w:hint="eastAsia"/>
        </w:rPr>
        <w:t xml:space="preserve">        // 6. 收集RDD，并打印输出</w:t>
      </w:r>
    </w:p>
    <w:p>
      <w:pPr>
        <w:pStyle w:val="160"/>
      </w:pPr>
      <w:r>
        <w:rPr>
          <w:rFonts w:hint="eastAsia"/>
        </w:rPr>
        <w:t xml:space="preserve">        System.out.println("输出集合构建的RDD之flat</w:t>
      </w:r>
      <w:r>
        <w:t>Map</w:t>
      </w:r>
      <w:r>
        <w:rPr>
          <w:rFonts w:hint="eastAsia"/>
        </w:rPr>
        <w:t>测试:");</w:t>
      </w:r>
    </w:p>
    <w:p>
      <w:pPr>
        <w:pStyle w:val="160"/>
      </w:pPr>
      <w:r>
        <w:t xml:space="preserve">        stringJavaRDD.collect().forEach(System.out::println);</w:t>
      </w:r>
    </w:p>
    <w:p>
      <w:pPr>
        <w:pStyle w:val="160"/>
      </w:pPr>
    </w:p>
    <w:p>
      <w:pPr>
        <w:pStyle w:val="273"/>
        <w:rPr>
          <w:rStyle w:val="281"/>
        </w:rPr>
      </w:pPr>
      <w:r>
        <w:rPr>
          <w:rStyle w:val="281"/>
          <w:rFonts w:hint="eastAsia"/>
        </w:rPr>
        <w:t xml:space="preserve"> </w:t>
      </w:r>
      <w:r>
        <w:rPr>
          <w:rStyle w:val="281"/>
        </w:rPr>
        <w:t xml:space="preserve">        </w:t>
      </w:r>
      <w:r>
        <w:rPr>
          <w:rStyle w:val="281"/>
          <w:rFonts w:hint="eastAsia"/>
        </w:rPr>
        <w:t xml:space="preserve">// </w:t>
      </w:r>
      <w:r>
        <w:rPr>
          <w:rStyle w:val="281"/>
        </w:rPr>
        <w:t>TODO</w:t>
      </w:r>
      <w:r>
        <w:rPr>
          <w:rStyle w:val="281"/>
          <w:rFonts w:hint="eastAsia"/>
        </w:rPr>
        <w:t xml:space="preserve"> 从文件中读取数据的话，通常需要自己实现将元素转换为集合</w:t>
      </w:r>
    </w:p>
    <w:p>
      <w:pPr>
        <w:pStyle w:val="273"/>
      </w:pPr>
      <w:r>
        <w:rPr>
          <w:rFonts w:hint="eastAsia"/>
        </w:rPr>
        <w:t xml:space="preserve">        // </w:t>
      </w:r>
      <w:r>
        <w:t>8</w:t>
      </w:r>
      <w:r>
        <w:rPr>
          <w:rFonts w:hint="eastAsia"/>
        </w:rPr>
        <w:t>. 根据arrayList创建Rdd</w:t>
      </w:r>
    </w:p>
    <w:p>
      <w:pPr>
        <w:pStyle w:val="160"/>
      </w:pPr>
      <w:r>
        <w:t xml:space="preserve">        JavaRDD&lt;String&gt; JavaRDD = sc.textFile("input");</w:t>
      </w:r>
    </w:p>
    <w:p>
      <w:pPr>
        <w:pStyle w:val="273"/>
      </w:pPr>
      <w:r>
        <w:rPr>
          <w:rFonts w:hint="eastAsia"/>
        </w:rPr>
        <w:t xml:space="preserve">        // </w:t>
      </w:r>
      <w:r>
        <w:t>9</w:t>
      </w:r>
      <w:r>
        <w:rPr>
          <w:rFonts w:hint="eastAsia"/>
        </w:rPr>
        <w:t>. 使用flatMap将RDD中每个元素进行转换打散,泛型为打散之后的数据类型</w:t>
      </w:r>
    </w:p>
    <w:p>
      <w:pPr>
        <w:pStyle w:val="160"/>
      </w:pPr>
      <w:r>
        <w:t xml:space="preserve">        JavaRDD&lt;String&gt; stringJavaRDD = JavaRDD.flatMap(new FlatMapFunction&lt;String, String&gt;()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Iterator&lt;String&gt; call(String strings) throws Exception {</w:t>
      </w:r>
    </w:p>
    <w:p>
      <w:pPr>
        <w:pStyle w:val="160"/>
      </w:pPr>
      <w:r>
        <w:t xml:space="preserve">                String[] str = strings.split(" ");</w:t>
      </w:r>
    </w:p>
    <w:p>
      <w:pPr>
        <w:pStyle w:val="160"/>
      </w:pPr>
      <w:r>
        <w:t xml:space="preserve">                return Arrays.asList(str).iterator();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273"/>
      </w:pPr>
      <w:r>
        <w:rPr>
          <w:rFonts w:hint="eastAsia"/>
        </w:rPr>
        <w:t xml:space="preserve">        // </w:t>
      </w:r>
      <w:r>
        <w:t>10</w:t>
      </w:r>
      <w:r>
        <w:rPr>
          <w:rFonts w:hint="eastAsia"/>
        </w:rPr>
        <w:t>. 收集RDD，并打印输出</w:t>
      </w:r>
    </w:p>
    <w:p>
      <w:pPr>
        <w:pStyle w:val="160"/>
      </w:pPr>
      <w:r>
        <w:rPr>
          <w:rFonts w:hint="eastAsia"/>
        </w:rPr>
        <w:t xml:space="preserve">        System.out.println("输出文件系统构建的RDD之flat</w:t>
      </w:r>
      <w:r>
        <w:t>Map</w:t>
      </w:r>
      <w:r>
        <w:rPr>
          <w:rFonts w:hint="eastAsia"/>
        </w:rPr>
        <w:t>测试:");</w:t>
      </w:r>
    </w:p>
    <w:p>
      <w:pPr>
        <w:pStyle w:val="160"/>
      </w:pPr>
      <w:r>
        <w:t xml:space="preserve">        stringJavaRDD.collect().forEach(System.out::println);</w:t>
      </w:r>
    </w:p>
    <w:p>
      <w:pPr>
        <w:pStyle w:val="273"/>
      </w:pPr>
      <w:r>
        <w:rPr>
          <w:rFonts w:hint="eastAsia"/>
        </w:rPr>
        <w:t xml:space="preserve">        // 4.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widowControl/>
        <w:jc w:val="left"/>
        <w:rPr>
          <w:rFonts w:asciiTheme="majorHAnsi" w:hAnsiTheme="majorHAnsi" w:eastAsiaTheme="majorEastAsia" w:cstheme="majorBidi"/>
          <w:b/>
          <w:bCs/>
          <w:sz w:val="28"/>
          <w:szCs w:val="28"/>
        </w:rPr>
      </w:pPr>
      <w:r>
        <w:br w:type="page"/>
      </w:r>
    </w:p>
    <w:p>
      <w:pPr>
        <w:pStyle w:val="230"/>
      </w:pPr>
      <w:r>
        <w:t>2.3.1.3 filter()过滤</w:t>
      </w:r>
    </w:p>
    <w:p>
      <w:r>
        <w:rPr>
          <w:rFonts w:hint="eastAsia"/>
          <w:b/>
          <w:bCs/>
        </w:rPr>
        <w:t>1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用法</w:t>
      </w:r>
      <w:r>
        <w:rPr>
          <w:rFonts w:hint="eastAsia"/>
        </w:rPr>
        <w:t>：fil</w:t>
      </w:r>
      <w:r>
        <w:t>ter(f),</w:t>
      </w:r>
      <w:r>
        <w:rPr>
          <w:rFonts w:hint="eastAsia"/>
        </w:rPr>
        <w:t>以元素为粒度对RDD执行判定函数f</w:t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判定函数：</w:t>
      </w:r>
    </w:p>
    <w:p>
      <w:pPr>
        <w:ind w:firstLine="420"/>
      </w:pPr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f，指的是类型为（RDD元素类型）=&gt;</w:t>
      </w:r>
      <w:r>
        <w:t xml:space="preserve"> </w:t>
      </w:r>
      <w:r>
        <w:rPr>
          <w:rFonts w:hint="eastAsia"/>
        </w:rPr>
        <w:t>（Boolean）的函数</w:t>
      </w:r>
    </w:p>
    <w:p>
      <w:pPr>
        <w:ind w:firstLine="420"/>
      </w:pPr>
      <w:r>
        <w:rPr>
          <w:rFonts w:hint="eastAsia"/>
        </w:rPr>
        <w:t>② 判定函数f的形参类型，必须与RDD的元素类型保持一致，而f的返回结果，只能是True或者False。</w:t>
      </w:r>
    </w:p>
    <w:p>
      <w:pPr>
        <w:rPr>
          <w:b/>
          <w:bCs/>
        </w:rPr>
      </w:pPr>
      <w:r>
        <w:rPr>
          <w:b/>
          <w:bCs/>
        </w:rPr>
        <w:t>3. 功能说明</w:t>
      </w:r>
    </w:p>
    <w:p>
      <w:pPr>
        <w:ind w:firstLine="420"/>
      </w:pPr>
      <w:r>
        <w:rPr>
          <w:rFonts w:hint="eastAsia"/>
        </w:rPr>
        <w:t>① 在任何一个</w:t>
      </w:r>
      <w:r>
        <w:t>RDD</w:t>
      </w:r>
      <w:r>
        <w:rPr>
          <w:rFonts w:hint="eastAsia"/>
        </w:rPr>
        <w:t>上</w:t>
      </w:r>
      <w:r>
        <w:t>调用filter(f)方法时，会对该RDD中每一个元素应用f函数</w:t>
      </w:r>
    </w:p>
    <w:p>
      <w:pPr>
        <w:ind w:firstLine="420"/>
      </w:pPr>
      <w:r>
        <w:rPr>
          <w:rFonts w:hint="eastAsia"/>
        </w:rPr>
        <w:t>② 作用是保留RDD中满足f（即f返回值为True）的数据，过滤掉不满足f（即f返回值为false）的数据</w:t>
      </w:r>
      <w:r>
        <w:t>。</w:t>
      </w:r>
    </w:p>
    <w:p>
      <w:r>
        <w:rPr>
          <w:b/>
          <w:bCs/>
        </w:rPr>
        <w:t>4. 需求说明：</w:t>
      </w:r>
      <w:r>
        <w:t>创建一个RDD，过滤出对2取余等于0的数据</w:t>
      </w:r>
    </w:p>
    <w:p>
      <w:pPr>
        <w:jc w:val="center"/>
        <w:rPr>
          <w:szCs w:val="21"/>
        </w:rPr>
      </w:pPr>
      <w:r>
        <w:drawing>
          <wp:inline distT="0" distB="0" distL="0" distR="0">
            <wp:extent cx="3343910" cy="1883410"/>
            <wp:effectExtent l="19050" t="19050" r="8890" b="2540"/>
            <wp:docPr id="9" name="图片 9" descr="图形用户界面,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图示&#10;&#10;描述已自动生成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3527" cy="190557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t>3）代码实现</w:t>
      </w:r>
    </w:p>
    <w:p>
      <w:pPr>
        <w:pStyle w:val="160"/>
      </w:pPr>
      <w:r>
        <w:t>package com.atguigu.spark.operator.vaule;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org.apache.spark.api.java.function.Function;</w:t>
      </w:r>
    </w:p>
    <w:p>
      <w:pPr>
        <w:pStyle w:val="160"/>
      </w:pPr>
      <w:r>
        <w:t>import java.util.Arrays;</w:t>
      </w:r>
    </w:p>
    <w:p>
      <w:pPr>
        <w:pStyle w:val="160"/>
      </w:pPr>
    </w:p>
    <w:p>
      <w:pPr>
        <w:pStyle w:val="160"/>
      </w:pPr>
      <w:r>
        <w:t>public class StudyFilter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273"/>
      </w:pPr>
      <w:r>
        <w:rPr>
          <w:rFonts w:hint="eastAsia"/>
        </w:rPr>
        <w:t xml:space="preserve">        // 3. 编写逻辑代码--根据集合创建RDD</w:t>
      </w:r>
    </w:p>
    <w:p>
      <w:pPr>
        <w:pStyle w:val="160"/>
      </w:pPr>
      <w:r>
        <w:t xml:space="preserve">        JavaRDD&lt;Integer&gt; javaRDD = sc.parallelize(Arrays.asList(1, 2, 3, 4, 5), 2);</w:t>
      </w:r>
    </w:p>
    <w:p>
      <w:pPr>
        <w:pStyle w:val="273"/>
      </w:pPr>
      <w:r>
        <w:rPr>
          <w:rFonts w:hint="eastAsia"/>
        </w:rPr>
        <w:t xml:space="preserve">        // 4. 根据数据与2取模，过滤掉余数是0的数据元素</w:t>
      </w:r>
    </w:p>
    <w:p>
      <w:pPr>
        <w:pStyle w:val="160"/>
      </w:pPr>
      <w:r>
        <w:t xml:space="preserve">        JavaRDD&lt;Integer&gt; filterRdd = javaRDD.filter(new Function&lt;Integer, Boolean&gt;()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Boolean call(Integer v1) throws Exception {</w:t>
      </w:r>
    </w:p>
    <w:p>
      <w:pPr>
        <w:pStyle w:val="160"/>
      </w:pPr>
      <w:r>
        <w:t xml:space="preserve">                int flage = v1 % 2;</w:t>
      </w:r>
    </w:p>
    <w:p>
      <w:pPr>
        <w:pStyle w:val="160"/>
      </w:pPr>
      <w:r>
        <w:t xml:space="preserve">                if (flage == 0)</w:t>
      </w:r>
    </w:p>
    <w:p>
      <w:pPr>
        <w:pStyle w:val="160"/>
      </w:pPr>
      <w:r>
        <w:t xml:space="preserve">                    return true;</w:t>
      </w:r>
    </w:p>
    <w:p>
      <w:pPr>
        <w:pStyle w:val="160"/>
      </w:pPr>
      <w:r>
        <w:t xml:space="preserve">                else</w:t>
      </w:r>
    </w:p>
    <w:p>
      <w:pPr>
        <w:pStyle w:val="160"/>
      </w:pPr>
      <w:r>
        <w:t xml:space="preserve">                    return false;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273"/>
      </w:pPr>
      <w:r>
        <w:rPr>
          <w:rFonts w:hint="eastAsia"/>
        </w:rPr>
        <w:t xml:space="preserve">        // 5. 收集打印</w:t>
      </w:r>
    </w:p>
    <w:p>
      <w:pPr>
        <w:pStyle w:val="160"/>
      </w:pPr>
      <w:r>
        <w:rPr>
          <w:rFonts w:hint="eastAsia"/>
        </w:rPr>
        <w:t xml:space="preserve">        System.out.println("filter算子测试：");</w:t>
      </w:r>
    </w:p>
    <w:p>
      <w:pPr>
        <w:pStyle w:val="160"/>
      </w:pPr>
      <w:r>
        <w:t xml:space="preserve">        filterRdd.collect().forEach(System.out::println);</w:t>
      </w:r>
    </w:p>
    <w:p>
      <w:pPr>
        <w:pStyle w:val="273"/>
      </w:pPr>
      <w:r>
        <w:rPr>
          <w:rFonts w:hint="eastAsia"/>
        </w:rPr>
        <w:t xml:space="preserve">        // 4.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widowControl/>
        <w:jc w:val="left"/>
        <w:rPr>
          <w:b/>
          <w:sz w:val="24"/>
        </w:rPr>
      </w:pPr>
      <w:r>
        <w:br w:type="page"/>
      </w:r>
    </w:p>
    <w:p>
      <w:pPr>
        <w:pStyle w:val="230"/>
      </w:pPr>
      <w:r>
        <w:t>2.3.1.4 groupBy()分组</w:t>
      </w:r>
    </w:p>
    <w:p>
      <w:r>
        <w:rPr>
          <w:rFonts w:hint="eastAsia"/>
          <w:b/>
          <w:bCs/>
        </w:rPr>
        <w:t>1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用法：</w:t>
      </w:r>
      <w:r>
        <w:rPr>
          <w:rFonts w:hint="eastAsia"/>
        </w:rPr>
        <w:t>g</w:t>
      </w:r>
      <w:r>
        <w:t>roupBy(f) ,</w:t>
      </w:r>
      <w:r>
        <w:rPr>
          <w:rFonts w:hint="eastAsia"/>
        </w:rPr>
        <w:t>以元素为粒度对每个元素执行函数f。</w:t>
      </w:r>
    </w:p>
    <w:p>
      <w:r>
        <w:rPr>
          <w:b/>
          <w:bCs/>
        </w:rPr>
        <w:t xml:space="preserve">2. </w:t>
      </w:r>
      <w:r>
        <w:rPr>
          <w:rFonts w:hint="eastAsia"/>
          <w:b/>
          <w:bCs/>
        </w:rPr>
        <w:t xml:space="preserve">函数f： </w:t>
      </w:r>
      <w:r>
        <w:rPr>
          <w:b/>
          <w:bCs/>
        </w:rPr>
        <w:t xml:space="preserve"> </w:t>
      </w:r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函数f为用户自定义实现内容，返回值任意</w:t>
      </w:r>
    </w:p>
    <w:p>
      <w:pPr>
        <w:ind w:firstLine="1050" w:firstLineChars="500"/>
      </w:pPr>
      <w:r>
        <w:rPr>
          <w:rFonts w:hint="eastAsia"/>
        </w:rPr>
        <w:t>②</w:t>
      </w:r>
      <w:r>
        <w:t xml:space="preserve"> </w:t>
      </w:r>
      <w:r>
        <w:rPr>
          <w:rFonts w:hint="eastAsia"/>
        </w:rPr>
        <w:t>函数返回值为算子groupBy返回值的key，元素为value。</w:t>
      </w:r>
    </w:p>
    <w:p>
      <w:pPr>
        <w:ind w:firstLine="1050" w:firstLineChars="500"/>
      </w:pP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 xml:space="preserve">算子groupBy的返回值为新的重新分区的K—V类型RDD </w:t>
      </w:r>
    </w:p>
    <w:p>
      <w:r>
        <w:rPr>
          <w:b/>
          <w:bCs/>
        </w:rPr>
        <w:t xml:space="preserve">3. </w:t>
      </w:r>
      <w:r>
        <w:rPr>
          <w:rFonts w:hint="eastAsia"/>
          <w:b/>
          <w:bCs/>
        </w:rPr>
        <w:t>功能说明</w:t>
      </w:r>
      <w:r>
        <w:rPr>
          <w:b/>
          <w:bCs/>
        </w:rPr>
        <w:t>：</w:t>
      </w:r>
      <w:r>
        <w:t>分组，按照传入函数的返回值进行分组。将相同的key对应的值放入一个迭代器。</w:t>
      </w:r>
    </w:p>
    <w:p>
      <w:r>
        <w:rPr>
          <w:rFonts w:hint="eastAsia"/>
          <w:b/>
          <w:bCs/>
        </w:rPr>
        <w:t>4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案例</w:t>
      </w:r>
      <w:r>
        <w:rPr>
          <w:b/>
          <w:bCs/>
        </w:rPr>
        <w:t>说明：</w:t>
      </w:r>
      <w:r>
        <w:t>创建一个RDD，按照元素模以2的值进行分组。</w:t>
      </w:r>
    </w:p>
    <w:p>
      <w:pPr>
        <w:rPr>
          <w:b/>
          <w:bCs/>
        </w:rPr>
      </w:pPr>
      <w:r>
        <w:rPr>
          <w:b/>
          <w:bCs/>
        </w:rPr>
        <w:t>5. 具体实现</w:t>
      </w:r>
    </w:p>
    <w:p>
      <w:pPr>
        <w:pStyle w:val="160"/>
      </w:pPr>
      <w:r>
        <w:t>package com.atguigu.spark.operator.value;</w:t>
      </w: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org.apache.spark.api.java.function.Function;</w:t>
      </w:r>
    </w:p>
    <w:p>
      <w:pPr>
        <w:pStyle w:val="160"/>
      </w:pPr>
      <w:r>
        <w:t>import org.apache.spark.api.java.function.Function2;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java.util.ArrayList;</w:t>
      </w:r>
    </w:p>
    <w:p>
      <w:pPr>
        <w:pStyle w:val="160"/>
      </w:pPr>
      <w:r>
        <w:t>import java.util.Arrays;</w:t>
      </w:r>
    </w:p>
    <w:p>
      <w:pPr>
        <w:pStyle w:val="160"/>
      </w:pPr>
      <w:r>
        <w:t>import java.util.Iterator;</w:t>
      </w:r>
    </w:p>
    <w:p>
      <w:pPr>
        <w:pStyle w:val="160"/>
      </w:pPr>
    </w:p>
    <w:p>
      <w:pPr>
        <w:pStyle w:val="160"/>
      </w:pPr>
      <w:r>
        <w:t>public class StudyGroupBy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273"/>
      </w:pPr>
      <w:r>
        <w:rPr>
          <w:rFonts w:hint="eastAsia"/>
        </w:rPr>
        <w:t xml:space="preserve">        // 3. 编写逻辑代码--根据集合创建RDD</w:t>
      </w:r>
    </w:p>
    <w:p>
      <w:pPr>
        <w:pStyle w:val="160"/>
      </w:pPr>
      <w:r>
        <w:t xml:space="preserve">        JavaRDD&lt;Integer&gt; javaRDD = sc.parallelize(Arrays.asList(1, 2, 3, 4, 5), 2);</w:t>
      </w:r>
    </w:p>
    <w:p>
      <w:pPr>
        <w:pStyle w:val="273"/>
      </w:pPr>
      <w:r>
        <w:rPr>
          <w:rFonts w:hint="eastAsia"/>
        </w:rPr>
        <w:t xml:space="preserve">        // </w:t>
      </w:r>
      <w:r>
        <w:t>4.</w:t>
      </w:r>
      <w:r>
        <w:rPr>
          <w:rFonts w:hint="eastAsia"/>
        </w:rPr>
        <w:t xml:space="preserve"> 存储到文件查看groupby之前的分区情况</w:t>
      </w:r>
    </w:p>
    <w:p>
      <w:pPr>
        <w:pStyle w:val="160"/>
      </w:pPr>
      <w:r>
        <w:t xml:space="preserve">        integerJavaRDD.saveAsTextFile("outputGroupByBeff");</w:t>
      </w:r>
      <w:r>
        <w:rPr>
          <w:rFonts w:hint="eastAsia"/>
        </w:rPr>
        <w:t xml:space="preserve">       </w:t>
      </w:r>
    </w:p>
    <w:p>
      <w:pPr>
        <w:pStyle w:val="273"/>
      </w:pPr>
      <w:r>
        <w:t xml:space="preserve">      </w:t>
      </w:r>
      <w:r>
        <w:rPr>
          <w:rFonts w:hint="eastAsia"/>
        </w:rPr>
        <w:t xml:space="preserve"> </w:t>
      </w:r>
      <w:r>
        <w:t xml:space="preserve"> </w:t>
      </w:r>
    </w:p>
    <w:p>
      <w:pPr>
        <w:pStyle w:val="273"/>
      </w:pPr>
      <w:r>
        <w:rPr>
          <w:rFonts w:hint="eastAsia"/>
        </w:rPr>
        <w:t xml:space="preserve">        // </w:t>
      </w:r>
      <w:r>
        <w:t>5</w:t>
      </w:r>
      <w:r>
        <w:rPr>
          <w:rFonts w:hint="eastAsia"/>
        </w:rPr>
        <w:t>. 对RDD执行groupBy操作，计算规则是value%2</w:t>
      </w:r>
    </w:p>
    <w:p>
      <w:pPr>
        <w:pStyle w:val="160"/>
      </w:pPr>
      <w:r>
        <w:t xml:space="preserve">        JavaPairRDD&lt;Integer, Iterable&lt;Integer&gt;&gt; integerIterableJavaPairRDD = javaRDD.groupBy(new Function&lt;Integer, Integer&gt;()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Integer call(Integer v1) throws Exception {</w:t>
      </w:r>
    </w:p>
    <w:p>
      <w:pPr>
        <w:pStyle w:val="160"/>
      </w:pPr>
      <w:r>
        <w:t xml:space="preserve">                return v1 % 2;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273"/>
      </w:pPr>
      <w:r>
        <w:rPr>
          <w:rFonts w:hint="eastAsia"/>
        </w:rPr>
        <w:t xml:space="preserve">        // </w:t>
      </w:r>
      <w:r>
        <w:t>6</w:t>
      </w:r>
      <w:r>
        <w:rPr>
          <w:rFonts w:hint="eastAsia"/>
        </w:rPr>
        <w:t>. 类型可以任意修改</w:t>
      </w:r>
    </w:p>
    <w:p>
      <w:pPr>
        <w:pStyle w:val="160"/>
      </w:pPr>
      <w:r>
        <w:t xml:space="preserve">        JavaPairRDD&lt;Boolean, Iterable&lt;Integer&gt;&gt; booleanIterableJavaPairRDD = javaRDD.groupBy(new Function&lt;Integer, Boolean&gt;()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Boolean call(Integer v1) throws Exception {</w:t>
      </w:r>
    </w:p>
    <w:p>
      <w:pPr>
        <w:pStyle w:val="160"/>
      </w:pPr>
      <w:r>
        <w:t xml:space="preserve">                return v1 % 2 == 0;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273"/>
      </w:pPr>
      <w:r>
        <w:rPr>
          <w:rFonts w:hint="eastAsia"/>
        </w:rPr>
        <w:t xml:space="preserve">        // 6. 输出结果</w:t>
      </w:r>
    </w:p>
    <w:p>
      <w:pPr>
        <w:pStyle w:val="160"/>
      </w:pPr>
      <w:r>
        <w:rPr>
          <w:rFonts w:hint="eastAsia"/>
        </w:rPr>
        <w:t xml:space="preserve">        System.out.println("执行groupBy之==后==的RDD分区情况：");</w:t>
      </w:r>
    </w:p>
    <w:p>
      <w:pPr>
        <w:pStyle w:val="273"/>
      </w:pPr>
      <w:r>
        <w:rPr>
          <w:rFonts w:hint="eastAsia"/>
        </w:rPr>
        <w:t xml:space="preserve">        // 6.1 类型为integer，存储余数</w:t>
      </w:r>
    </w:p>
    <w:p>
      <w:pPr>
        <w:pStyle w:val="160"/>
      </w:pPr>
      <w:r>
        <w:t xml:space="preserve">        integerIterableJavaPairRDD.collect().forEach(System.out::println);</w:t>
      </w:r>
    </w:p>
    <w:p>
      <w:pPr>
        <w:pStyle w:val="273"/>
      </w:pPr>
      <w:r>
        <w:rPr>
          <w:rFonts w:hint="eastAsia"/>
        </w:rPr>
        <w:t xml:space="preserve">        // 6.2 修改类型为Boolean</w:t>
      </w:r>
    </w:p>
    <w:p>
      <w:pPr>
        <w:pStyle w:val="160"/>
      </w:pPr>
      <w:r>
        <w:t xml:space="preserve">        booleanIterableJavaPairRDD.collect().forEach(System.out::println);</w:t>
      </w:r>
    </w:p>
    <w:p>
      <w:pPr>
        <w:pStyle w:val="273"/>
      </w:pPr>
      <w:r>
        <w:rPr>
          <w:rFonts w:hint="eastAsia"/>
        </w:rPr>
        <w:t xml:space="preserve">        // 6.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pStyle w:val="93"/>
        <w:numPr>
          <w:ilvl w:val="0"/>
          <w:numId w:val="3"/>
        </w:numPr>
        <w:ind w:firstLineChars="0"/>
      </w:pPr>
      <w:r>
        <w:t>groupBy会存在shuffle过程</w:t>
      </w:r>
    </w:p>
    <w:p>
      <w:pPr>
        <w:pStyle w:val="93"/>
        <w:numPr>
          <w:ilvl w:val="0"/>
          <w:numId w:val="3"/>
        </w:numPr>
        <w:ind w:firstLineChars="0"/>
      </w:pPr>
      <w:r>
        <w:t>shuffle：将不同的分区数据进行打乱重组的过程</w:t>
      </w:r>
    </w:p>
    <w:p>
      <w:pPr>
        <w:pStyle w:val="93"/>
        <w:widowControl/>
        <w:numPr>
          <w:ilvl w:val="0"/>
          <w:numId w:val="3"/>
        </w:numPr>
        <w:ind w:firstLineChars="0"/>
        <w:jc w:val="left"/>
      </w:pPr>
      <w:r>
        <w:t>shuffle一定会落盘。可以在local模式下执行程序，通过4040看效果。</w:t>
      </w:r>
      <w:r>
        <w:br w:type="page"/>
      </w:r>
    </w:p>
    <w:p>
      <w:pPr>
        <w:pStyle w:val="230"/>
      </w:pPr>
      <w:r>
        <w:t>2.3.1.5 distinct()去重</w:t>
      </w:r>
    </w:p>
    <w:p>
      <w:r>
        <w:rPr>
          <w:b/>
          <w:bCs/>
        </w:rPr>
        <w:t xml:space="preserve">1. </w:t>
      </w:r>
      <w:r>
        <w:rPr>
          <w:rFonts w:hint="eastAsia"/>
          <w:b/>
          <w:bCs/>
        </w:rPr>
        <w:t>用法：</w:t>
      </w:r>
      <w:r>
        <w:rPr>
          <w:rFonts w:hint="eastAsia"/>
        </w:rPr>
        <w:t>d</w:t>
      </w:r>
      <w:r>
        <w:t>istinct</w:t>
      </w:r>
      <w:r>
        <w:rPr>
          <w:rFonts w:hint="eastAsia"/>
        </w:rPr>
        <w:t>(num</w:t>
      </w:r>
      <w:r>
        <w:t xml:space="preserve">Partitions), </w:t>
      </w:r>
      <w:r>
        <w:rPr>
          <w:rFonts w:hint="eastAsia"/>
        </w:rPr>
        <w:t>实现对RDD进行分布式去重。</w:t>
      </w:r>
    </w:p>
    <w:p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参数</w:t>
      </w:r>
      <w:r>
        <w:rPr>
          <w:b/>
          <w:bCs/>
        </w:rPr>
        <w:t>numPartitions</w:t>
      </w:r>
      <w:r>
        <w:rPr>
          <w:rFonts w:hint="eastAsia"/>
          <w:b/>
          <w:bCs/>
        </w:rPr>
        <w:t>：</w:t>
      </w:r>
      <w:r>
        <w:rPr>
          <w:rFonts w:hint="eastAsia"/>
        </w:rPr>
        <w:t>指定去重后的RDD的分区个数。</w:t>
      </w:r>
    </w:p>
    <w:p>
      <w:r>
        <w:rPr>
          <w:b/>
          <w:bCs/>
        </w:rPr>
        <w:t>3. 功能说明：</w:t>
      </w:r>
      <w:r>
        <w:t>对内部的元素去重，并将去重后的元素放到新的RDD中。</w:t>
      </w:r>
    </w:p>
    <w:p>
      <w:pPr>
        <w:rPr>
          <w:b/>
          <w:bCs/>
        </w:rPr>
      </w:pPr>
      <w:r>
        <w:rPr>
          <w:b/>
          <w:bCs/>
        </w:rPr>
        <w:t>4. 代码实现</w:t>
      </w:r>
    </w:p>
    <w:p>
      <w:pPr>
        <w:pStyle w:val="160"/>
      </w:pPr>
      <w:r>
        <w:t>package com.atguigu.spark.operator.value;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java.util.Arrays;</w:t>
      </w:r>
    </w:p>
    <w:p>
      <w:pPr>
        <w:pStyle w:val="160"/>
      </w:pPr>
    </w:p>
    <w:p>
      <w:pPr>
        <w:pStyle w:val="273"/>
      </w:pPr>
      <w:r>
        <w:t>/**</w:t>
      </w:r>
    </w:p>
    <w:p>
      <w:pPr>
        <w:pStyle w:val="273"/>
      </w:pPr>
      <w:r>
        <w:t xml:space="preserve"> * @author 姜来</w:t>
      </w:r>
    </w:p>
    <w:p>
      <w:pPr>
        <w:pStyle w:val="273"/>
      </w:pPr>
      <w:r>
        <w:t xml:space="preserve"> * @ClassName StudyDistinct.java</w:t>
      </w:r>
    </w:p>
    <w:p>
      <w:pPr>
        <w:pStyle w:val="273"/>
      </w:pPr>
      <w:r>
        <w:rPr>
          <w:rFonts w:hint="eastAsia"/>
        </w:rPr>
        <w:t xml:space="preserve"> * @createTime 2022年07月02日 14:09:00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StudyDistinct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273"/>
      </w:pPr>
      <w:r>
        <w:rPr>
          <w:rFonts w:hint="eastAsia"/>
        </w:rPr>
        <w:t xml:space="preserve">        // 3. 编写逻辑代码--根据集合创建RDD</w:t>
      </w:r>
    </w:p>
    <w:p>
      <w:pPr>
        <w:pStyle w:val="160"/>
      </w:pPr>
      <w:r>
        <w:t xml:space="preserve">        JavaRDD&lt;Integer&gt; javaRDD = sc.parallelize(Arrays.asList(1, 2, 3, 1, 2, 3, 4, 5, 4, 6), 2);</w:t>
      </w:r>
    </w:p>
    <w:p>
      <w:pPr>
        <w:pStyle w:val="273"/>
      </w:pPr>
      <w:r>
        <w:rPr>
          <w:rFonts w:hint="eastAsia"/>
        </w:rPr>
        <w:t xml:space="preserve">        // 4. 使用distinct算子实现去重，底层使用分布式去重，慢但是不会OOM</w:t>
      </w:r>
    </w:p>
    <w:p>
      <w:pPr>
        <w:pStyle w:val="160"/>
      </w:pPr>
      <w:r>
        <w:t xml:space="preserve">        JavaRDD&lt;Integer&gt; distinctRdd = javaRDD.distinct();</w:t>
      </w:r>
    </w:p>
    <w:p>
      <w:pPr>
        <w:pStyle w:val="273"/>
      </w:pPr>
      <w:r>
        <w:rPr>
          <w:rFonts w:hint="eastAsia"/>
        </w:rPr>
        <w:t xml:space="preserve">        // 5. 收集打印</w:t>
      </w:r>
    </w:p>
    <w:p>
      <w:pPr>
        <w:pStyle w:val="160"/>
      </w:pPr>
      <w:r>
        <w:t xml:space="preserve">        distinctRdd.collect().forEach(System.out::println);</w:t>
      </w:r>
    </w:p>
    <w:p>
      <w:pPr>
        <w:pStyle w:val="273"/>
      </w:pPr>
      <w:r>
        <w:rPr>
          <w:rFonts w:hint="eastAsia"/>
        </w:rPr>
        <w:t xml:space="preserve">        // 6.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rPr>
          <w:highlight w:val="yellow"/>
        </w:rPr>
      </w:pPr>
      <w:r>
        <w:rPr>
          <w:rFonts w:hint="eastAsia"/>
          <w:highlight w:val="yellow"/>
        </w:rPr>
        <w:t>注意：distinct</w:t>
      </w:r>
      <w:r>
        <w:rPr>
          <w:highlight w:val="yellow"/>
        </w:rPr>
        <w:t>会存在shuffle过程</w:t>
      </w:r>
      <w:r>
        <w:rPr>
          <w:rFonts w:hint="eastAsia"/>
          <w:highlight w:val="yellow"/>
        </w:rPr>
        <w:t>。</w:t>
      </w:r>
    </w:p>
    <w:p>
      <w:pPr>
        <w:rPr>
          <w:highlight w:val="yellow"/>
        </w:rPr>
      </w:pPr>
      <w:r>
        <w:drawing>
          <wp:inline distT="0" distB="0" distL="0" distR="0">
            <wp:extent cx="6638290" cy="963930"/>
            <wp:effectExtent l="19050" t="1905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9639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Theme="majorHAnsi" w:hAnsiTheme="majorHAnsi" w:eastAsiaTheme="majorEastAsia" w:cstheme="majorBidi"/>
          <w:b/>
          <w:bCs/>
          <w:sz w:val="28"/>
          <w:szCs w:val="28"/>
        </w:rPr>
      </w:pPr>
      <w:r>
        <w:br w:type="page"/>
      </w:r>
    </w:p>
    <w:p>
      <w:pPr>
        <w:pStyle w:val="230"/>
      </w:pPr>
      <w:r>
        <w:t>2.3.1.6 sortBy()排序</w:t>
      </w:r>
    </w:p>
    <w:p>
      <w:r>
        <w:rPr>
          <w:rFonts w:hint="eastAsia"/>
          <w:b/>
          <w:bCs/>
        </w:rPr>
        <w:t>1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用法：</w:t>
      </w:r>
      <w:r>
        <w:rPr>
          <w:rFonts w:hint="eastAsia"/>
        </w:rPr>
        <w:t>RDD.</w:t>
      </w:r>
      <w:r>
        <w:t>sortBy(</w:t>
      </w:r>
      <w:r>
        <w:rPr>
          <w:rFonts w:hint="eastAsia"/>
        </w:rPr>
        <w:t>f</w:t>
      </w:r>
      <w:r>
        <w:t>, ascending, numpartitions)</w:t>
      </w:r>
    </w:p>
    <w:p>
      <w:pPr>
        <w:rPr>
          <w:b/>
          <w:bCs/>
        </w:rPr>
      </w:pPr>
      <w:r>
        <w:rPr>
          <w:b/>
          <w:bCs/>
        </w:rPr>
        <w:t xml:space="preserve">2. </w:t>
      </w:r>
      <w:r>
        <w:rPr>
          <w:rFonts w:hint="eastAsia"/>
          <w:b/>
          <w:bCs/>
        </w:rPr>
        <w:t>参数介绍：</w:t>
      </w:r>
    </w:p>
    <w:p>
      <w:r>
        <w:rPr>
          <w:rFonts w:hint="eastAsia"/>
        </w:rPr>
        <w:t>① 函数f： 对每个元素都执行函数f，返回值类型和元素中的类型一致</w:t>
      </w:r>
    </w:p>
    <w:p>
      <w:r>
        <w:rPr>
          <w:rFonts w:hint="eastAsia"/>
        </w:rPr>
        <w:t>② ascending：数据类型为Boolean，默认是True，参数决定了排序后，RDD中的元素的排列顺序，即升序</w:t>
      </w:r>
      <w:r>
        <w:t>/</w:t>
      </w:r>
      <w:r>
        <w:rPr>
          <w:rFonts w:hint="eastAsia"/>
        </w:rPr>
        <w:t>降序</w:t>
      </w:r>
    </w:p>
    <w:p>
      <w:r>
        <w:rPr>
          <w:rFonts w:hint="eastAsia"/>
        </w:rPr>
        <w:t>③ numpartitions：排序后的RDD的分区数。</w:t>
      </w:r>
    </w:p>
    <w:p>
      <w:pPr>
        <w:rPr>
          <w:b/>
          <w:bCs/>
        </w:rPr>
      </w:pPr>
      <w:r>
        <w:rPr>
          <w:b/>
          <w:bCs/>
        </w:rPr>
        <w:t>3. 功能说明</w:t>
      </w:r>
    </w:p>
    <w:p>
      <w:r>
        <w:t>该操作用于排序数据。在排序之前，可以将数据通过f函数进行处理，之后按照f函数处理的结果进行排序，默认为正序排列。</w:t>
      </w:r>
      <w:r>
        <w:rPr>
          <w:rFonts w:hint="eastAsia"/>
        </w:rPr>
        <w:t>默认</w:t>
      </w:r>
      <w:r>
        <w:rPr>
          <w:color w:val="FF0000"/>
        </w:rPr>
        <w:t>排序后新产生的RDD的分区数与原RDD的分区数一致</w:t>
      </w:r>
      <w:r>
        <w:t>。</w:t>
      </w:r>
      <w:r>
        <w:rPr>
          <w:rFonts w:hint="eastAsia" w:eastAsia="华文琥珀"/>
        </w:rPr>
        <w:t>Spark的排序结果是</w:t>
      </w:r>
      <w:r>
        <w:rPr>
          <w:rFonts w:hint="eastAsia" w:eastAsia="华文琥珀"/>
          <w:color w:val="FF0000"/>
        </w:rPr>
        <w:t>全局有序</w:t>
      </w:r>
      <w:r>
        <w:rPr>
          <w:rFonts w:hint="eastAsia"/>
        </w:rPr>
        <w:t>。</w:t>
      </w:r>
    </w:p>
    <w:p>
      <w:r>
        <w:rPr>
          <w:b/>
          <w:bCs/>
        </w:rPr>
        <w:t xml:space="preserve">4. </w:t>
      </w:r>
      <w:r>
        <w:rPr>
          <w:rFonts w:hint="eastAsia"/>
          <w:b/>
          <w:bCs/>
        </w:rPr>
        <w:t>案例</w:t>
      </w:r>
      <w:r>
        <w:rPr>
          <w:b/>
          <w:bCs/>
        </w:rPr>
        <w:t>需求说明：</w:t>
      </w:r>
      <w:r>
        <w:t>创建一个RDD，按照数字大小分别实现正序和倒序排序</w:t>
      </w:r>
    </w:p>
    <w:p>
      <w:pPr>
        <w:jc w:val="center"/>
        <w:rPr>
          <w:szCs w:val="21"/>
        </w:rPr>
      </w:pPr>
      <w:r>
        <w:drawing>
          <wp:inline distT="0" distB="0" distL="0" distR="0">
            <wp:extent cx="3671570" cy="1693545"/>
            <wp:effectExtent l="19050" t="19050" r="5080" b="190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8965" cy="170195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t>3）代码实现：</w:t>
      </w:r>
    </w:p>
    <w:p>
      <w:pPr>
        <w:pStyle w:val="160"/>
      </w:pPr>
      <w:r>
        <w:t>package com.atguigu.spark.operator.value;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org.apache.spark.api.java.function.Function;</w:t>
      </w:r>
    </w:p>
    <w:p>
      <w:pPr>
        <w:pStyle w:val="160"/>
      </w:pPr>
      <w:r>
        <w:t>import java.util.Arrays;</w:t>
      </w:r>
    </w:p>
    <w:p>
      <w:pPr>
        <w:pStyle w:val="273"/>
      </w:pPr>
      <w:r>
        <w:t>/**</w:t>
      </w:r>
    </w:p>
    <w:p>
      <w:pPr>
        <w:pStyle w:val="273"/>
      </w:pPr>
      <w:r>
        <w:t xml:space="preserve"> * @author 姜来</w:t>
      </w:r>
    </w:p>
    <w:p>
      <w:pPr>
        <w:pStyle w:val="273"/>
      </w:pPr>
      <w:r>
        <w:t xml:space="preserve"> * @ClassName StudySortBy.java</w:t>
      </w:r>
    </w:p>
    <w:p>
      <w:pPr>
        <w:pStyle w:val="273"/>
      </w:pPr>
      <w:r>
        <w:rPr>
          <w:rFonts w:hint="eastAsia"/>
        </w:rPr>
        <w:t xml:space="preserve"> * @createTime 2022年07月02日 22:42:00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StudySortBy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273"/>
      </w:pPr>
      <w:r>
        <w:rPr>
          <w:rFonts w:hint="eastAsia"/>
        </w:rPr>
        <w:t xml:space="preserve">        // 3. 编写逻辑代码--根据集合创建RDD</w:t>
      </w:r>
    </w:p>
    <w:p>
      <w:pPr>
        <w:pStyle w:val="160"/>
      </w:pPr>
      <w:r>
        <w:t xml:space="preserve">        JavaRDD&lt;Integer&gt; javaRdd = sc.parallelize(Arrays.asList(4, 3, 5, 6, 8, 1, 2), 2);</w:t>
      </w:r>
    </w:p>
    <w:p>
      <w:pPr>
        <w:pStyle w:val="273"/>
      </w:pPr>
      <w:r>
        <w:rPr>
          <w:rFonts w:hint="eastAsia"/>
        </w:rPr>
        <w:t xml:space="preserve">        // 4. 使用sortBy算子对javaRdd进行排序（</w:t>
      </w:r>
      <w:r>
        <w:rPr>
          <w:rFonts w:hint="eastAsia"/>
          <w:color w:val="FF0000"/>
        </w:rPr>
        <w:t>泛型</w:t>
      </w:r>
      <w:r>
        <w:rPr>
          <w:rFonts w:hint="eastAsia"/>
        </w:rPr>
        <w:t>-&gt;以谁作为标准排序，</w:t>
      </w:r>
      <w:r>
        <w:rPr>
          <w:rFonts w:hint="eastAsia"/>
          <w:color w:val="FF0000"/>
        </w:rPr>
        <w:t>true</w:t>
      </w:r>
      <w:r>
        <w:t>-</w:t>
      </w:r>
      <w:r>
        <w:rPr>
          <w:rFonts w:hint="eastAsia"/>
        </w:rPr>
        <w:t>&gt;为正序，</w:t>
      </w:r>
      <w:r>
        <w:rPr>
          <w:rFonts w:hint="eastAsia"/>
          <w:color w:val="FF0000"/>
        </w:rPr>
        <w:t>2</w:t>
      </w:r>
      <w:r>
        <w:t>-&gt;</w:t>
      </w:r>
      <w:r>
        <w:rPr>
          <w:rFonts w:hint="eastAsia"/>
        </w:rPr>
        <w:t>排序之后的分区数）</w:t>
      </w:r>
    </w:p>
    <w:p>
      <w:pPr>
        <w:pStyle w:val="160"/>
      </w:pPr>
      <w:r>
        <w:t xml:space="preserve">        JavaRDD&lt;Integer&gt; sortByRdd01 = javaRdd.sortBy(new Function&lt;Integer, Integer&gt;()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Integer call(Integer v1) throws Exception {</w:t>
      </w:r>
    </w:p>
    <w:p>
      <w:pPr>
        <w:pStyle w:val="160"/>
      </w:pPr>
      <w:r>
        <w:t xml:space="preserve">                return v1;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}, true, 2);</w:t>
      </w:r>
    </w:p>
    <w:p>
      <w:pPr>
        <w:pStyle w:val="273"/>
      </w:pPr>
      <w:r>
        <w:rPr>
          <w:rFonts w:hint="eastAsia"/>
        </w:rPr>
        <w:t xml:space="preserve">        // 5. 收集输出</w:t>
      </w:r>
    </w:p>
    <w:p>
      <w:pPr>
        <w:pStyle w:val="160"/>
      </w:pPr>
      <w:r>
        <w:t xml:space="preserve">        sortByRdd01.collect().forEach(System.out::println);</w:t>
      </w:r>
    </w:p>
    <w:p>
      <w:pPr>
        <w:pStyle w:val="273"/>
      </w:pPr>
      <w:r>
        <w:rPr>
          <w:rFonts w:hint="eastAsia"/>
        </w:rPr>
        <w:t xml:space="preserve">        // 4.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pStyle w:val="4"/>
      </w:pPr>
      <w:r>
        <w:t>2.3.2 Key-Value类型</w:t>
      </w:r>
    </w:p>
    <w:p>
      <w:r>
        <w:rPr>
          <w:b/>
          <w:bCs/>
        </w:rPr>
        <w:t>1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创建包名：</w:t>
      </w:r>
      <w:r>
        <w:t>com.atguigu.spark.</w:t>
      </w:r>
      <w:r>
        <w:rPr>
          <w:rFonts w:hint="eastAsia"/>
        </w:rPr>
        <w:t>op</w:t>
      </w:r>
      <w:r>
        <w:t>erator.keyvalue</w:t>
      </w:r>
    </w:p>
    <w:p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使用算子构造KVRDD：</w:t>
      </w:r>
      <w:r>
        <w:rPr>
          <w:rFonts w:hint="eastAsia"/>
        </w:rPr>
        <w:t>要想使用Key-</w:t>
      </w:r>
      <w:r>
        <w:t>V</w:t>
      </w:r>
      <w:r>
        <w:rPr>
          <w:rFonts w:hint="eastAsia"/>
        </w:rPr>
        <w:t>alue类型的算子首先需要使用特定的方法转换为Pair</w:t>
      </w:r>
      <w:r>
        <w:t>RDD</w:t>
      </w:r>
    </w:p>
    <w:p>
      <w:r>
        <w:rPr>
          <w:rFonts w:hint="eastAsia"/>
          <w:b/>
          <w:bCs/>
        </w:rPr>
        <w:t>3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算子用法：</w:t>
      </w:r>
      <w:r>
        <w:rPr>
          <w:rFonts w:hint="eastAsia"/>
        </w:rPr>
        <w:t>RDD.</w:t>
      </w:r>
      <w:r>
        <w:t>mapToPair(f),</w:t>
      </w:r>
      <w:r>
        <w:rPr>
          <w:rFonts w:hint="eastAsia"/>
        </w:rPr>
        <w:t>对父RDD中的每条记录都执行函数f，得到新的记录&lt;</w:t>
      </w:r>
      <w:r>
        <w:t>k, v&gt;</w:t>
      </w:r>
    </w:p>
    <w:p>
      <w:pPr>
        <w:pStyle w:val="160"/>
      </w:pPr>
      <w:r>
        <w:t>package com.atguigu.spark.operator.keyvalue;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org.apache.spark.api.java.function.PairFunction;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java.util.Arrays;</w:t>
      </w:r>
    </w:p>
    <w:p>
      <w:pPr>
        <w:pStyle w:val="273"/>
      </w:pPr>
      <w:r>
        <w:t>/**</w:t>
      </w:r>
    </w:p>
    <w:p>
      <w:pPr>
        <w:pStyle w:val="273"/>
      </w:pPr>
      <w:r>
        <w:t xml:space="preserve"> * @author 姜来</w:t>
      </w:r>
    </w:p>
    <w:p>
      <w:pPr>
        <w:pStyle w:val="273"/>
      </w:pPr>
      <w:r>
        <w:t xml:space="preserve"> * @ClassName StudyMapToPair.java</w:t>
      </w:r>
    </w:p>
    <w:p>
      <w:pPr>
        <w:pStyle w:val="273"/>
      </w:pPr>
      <w:r>
        <w:rPr>
          <w:rFonts w:hint="eastAsia"/>
        </w:rPr>
        <w:t xml:space="preserve"> * @createTime 2022年07月02日 23:56:00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StudyMapToPair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160"/>
        <w:rPr>
          <w:rStyle w:val="281"/>
        </w:rPr>
      </w:pPr>
      <w:r>
        <w:rPr>
          <w:rStyle w:val="281"/>
          <w:rFonts w:hint="eastAsia"/>
        </w:rPr>
        <w:t xml:space="preserve">        // TODO 由value型RDD转换为KV型RDD</w:t>
      </w:r>
    </w:p>
    <w:p>
      <w:pPr>
        <w:pStyle w:val="273"/>
      </w:pPr>
      <w:r>
        <w:rPr>
          <w:rFonts w:hint="eastAsia"/>
        </w:rPr>
        <w:t xml:space="preserve">        // 3. 编写逻辑代码--基于集合构建RDD</w:t>
      </w:r>
    </w:p>
    <w:p>
      <w:pPr>
        <w:pStyle w:val="160"/>
      </w:pPr>
      <w:r>
        <w:t xml:space="preserve">        JavaRDD&lt;Integer&gt; javaRdd = sc.parallelize(Arrays.asList(1, 2, 3, 4, 5, 6), 2);</w:t>
      </w:r>
    </w:p>
    <w:p>
      <w:pPr>
        <w:pStyle w:val="273"/>
      </w:pPr>
      <w:r>
        <w:rPr>
          <w:rFonts w:hint="eastAsia"/>
        </w:rPr>
        <w:t xml:space="preserve">        // 4. 使用mapToPair算子对javaRdd转换为kv类型的RDD</w:t>
      </w:r>
    </w:p>
    <w:p>
      <w:pPr>
        <w:pStyle w:val="160"/>
      </w:pPr>
      <w:r>
        <w:t xml:space="preserve">        JavaPairRDD&lt;Integer, Integer&gt; pairRDD = javaRdd.</w:t>
      </w:r>
      <w:r>
        <w:rPr>
          <w:color w:val="FF0000"/>
        </w:rPr>
        <w:t>mapToPair</w:t>
      </w:r>
      <w:r>
        <w:t>(new PairFunction&lt;Integer, Integer, Integer&gt;()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Tuple2&lt;Integer, Integer&gt; call(Integer integer) throws Exception {</w:t>
      </w:r>
    </w:p>
    <w:p>
      <w:pPr>
        <w:pStyle w:val="160"/>
      </w:pPr>
      <w:r>
        <w:t xml:space="preserve">                return new Tuple2&lt;&gt;(integer, integer);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273"/>
      </w:pPr>
      <w:r>
        <w:rPr>
          <w:rFonts w:hint="eastAsia"/>
        </w:rPr>
        <w:t xml:space="preserve">        // 5. 收集输出</w:t>
      </w:r>
    </w:p>
    <w:p>
      <w:pPr>
        <w:pStyle w:val="160"/>
      </w:pPr>
      <w:r>
        <w:rPr>
          <w:rFonts w:hint="eastAsia"/>
        </w:rPr>
        <w:t xml:space="preserve">        System.out.println("由v型RDD转换得到的KV型RDD：");</w:t>
      </w:r>
    </w:p>
    <w:p>
      <w:pPr>
        <w:pStyle w:val="160"/>
      </w:pPr>
      <w:r>
        <w:t xml:space="preserve">        pairRDD.collect().forEach(System.out::println);</w:t>
      </w:r>
    </w:p>
    <w:p>
      <w:pPr>
        <w:pStyle w:val="160"/>
        <w:rPr>
          <w:rStyle w:val="281"/>
        </w:rPr>
      </w:pPr>
      <w:r>
        <w:rPr>
          <w:rFonts w:hint="eastAsia"/>
        </w:rPr>
        <w:t xml:space="preserve">        </w:t>
      </w:r>
      <w:r>
        <w:rPr>
          <w:rStyle w:val="281"/>
          <w:rFonts w:hint="eastAsia"/>
        </w:rPr>
        <w:t>// TODO 由集合直接创建KV型RDD</w:t>
      </w:r>
    </w:p>
    <w:p>
      <w:pPr>
        <w:pStyle w:val="160"/>
      </w:pPr>
      <w:r>
        <w:t xml:space="preserve">        JavaPairRDD javaPairRDD = sc.</w:t>
      </w:r>
      <w:r>
        <w:rPr>
          <w:color w:val="FF0000"/>
        </w:rPr>
        <w:t>parallelizePairs</w:t>
      </w:r>
      <w:r>
        <w:t>(Arrays.asList(new Tuple2(1, 1), new Tuple2(2, 2), new Tuple2(3, 3), new Tuple2(4, 4), new Tuple2(5, 5)), 2);</w:t>
      </w:r>
    </w:p>
    <w:p>
      <w:pPr>
        <w:pStyle w:val="273"/>
      </w:pPr>
      <w:r>
        <w:rPr>
          <w:rFonts w:hint="eastAsia"/>
        </w:rPr>
        <w:t xml:space="preserve">        // 6. 收集输出</w:t>
      </w:r>
    </w:p>
    <w:p>
      <w:pPr>
        <w:pStyle w:val="160"/>
      </w:pPr>
      <w:r>
        <w:rPr>
          <w:rFonts w:hint="eastAsia"/>
        </w:rPr>
        <w:t xml:space="preserve">        System.out.println("由集合直接创建KV型RDD：");</w:t>
      </w:r>
    </w:p>
    <w:p>
      <w:pPr>
        <w:pStyle w:val="160"/>
      </w:pPr>
      <w:r>
        <w:t xml:space="preserve">        javaPairRDD.collect().forEach(System.out::println)</w:t>
      </w:r>
    </w:p>
    <w:p>
      <w:pPr>
        <w:pStyle w:val="273"/>
      </w:pPr>
      <w:r>
        <w:rPr>
          <w:rFonts w:hint="eastAsia"/>
        </w:rPr>
        <w:t xml:space="preserve">        // </w:t>
      </w:r>
      <w:r>
        <w:t>7</w:t>
      </w:r>
      <w:r>
        <w:rPr>
          <w:rFonts w:hint="eastAsia"/>
        </w:rPr>
        <w:t>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widowControl/>
        <w:jc w:val="left"/>
      </w:pPr>
      <w:r>
        <w:rPr>
          <w:rFonts w:hint="eastAsia"/>
        </w:rPr>
        <w:t>输出结果：</w:t>
      </w:r>
    </w:p>
    <w:p>
      <w:pPr>
        <w:pStyle w:val="160"/>
      </w:pPr>
      <w:r>
        <w:rPr>
          <w:rFonts w:hint="eastAsia"/>
        </w:rPr>
        <w:t>由v型RDD转换得到的KV型RDD：</w:t>
      </w:r>
    </w:p>
    <w:p>
      <w:pPr>
        <w:pStyle w:val="160"/>
      </w:pPr>
      <w:r>
        <w:t>(1,1)</w:t>
      </w:r>
    </w:p>
    <w:p>
      <w:pPr>
        <w:pStyle w:val="160"/>
      </w:pPr>
      <w:r>
        <w:t>(2,2)</w:t>
      </w:r>
    </w:p>
    <w:p>
      <w:pPr>
        <w:pStyle w:val="160"/>
      </w:pPr>
      <w:r>
        <w:t>(3,3)</w:t>
      </w:r>
    </w:p>
    <w:p>
      <w:pPr>
        <w:pStyle w:val="160"/>
      </w:pPr>
      <w:r>
        <w:t>(4,4)</w:t>
      </w:r>
    </w:p>
    <w:p>
      <w:pPr>
        <w:pStyle w:val="160"/>
      </w:pPr>
      <w:r>
        <w:t>(5,5)</w:t>
      </w:r>
    </w:p>
    <w:p>
      <w:pPr>
        <w:pStyle w:val="160"/>
      </w:pPr>
      <w:r>
        <w:t>(6,6)</w:t>
      </w:r>
    </w:p>
    <w:p>
      <w:pPr>
        <w:pStyle w:val="160"/>
      </w:pPr>
      <w:r>
        <w:rPr>
          <w:rFonts w:hint="eastAsia"/>
        </w:rPr>
        <w:t>由集合直接创建KV型RDD：</w:t>
      </w:r>
    </w:p>
    <w:p>
      <w:pPr>
        <w:pStyle w:val="160"/>
      </w:pPr>
      <w:r>
        <w:t>(1,1)</w:t>
      </w:r>
    </w:p>
    <w:p>
      <w:pPr>
        <w:pStyle w:val="160"/>
      </w:pPr>
      <w:r>
        <w:t>(2,2)</w:t>
      </w:r>
    </w:p>
    <w:p>
      <w:pPr>
        <w:pStyle w:val="160"/>
      </w:pPr>
      <w:r>
        <w:t>(3,3)</w:t>
      </w:r>
    </w:p>
    <w:p>
      <w:pPr>
        <w:pStyle w:val="160"/>
      </w:pPr>
      <w:r>
        <w:t>(4,4)</w:t>
      </w:r>
    </w:p>
    <w:p>
      <w:pPr>
        <w:pStyle w:val="160"/>
        <w:rPr>
          <w:rFonts w:asciiTheme="majorHAnsi" w:hAnsiTheme="majorHAnsi" w:eastAsiaTheme="majorEastAsia" w:cstheme="majorBidi"/>
          <w:b/>
          <w:bCs/>
          <w:sz w:val="28"/>
          <w:szCs w:val="28"/>
        </w:rPr>
      </w:pPr>
      <w:r>
        <w:t>(5,5)</w:t>
      </w:r>
      <w:r>
        <w:br w:type="page"/>
      </w:r>
    </w:p>
    <w:p>
      <w:pPr>
        <w:pStyle w:val="230"/>
      </w:pPr>
      <w:r>
        <w:t>2.3.2.1 mapValues()只对V进行操作</w:t>
      </w:r>
    </w:p>
    <w:p>
      <w:r>
        <w:rPr>
          <w:rFonts w:hint="eastAsia"/>
          <w:b/>
          <w:bCs/>
        </w:rPr>
        <w:t>1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用法：</w:t>
      </w:r>
      <w:r>
        <w:rPr>
          <w:rFonts w:hint="eastAsia"/>
        </w:rPr>
        <w:t>new</w:t>
      </w:r>
      <w:r>
        <w:t>RDD = oldRdd.mapValues(func)</w:t>
      </w:r>
    </w:p>
    <w:p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参数函数func</w:t>
      </w:r>
      <w:r>
        <w:rPr>
          <w:rFonts w:hint="eastAsia"/>
        </w:rPr>
        <w:t>：自定义实现的函数，仅对oldRdd中（k</w:t>
      </w:r>
      <w:r>
        <w:t>,v</w:t>
      </w:r>
      <w:r>
        <w:rPr>
          <w:rFonts w:hint="eastAsia"/>
        </w:rPr>
        <w:t>）数据的v作用。</w:t>
      </w:r>
    </w:p>
    <w:p>
      <w:r>
        <w:rPr>
          <w:b/>
          <w:bCs/>
        </w:rPr>
        <w:t>3. 功能说明</w:t>
      </w:r>
      <w:r>
        <w:t>：针对于(K,V)形式的类型只对V进行操作</w:t>
      </w:r>
    </w:p>
    <w:p>
      <w:r>
        <w:rPr>
          <w:b/>
          <w:bCs/>
        </w:rPr>
        <w:t>4. 需求说明</w:t>
      </w:r>
      <w:r>
        <w:t>：创建一个pairRDD，并将value添加字符</w:t>
      </w:r>
      <w:r>
        <w:rPr>
          <w:rFonts w:hint="eastAsia"/>
        </w:rPr>
        <w:t>尾缀</w:t>
      </w:r>
      <w:r>
        <w:t>"</w:t>
      </w:r>
      <w:r>
        <w:rPr>
          <w:rFonts w:hint="eastAsia"/>
          <w:b/>
          <w:bCs/>
        </w:rPr>
        <w:t>`</w:t>
      </w:r>
      <w:r>
        <w:t>"</w:t>
      </w:r>
    </w:p>
    <w:p>
      <w:pPr>
        <w:jc w:val="center"/>
        <w:rPr>
          <w:szCs w:val="21"/>
        </w:rPr>
      </w:pPr>
      <w:r>
        <w:drawing>
          <wp:inline distT="0" distB="0" distL="0" distR="0">
            <wp:extent cx="2915285" cy="1613535"/>
            <wp:effectExtent l="19050" t="19050" r="0" b="571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33"/>
                    <a:srcRect l="1955" t="4084"/>
                    <a:stretch>
                      <a:fillRect/>
                    </a:stretch>
                  </pic:blipFill>
                  <pic:spPr>
                    <a:xfrm>
                      <a:off x="0" y="0"/>
                      <a:ext cx="2925518" cy="161908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t>4）代码实现：</w:t>
      </w:r>
    </w:p>
    <w:p>
      <w:pPr>
        <w:pStyle w:val="160"/>
      </w:pPr>
      <w:r>
        <w:t>package com.atguigu.spark.operator.keyvalue;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org.apache.spark.api.java.function.Function;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java.util.Arrays;</w:t>
      </w:r>
    </w:p>
    <w:p>
      <w:pPr>
        <w:pStyle w:val="273"/>
      </w:pPr>
      <w:r>
        <w:t>/**</w:t>
      </w:r>
    </w:p>
    <w:p>
      <w:pPr>
        <w:pStyle w:val="273"/>
      </w:pPr>
      <w:r>
        <w:t xml:space="preserve"> * @author 姜来</w:t>
      </w:r>
    </w:p>
    <w:p>
      <w:pPr>
        <w:pStyle w:val="273"/>
      </w:pPr>
      <w:r>
        <w:t xml:space="preserve"> * @ClassName StudyMapValues.java</w:t>
      </w:r>
    </w:p>
    <w:p>
      <w:pPr>
        <w:pStyle w:val="273"/>
      </w:pPr>
      <w:r>
        <w:rPr>
          <w:rFonts w:hint="eastAsia"/>
        </w:rPr>
        <w:t xml:space="preserve"> * @createTime 2022年07月03日 00:05:00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StudyMapValues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273"/>
      </w:pPr>
      <w:r>
        <w:rPr>
          <w:rFonts w:hint="eastAsia"/>
        </w:rPr>
        <w:t xml:space="preserve">        // 3. 编写逻辑代码--根据集合构建RDD</w:t>
      </w:r>
    </w:p>
    <w:p>
      <w:pPr>
        <w:pStyle w:val="160"/>
      </w:pPr>
      <w:r>
        <w:t xml:space="preserve">        JavaPairRDD javaPairRDD = sc.parallelizePairs(</w:t>
      </w:r>
    </w:p>
    <w:p>
      <w:pPr>
        <w:pStyle w:val="160"/>
      </w:pPr>
      <w:r>
        <w:t xml:space="preserve">                Arrays.asList(new Tuple2&lt;&gt;(1, 1), new Tuple2&lt;&gt;(2, 2), new Tuple2&lt;&gt;(3, 3), new Tuple2&lt;&gt;(4, 4), new Tuple2&lt;&gt;(5, 5)),</w:t>
      </w:r>
    </w:p>
    <w:p>
      <w:pPr>
        <w:pStyle w:val="160"/>
      </w:pPr>
      <w:r>
        <w:t xml:space="preserve">                2);</w:t>
      </w:r>
    </w:p>
    <w:p>
      <w:pPr>
        <w:pStyle w:val="273"/>
      </w:pPr>
      <w:r>
        <w:rPr>
          <w:rFonts w:hint="eastAsia"/>
        </w:rPr>
        <w:t xml:space="preserve">        // 5. 为kv型RDD的v拼接尾缀“`"</w:t>
      </w:r>
    </w:p>
    <w:p>
      <w:pPr>
        <w:pStyle w:val="160"/>
      </w:pPr>
      <w:r>
        <w:t xml:space="preserve">        JavaPairRDD resultRdd = javaPairRDD.mapValues(new Function&lt;Integer,String&gt;()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String call(Integer v1) throws Exception {</w:t>
      </w:r>
    </w:p>
    <w:p>
      <w:pPr>
        <w:pStyle w:val="160"/>
      </w:pPr>
      <w:r>
        <w:t xml:space="preserve">                String result = v1 + "`";</w:t>
      </w:r>
    </w:p>
    <w:p>
      <w:pPr>
        <w:pStyle w:val="160"/>
      </w:pPr>
      <w:r>
        <w:t xml:space="preserve">                return result;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  <w:r>
        <w:rPr>
          <w:rFonts w:hint="eastAsia"/>
        </w:rPr>
        <w:t xml:space="preserve">        // 6. 收集打印</w:t>
      </w:r>
    </w:p>
    <w:p>
      <w:pPr>
        <w:pStyle w:val="160"/>
      </w:pPr>
      <w:r>
        <w:t xml:space="preserve">        resultRdd.collect().forEach(System.out::println);</w:t>
      </w:r>
    </w:p>
    <w:p>
      <w:pPr>
        <w:pStyle w:val="273"/>
      </w:pPr>
      <w:r>
        <w:rPr>
          <w:rFonts w:hint="eastAsia"/>
        </w:rPr>
        <w:t xml:space="preserve">        // 4.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widowControl/>
        <w:jc w:val="left"/>
        <w:rPr>
          <w:rFonts w:asciiTheme="majorHAnsi" w:hAnsiTheme="majorHAnsi" w:eastAsiaTheme="majorEastAsia" w:cstheme="majorBidi"/>
          <w:b/>
          <w:bCs/>
          <w:sz w:val="28"/>
          <w:szCs w:val="28"/>
        </w:rPr>
      </w:pPr>
      <w:r>
        <w:br w:type="page"/>
      </w:r>
    </w:p>
    <w:p>
      <w:pPr>
        <w:pStyle w:val="230"/>
      </w:pPr>
      <w:bookmarkStart w:id="5" w:name="_Hlk109316490"/>
      <w:r>
        <w:t>2.3.2.3 groupByKey()按照K重新分组</w:t>
      </w:r>
    </w:p>
    <w:p>
      <w:pPr>
        <w:rPr>
          <w:b/>
          <w:bCs/>
        </w:rPr>
      </w:pPr>
      <w:r>
        <w:rPr>
          <w:rFonts w:hint="eastAsia"/>
          <w:b/>
          <w:bCs/>
        </w:rPr>
        <w:t>1.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用法：KVRDD.</w:t>
      </w:r>
      <w:r>
        <w:rPr>
          <w:b/>
          <w:bCs/>
        </w:rPr>
        <w:t>groupByKey();</w:t>
      </w:r>
    </w:p>
    <w:p>
      <w:pPr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功能说明</w:t>
      </w:r>
    </w:p>
    <w:p>
      <w:r>
        <w:t>groupByKey对每个key进行操作，但只生成一个</w:t>
      </w:r>
      <w:r>
        <w:rPr>
          <w:rFonts w:hint="eastAsia"/>
        </w:rPr>
        <w:t>结果集</w:t>
      </w:r>
      <w:r>
        <w:t>，并不进行聚合。</w:t>
      </w:r>
    </w:p>
    <w:p>
      <w:r>
        <w:t>该操作可以指定分区器或者分区数（默认使用HashPartitioner）</w:t>
      </w:r>
    </w:p>
    <w:p>
      <w:r>
        <w:rPr>
          <w:b/>
          <w:bCs/>
        </w:rPr>
        <w:t>3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需求说明</w:t>
      </w:r>
      <w:r>
        <w:t>：统计单词出现次数</w:t>
      </w:r>
    </w:p>
    <w:p>
      <w:pPr>
        <w:jc w:val="center"/>
        <w:rPr>
          <w:szCs w:val="21"/>
        </w:rPr>
      </w:pPr>
      <w:r>
        <w:drawing>
          <wp:inline distT="0" distB="0" distL="0" distR="0">
            <wp:extent cx="3558540" cy="2759075"/>
            <wp:effectExtent l="19050" t="19050" r="381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5090" cy="284911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代码实现：</w:t>
      </w:r>
    </w:p>
    <w:p>
      <w:pPr>
        <w:pStyle w:val="160"/>
      </w:pPr>
      <w:r>
        <w:t>package com.atguigu.spark.operator.keyvalue;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org.apache.spark.api.java.function.Function;</w:t>
      </w:r>
    </w:p>
    <w:p>
      <w:pPr>
        <w:pStyle w:val="160"/>
      </w:pPr>
      <w:r>
        <w:t>import org.apache.spark.api.java.function.PairFunction;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java.util.Arrays;</w:t>
      </w:r>
    </w:p>
    <w:p>
      <w:pPr>
        <w:pStyle w:val="160"/>
      </w:pPr>
    </w:p>
    <w:p>
      <w:pPr>
        <w:pStyle w:val="273"/>
      </w:pPr>
      <w:r>
        <w:t>/**</w:t>
      </w:r>
    </w:p>
    <w:p>
      <w:pPr>
        <w:pStyle w:val="273"/>
      </w:pPr>
      <w:r>
        <w:t xml:space="preserve"> * @author 姜来</w:t>
      </w:r>
    </w:p>
    <w:p>
      <w:pPr>
        <w:pStyle w:val="273"/>
      </w:pPr>
      <w:r>
        <w:t xml:space="preserve"> * @ClassName StudyGroupbyKey.java</w:t>
      </w:r>
    </w:p>
    <w:p>
      <w:pPr>
        <w:pStyle w:val="273"/>
      </w:pPr>
      <w:r>
        <w:rPr>
          <w:rFonts w:hint="eastAsia"/>
        </w:rPr>
        <w:t xml:space="preserve"> * @createTime 2022年07月15日 22:04:00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StudyGroupbyKey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3. 创建JavaRDD</w:t>
      </w:r>
    </w:p>
    <w:p>
      <w:pPr>
        <w:pStyle w:val="160"/>
      </w:pPr>
      <w:r>
        <w:t xml:space="preserve">        JavaRDD&lt;String&gt; integerJavaRDD = sc.parallelize(Arrays.asList("a", "a", "a", "b", "b", "b", "b", "a"), 2);</w:t>
      </w:r>
    </w:p>
    <w:p>
      <w:pPr>
        <w:pStyle w:val="273"/>
      </w:pPr>
      <w:r>
        <w:rPr>
          <w:rFonts w:hint="eastAsia"/>
        </w:rPr>
        <w:t xml:space="preserve">        // 4. 根据JavaRDD创建KVRDD</w:t>
      </w:r>
    </w:p>
    <w:p>
      <w:pPr>
        <w:pStyle w:val="160"/>
      </w:pPr>
      <w:r>
        <w:t xml:space="preserve">        JavaPairRDD&lt;String, Integer&gt; pairRDD = integerJavaRDD.mapToPair(new PairFunction&lt;String, String, Integer&gt;()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Tuple2&lt;String, Integer&gt; call(String s) throws Exception {</w:t>
      </w:r>
    </w:p>
    <w:p>
      <w:pPr>
        <w:pStyle w:val="160"/>
      </w:pPr>
      <w:r>
        <w:t xml:space="preserve">                return new Tuple2&lt;&gt;(s, 1);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273"/>
      </w:pPr>
      <w:r>
        <w:rPr>
          <w:rFonts w:hint="eastAsia"/>
        </w:rPr>
        <w:t xml:space="preserve">        // 5. 聚合相同的key</w:t>
      </w:r>
    </w:p>
    <w:p>
      <w:pPr>
        <w:pStyle w:val="160"/>
      </w:pPr>
      <w:r>
        <w:t xml:space="preserve">        JavaPairRDD&lt;String, Iterable&lt;Integer&gt;&gt; groupByKeyRDD = pairRDD.groupByKey();</w:t>
      </w:r>
    </w:p>
    <w:p>
      <w:pPr>
        <w:pStyle w:val="273"/>
      </w:pPr>
      <w:r>
        <w:rPr>
          <w:rFonts w:hint="eastAsia"/>
        </w:rPr>
        <w:t xml:space="preserve">        // 6. 收集并输出RDD内容</w:t>
      </w:r>
    </w:p>
    <w:p>
      <w:pPr>
        <w:pStyle w:val="160"/>
      </w:pPr>
      <w:r>
        <w:rPr>
          <w:rFonts w:hint="eastAsia"/>
        </w:rPr>
        <w:t xml:space="preserve">        System.out.println("查看-- groupByKeyRDD-- 的内容");</w:t>
      </w:r>
    </w:p>
    <w:p>
      <w:pPr>
        <w:pStyle w:val="160"/>
      </w:pPr>
      <w:r>
        <w:t xml:space="preserve">        groupByKeyRDD.collect().forEach(System.out::println);</w:t>
      </w:r>
    </w:p>
    <w:p>
      <w:pPr>
        <w:pStyle w:val="273"/>
      </w:pPr>
      <w:r>
        <w:rPr>
          <w:rFonts w:hint="eastAsia"/>
        </w:rPr>
        <w:t xml:space="preserve">        // 7. 合并值</w:t>
      </w:r>
    </w:p>
    <w:p>
      <w:pPr>
        <w:pStyle w:val="160"/>
      </w:pPr>
      <w:r>
        <w:t xml:space="preserve">        JavaPairRDD&lt;String, Integer&gt; result = groupByKeyRDD.mapValues(new Function&lt;Iterable&lt;Integer&gt;, Integer&gt;()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Integer call(Iterable&lt;Integer&gt; v1) throws Exception {</w:t>
      </w:r>
    </w:p>
    <w:p>
      <w:pPr>
        <w:pStyle w:val="160"/>
      </w:pPr>
      <w:r>
        <w:t xml:space="preserve">                Integer sum = 0;</w:t>
      </w:r>
    </w:p>
    <w:p>
      <w:pPr>
        <w:pStyle w:val="160"/>
      </w:pPr>
      <w:r>
        <w:t xml:space="preserve">                for (Integer integer : v1) {</w:t>
      </w:r>
    </w:p>
    <w:p>
      <w:pPr>
        <w:pStyle w:val="160"/>
      </w:pPr>
      <w:r>
        <w:t xml:space="preserve">                    sum += integer;</w:t>
      </w:r>
    </w:p>
    <w:p>
      <w:pPr>
        <w:pStyle w:val="160"/>
      </w:pPr>
      <w:r>
        <w:t xml:space="preserve">                }</w:t>
      </w:r>
    </w:p>
    <w:p>
      <w:pPr>
        <w:pStyle w:val="160"/>
      </w:pPr>
      <w:r>
        <w:t xml:space="preserve">                return sum;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273"/>
      </w:pPr>
      <w:r>
        <w:rPr>
          <w:rFonts w:hint="eastAsia"/>
        </w:rPr>
        <w:t xml:space="preserve">        // 8. 收集并输出RDD内容</w:t>
      </w:r>
    </w:p>
    <w:p>
      <w:pPr>
        <w:pStyle w:val="160"/>
      </w:pPr>
      <w:r>
        <w:rPr>
          <w:rFonts w:hint="eastAsia"/>
        </w:rPr>
        <w:t xml:space="preserve">        System.out.println("查看-- result-- 的内容");</w:t>
      </w:r>
    </w:p>
    <w:p>
      <w:pPr>
        <w:pStyle w:val="160"/>
      </w:pPr>
      <w:r>
        <w:t xml:space="preserve">        result.collect().forEach(System.out::println);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</w:t>
      </w:r>
      <w:r>
        <w:t>9</w:t>
      </w:r>
      <w:r>
        <w:rPr>
          <w:rFonts w:hint="eastAsia"/>
        </w:rPr>
        <w:t>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widowControl/>
        <w:jc w:val="left"/>
        <w:rPr>
          <w:rFonts w:asciiTheme="majorHAnsi" w:hAnsiTheme="majorHAnsi" w:eastAsiaTheme="majorEastAsia" w:cstheme="majorBidi"/>
          <w:b/>
          <w:bCs/>
          <w:sz w:val="28"/>
          <w:szCs w:val="28"/>
        </w:rPr>
      </w:pPr>
      <w:r>
        <w:br w:type="page"/>
      </w:r>
    </w:p>
    <w:p>
      <w:pPr>
        <w:pStyle w:val="230"/>
      </w:pPr>
      <w:r>
        <w:t>2.3.2.4 reduceByKey()按照K聚合V</w:t>
      </w:r>
    </w:p>
    <w:p>
      <w:r>
        <w:rPr>
          <w:rFonts w:hint="eastAsia"/>
          <w:b/>
          <w:bCs/>
        </w:rPr>
        <w:t>1.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用法</w:t>
      </w:r>
      <w:r>
        <w:rPr>
          <w:rFonts w:hint="eastAsia"/>
        </w:rPr>
        <w:t>：KVRDD.</w:t>
      </w:r>
      <w:r>
        <w:t>reduceByKey(f);</w:t>
      </w:r>
    </w:p>
    <w:p>
      <w:r>
        <w:rPr>
          <w:b/>
          <w:bCs/>
        </w:rPr>
        <w:t>2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功能说明</w:t>
      </w:r>
      <w:r>
        <w:t>：将RDD[K,V]中的元素按照相同的K</w:t>
      </w:r>
      <w:r>
        <w:rPr>
          <w:rFonts w:hint="eastAsia"/>
        </w:rPr>
        <w:t>的</w:t>
      </w:r>
      <w:r>
        <w:t>V进行聚合。存在多种重载形式，可设置新RDD的分区数。</w:t>
      </w:r>
    </w:p>
    <w:p>
      <w:r>
        <w:rPr>
          <w:b/>
          <w:bCs/>
        </w:rPr>
        <w:t>3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需求说明</w:t>
      </w:r>
      <w:r>
        <w:t>：统计单词出现次数</w:t>
      </w:r>
    </w:p>
    <w:p>
      <w:pPr>
        <w:jc w:val="center"/>
        <w:rPr>
          <w:szCs w:val="21"/>
        </w:rPr>
      </w:pPr>
      <w:r>
        <w:drawing>
          <wp:inline distT="0" distB="0" distL="0" distR="0">
            <wp:extent cx="2882900" cy="1949450"/>
            <wp:effectExtent l="19050" t="1905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35"/>
                    <a:srcRect t="2263"/>
                    <a:stretch>
                      <a:fillRect/>
                    </a:stretch>
                  </pic:blipFill>
                  <pic:spPr>
                    <a:xfrm>
                      <a:off x="0" y="0"/>
                      <a:ext cx="2933646" cy="198418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4. 代码实现：</w:t>
      </w:r>
    </w:p>
    <w:p>
      <w:pPr>
        <w:pStyle w:val="160"/>
      </w:pPr>
      <w:r>
        <w:t>package com.atguigu.spark.operator.keyvalue;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org.apache.spark.api.java.function.Function2;</w:t>
      </w:r>
    </w:p>
    <w:p>
      <w:pPr>
        <w:pStyle w:val="160"/>
      </w:pPr>
      <w:r>
        <w:t>import org.apache.spark.api.java.function.PairFunction;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java.util.Arrays;</w:t>
      </w:r>
    </w:p>
    <w:p>
      <w:pPr>
        <w:pStyle w:val="160"/>
      </w:pPr>
    </w:p>
    <w:p>
      <w:pPr>
        <w:pStyle w:val="160"/>
      </w:pPr>
      <w:r>
        <w:t>public class StudyReduceByKey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273"/>
      </w:pPr>
      <w:r>
        <w:rPr>
          <w:rFonts w:hint="eastAsia"/>
        </w:rPr>
        <w:t xml:space="preserve">        // 3. 创建JavaRDD</w:t>
      </w:r>
    </w:p>
    <w:p>
      <w:pPr>
        <w:pStyle w:val="160"/>
      </w:pPr>
      <w:r>
        <w:t xml:space="preserve">        JavaRDD&lt;String&gt; integerJavaRDD = sc.parallelize(Arrays.asList("a", "a", "a", "b", "b", "b", "b", "a"), 2);</w:t>
      </w:r>
    </w:p>
    <w:p>
      <w:pPr>
        <w:pStyle w:val="273"/>
      </w:pPr>
      <w:r>
        <w:rPr>
          <w:rFonts w:hint="eastAsia"/>
        </w:rPr>
        <w:t xml:space="preserve">        // 4. 根据JavaRDD创建KVRDD</w:t>
      </w:r>
    </w:p>
    <w:p>
      <w:pPr>
        <w:pStyle w:val="160"/>
      </w:pPr>
      <w:r>
        <w:t xml:space="preserve">        JavaPairRDD&lt;String, Integer&gt; pairRDD = integerJavaRDD.mapToPair(new PairFunction&lt;String, String, Integer&gt;()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Tuple2&lt;String, Integer&gt; call(String s) throws Exception {</w:t>
      </w:r>
    </w:p>
    <w:p>
      <w:pPr>
        <w:pStyle w:val="160"/>
      </w:pPr>
      <w:r>
        <w:t xml:space="preserve">                return new Tuple2&lt;&gt;(s, 1);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273"/>
      </w:pPr>
      <w:r>
        <w:rPr>
          <w:rFonts w:hint="eastAsia"/>
        </w:rPr>
        <w:t xml:space="preserve">        // 5. 聚合相同的key，统计单词出现次数</w:t>
      </w:r>
    </w:p>
    <w:p>
      <w:pPr>
        <w:pStyle w:val="160"/>
      </w:pPr>
      <w:r>
        <w:t xml:space="preserve">        JavaPairRDD&lt;String, Integer&gt; result = pairRDD.reduceByKey(new Function2&lt;Integer, Integer, Integer&gt;()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Integer call(Integer v1, Integer v2) throws Exception {</w:t>
      </w:r>
    </w:p>
    <w:p>
      <w:pPr>
        <w:pStyle w:val="160"/>
      </w:pPr>
      <w:r>
        <w:t xml:space="preserve">                return v1 + v2;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273"/>
      </w:pPr>
      <w:r>
        <w:rPr>
          <w:rFonts w:hint="eastAsia"/>
        </w:rPr>
        <w:t xml:space="preserve">        // </w:t>
      </w:r>
      <w:r>
        <w:t>6</w:t>
      </w:r>
      <w:r>
        <w:rPr>
          <w:rFonts w:hint="eastAsia"/>
        </w:rPr>
        <w:t>. 收集并输出RDD内容</w:t>
      </w:r>
    </w:p>
    <w:p>
      <w:pPr>
        <w:pStyle w:val="160"/>
      </w:pPr>
      <w:r>
        <w:rPr>
          <w:rFonts w:hint="eastAsia"/>
        </w:rPr>
        <w:t xml:space="preserve">        System.out.println("查看 --result-- 的内容");</w:t>
      </w:r>
    </w:p>
    <w:p>
      <w:pPr>
        <w:pStyle w:val="160"/>
      </w:pPr>
      <w:r>
        <w:t xml:space="preserve">        result.collect().forEach(System.out::println);</w:t>
      </w:r>
    </w:p>
    <w:p>
      <w:pPr>
        <w:pStyle w:val="273"/>
      </w:pPr>
      <w:r>
        <w:rPr>
          <w:rFonts w:hint="eastAsia"/>
        </w:rPr>
        <w:t xml:space="preserve">        // </w:t>
      </w:r>
      <w:r>
        <w:t>7</w:t>
      </w:r>
      <w:r>
        <w:rPr>
          <w:rFonts w:hint="eastAsia"/>
        </w:rPr>
        <w:t>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widowControl/>
        <w:jc w:val="left"/>
        <w:rPr>
          <w:b/>
          <w:sz w:val="24"/>
        </w:rPr>
      </w:pPr>
      <w:r>
        <w:br w:type="page"/>
      </w:r>
    </w:p>
    <w:p>
      <w:pPr>
        <w:pStyle w:val="230"/>
      </w:pPr>
      <w:r>
        <w:t>2.3.2.5 reduceByKey和groupByKey区别</w:t>
      </w:r>
    </w:p>
    <w:p>
      <w:r>
        <w:rPr>
          <w:b/>
          <w:bCs/>
        </w:rPr>
        <w:t>1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reduceByKey</w:t>
      </w:r>
      <w:r>
        <w:t>：按照key进行聚合，在shuffle之前有combine（预聚合）操作，返回结果是RDD[K,V]。</w:t>
      </w:r>
    </w:p>
    <w:p>
      <w:r>
        <w:rPr>
          <w:b/>
          <w:bCs/>
        </w:rPr>
        <w:t>2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groupByKey</w:t>
      </w:r>
      <w:r>
        <w:t>：按照key进行分组，直接进行shuffle。</w:t>
      </w:r>
    </w:p>
    <w:p>
      <w:r>
        <w:rPr>
          <w:b/>
          <w:bCs/>
        </w:rPr>
        <w:t>3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开发指导</w:t>
      </w:r>
      <w:r>
        <w:t>：在不影响业务逻辑的前提下，优先选用reduceByKey。求和操作不影响业务逻辑，求平均值影响业务逻辑</w:t>
      </w:r>
      <w:r>
        <w:rPr>
          <w:rFonts w:hint="eastAsia"/>
        </w:rPr>
        <w:t>。</w:t>
      </w:r>
      <w:r>
        <w:rPr>
          <w:rStyle w:val="70"/>
          <w:rFonts w:hint="eastAsia"/>
        </w:rPr>
        <w:t>影响业务逻辑时建议先对数据类型进行转换再合并</w:t>
      </w:r>
      <w:r>
        <w:rPr>
          <w:rFonts w:hint="eastAsia"/>
        </w:rPr>
        <w:t>。</w:t>
      </w:r>
    </w:p>
    <w:p>
      <w:pPr>
        <w:pStyle w:val="160"/>
      </w:pPr>
      <w:r>
        <w:t>package com.atguigu.spark.operator.keyvalue;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org.apache.spark.api.java.function.Function;</w:t>
      </w:r>
    </w:p>
    <w:p>
      <w:pPr>
        <w:pStyle w:val="160"/>
      </w:pPr>
      <w:r>
        <w:t>import org.apache.spark.api.java.function.Function2;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java.util.Arrays;</w:t>
      </w:r>
    </w:p>
    <w:p>
      <w:pPr>
        <w:pStyle w:val="273"/>
      </w:pPr>
    </w:p>
    <w:p>
      <w:pPr>
        <w:pStyle w:val="160"/>
      </w:pPr>
      <w:r>
        <w:t>public class StudyReduceByKey02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273"/>
      </w:pPr>
      <w:r>
        <w:rPr>
          <w:rFonts w:hint="eastAsia"/>
        </w:rPr>
        <w:t xml:space="preserve">        // 3. 创建KVRDD</w:t>
      </w:r>
    </w:p>
    <w:p>
      <w:pPr>
        <w:pStyle w:val="160"/>
      </w:pPr>
      <w:r>
        <w:t xml:space="preserve">        JavaPairRDD&lt;String, Integer&gt; javaPairRDD = sc.&lt;String, Integer&gt;parallelizePairs(</w:t>
      </w:r>
    </w:p>
    <w:p>
      <w:pPr>
        <w:pStyle w:val="160"/>
      </w:pPr>
      <w:r>
        <w:t xml:space="preserve">                Arrays.asList(</w:t>
      </w:r>
    </w:p>
    <w:p>
      <w:pPr>
        <w:pStyle w:val="160"/>
      </w:pPr>
      <w:r>
        <w:rPr>
          <w:rFonts w:hint="eastAsia"/>
        </w:rPr>
        <w:t xml:space="preserve">                        new Tuple2&lt;String, Integer&gt;("张三", 96), new Tuple2&lt;String, Integer&gt;("张三", 81), new Tuple2&lt;String, Integer&gt;("张三", 21),</w:t>
      </w:r>
    </w:p>
    <w:p>
      <w:pPr>
        <w:pStyle w:val="160"/>
      </w:pPr>
      <w:r>
        <w:rPr>
          <w:rFonts w:hint="eastAsia"/>
        </w:rPr>
        <w:t xml:space="preserve">                        new Tuple2&lt;String, Integer&gt;("李四", 96), new Tuple2&lt;String, Integer&gt;("李四", 81), new Tuple2&lt;String, Integer&gt;("李四", 21),</w:t>
      </w:r>
    </w:p>
    <w:p>
      <w:pPr>
        <w:pStyle w:val="160"/>
      </w:pPr>
      <w:r>
        <w:rPr>
          <w:rFonts w:hint="eastAsia"/>
        </w:rPr>
        <w:t xml:space="preserve">                        new Tuple2&lt;String, Integer&gt;("王五", 96), new Tuple2&lt;String, Integer&gt;("王五", 81), new Tuple2&lt;String, Integer&gt;("王五", 21)</w:t>
      </w:r>
    </w:p>
    <w:p>
      <w:pPr>
        <w:pStyle w:val="160"/>
      </w:pPr>
      <w:r>
        <w:t xml:space="preserve">                ));</w:t>
      </w:r>
    </w:p>
    <w:p>
      <w:pPr>
        <w:pStyle w:val="273"/>
      </w:pPr>
      <w:r>
        <w:rPr>
          <w:rFonts w:hint="eastAsia"/>
        </w:rPr>
        <w:t xml:space="preserve">        // 4. 转换RDD元素由 ("张三",96)===&gt; ("张三",(96,1))</w:t>
      </w:r>
    </w:p>
    <w:p>
      <w:pPr>
        <w:pStyle w:val="160"/>
      </w:pPr>
      <w:r>
        <w:t xml:space="preserve">        JavaPairRDD&lt;String, Tuple2&lt;Integer, Integer&gt;&gt; tuple2JavaPairRDD = javaPairRDD.mapValues(new Function&lt;Integer, Tuple2&lt;Integer, Integer&gt;&gt;()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Tuple2&lt;Integer, Integer&gt; call(Integer v1) throws Exception {</w:t>
      </w:r>
    </w:p>
    <w:p>
      <w:pPr>
        <w:pStyle w:val="160"/>
      </w:pPr>
      <w:r>
        <w:t xml:space="preserve">                return new Tuple2&lt;&gt;(v1, 1);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273"/>
      </w:pPr>
      <w:r>
        <w:rPr>
          <w:rFonts w:hint="eastAsia"/>
        </w:rPr>
        <w:t xml:space="preserve">        // 5. 聚合RDD</w:t>
      </w:r>
    </w:p>
    <w:p>
      <w:pPr>
        <w:pStyle w:val="160"/>
      </w:pPr>
      <w:r>
        <w:t xml:space="preserve">        JavaPairRDD&lt;String, Tuple2&lt;Integer, Integer&gt;&gt; reduceRDD = tuple2JavaPairRDD.reduceByKey(new Function2&lt;Tuple2&lt;Integer, Integer&gt;, Tuple2&lt;Integer, Integer&gt;, Tuple2&lt;Integer, Integer&gt;&gt;()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Tuple2&lt;Integer, Integer&gt; call(Tuple2&lt;Integer, Integer&gt; v1, Tuple2&lt;Integer, Integer&gt; v2) throws Exception {</w:t>
      </w:r>
    </w:p>
    <w:p>
      <w:pPr>
        <w:pStyle w:val="160"/>
      </w:pPr>
      <w:r>
        <w:t xml:space="preserve">                return new Tuple2&lt;&gt;(v1._1+v2._1, v1._2+v2._2);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273"/>
      </w:pPr>
      <w:r>
        <w:rPr>
          <w:rFonts w:hint="eastAsia"/>
        </w:rPr>
        <w:t xml:space="preserve">        // 6. 计算平均数</w:t>
      </w:r>
    </w:p>
    <w:p>
      <w:pPr>
        <w:pStyle w:val="160"/>
      </w:pPr>
      <w:r>
        <w:t xml:space="preserve">        JavaPairRDD&lt;String, Double&gt; result = reduceRDD.mapValues(new Function&lt;Tuple2&lt;Integer, Integer&gt;, Double&gt;()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Double call(Tuple2&lt;Integer, Integer&gt; v1) throws Exception {</w:t>
      </w:r>
    </w:p>
    <w:p>
      <w:pPr>
        <w:pStyle w:val="160"/>
      </w:pPr>
      <w:r>
        <w:t xml:space="preserve">                return (new Double(v1._1) / v1._2);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273"/>
      </w:pPr>
      <w:r>
        <w:rPr>
          <w:rFonts w:hint="eastAsia"/>
        </w:rPr>
        <w:t xml:space="preserve">        // 7. 收集并打印结果</w:t>
      </w:r>
    </w:p>
    <w:p>
      <w:pPr>
        <w:pStyle w:val="160"/>
      </w:pPr>
      <w:r>
        <w:rPr>
          <w:rFonts w:hint="eastAsia"/>
        </w:rPr>
        <w:t xml:space="preserve">        System.out.println("查看 --result-- 的内容");</w:t>
      </w:r>
    </w:p>
    <w:p>
      <w:pPr>
        <w:pStyle w:val="160"/>
      </w:pPr>
      <w:r>
        <w:t xml:space="preserve">        result.collect().forEach(System.out::println);</w:t>
      </w:r>
    </w:p>
    <w:p>
      <w:pPr>
        <w:pStyle w:val="273"/>
      </w:pPr>
      <w:r>
        <w:rPr>
          <w:rFonts w:hint="eastAsia"/>
        </w:rPr>
        <w:t xml:space="preserve">        // 4.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bookmarkEnd w:id="5"/>
    <w:p>
      <w:pPr>
        <w:widowControl/>
        <w:jc w:val="left"/>
        <w:rPr>
          <w:b/>
          <w:sz w:val="24"/>
        </w:rPr>
      </w:pPr>
      <w:bookmarkStart w:id="6" w:name="_Hlk109316540"/>
      <w:r>
        <w:br w:type="page"/>
      </w:r>
    </w:p>
    <w:p>
      <w:pPr>
        <w:pStyle w:val="230"/>
      </w:pPr>
      <w:r>
        <w:t>2.3</w:t>
      </w:r>
      <w:r>
        <w:rPr>
          <w:rFonts w:hint="eastAsia"/>
        </w:rPr>
        <w:t>.</w:t>
      </w:r>
      <w:r>
        <w:t>2.6 sortByKey()按照K进行排序</w:t>
      </w:r>
    </w:p>
    <w:p>
      <w:r>
        <w:rPr>
          <w:b/>
          <w:bCs/>
        </w:rPr>
        <w:t>1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用法：</w:t>
      </w:r>
      <w:r>
        <w:rPr>
          <w:rFonts w:hint="eastAsia"/>
        </w:rPr>
        <w:t>kvRDD.</w:t>
      </w:r>
      <w:r>
        <w:t>sortByKey(true</w:t>
      </w:r>
      <w:r>
        <w:rPr>
          <w:rFonts w:hint="eastAsia"/>
        </w:rPr>
        <w:t>/</w:t>
      </w:r>
      <w:r>
        <w:t>false)</w:t>
      </w:r>
    </w:p>
    <w:p>
      <w:r>
        <w:rPr>
          <w:b/>
          <w:bCs/>
        </w:rPr>
        <w:t>2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功能说明</w:t>
      </w:r>
      <w:r>
        <w:rPr>
          <w:rFonts w:hint="eastAsia"/>
          <w:b/>
          <w:bCs/>
        </w:rPr>
        <w:t>：</w:t>
      </w:r>
      <w:r>
        <w:t>在一个(K,V)的RDD上调用，K必须实现Ordered接口，返回一个按照key进行排序的(K,V)的RDD</w:t>
      </w:r>
      <w:r>
        <w:rPr>
          <w:rFonts w:hint="eastAsia"/>
        </w:rPr>
        <w:t>。</w:t>
      </w:r>
    </w:p>
    <w:p>
      <w:r>
        <w:rPr>
          <w:rFonts w:hint="eastAsia"/>
          <w:b/>
          <w:bCs/>
        </w:rPr>
        <w:t>3.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参数说明：</w:t>
      </w:r>
      <w:r>
        <w:rPr>
          <w:rFonts w:hint="eastAsia"/>
        </w:rPr>
        <w:t>true</w:t>
      </w:r>
      <w:r>
        <w:t>:</w:t>
      </w:r>
      <w:r>
        <w:rPr>
          <w:rFonts w:hint="eastAsia"/>
        </w:rPr>
        <w:t>为升序排列，false为降序排列</w:t>
      </w:r>
    </w:p>
    <w:p>
      <w:r>
        <w:rPr>
          <w:b/>
          <w:bCs/>
        </w:rPr>
        <w:t>4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需求说明：</w:t>
      </w:r>
      <w:r>
        <w:t>创建一个pairRDD，按照key的正序和倒序进行排序</w:t>
      </w:r>
    </w:p>
    <w:p>
      <w:pPr>
        <w:jc w:val="center"/>
        <w:rPr>
          <w:szCs w:val="21"/>
        </w:rPr>
      </w:pPr>
      <w:r>
        <w:drawing>
          <wp:inline distT="0" distB="0" distL="0" distR="0">
            <wp:extent cx="3343275" cy="1613535"/>
            <wp:effectExtent l="19050" t="19050" r="0" b="571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44010" cy="161406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5. 代码实现：</w:t>
      </w:r>
    </w:p>
    <w:p>
      <w:pPr>
        <w:pStyle w:val="160"/>
      </w:pPr>
      <w:r>
        <w:t>package com.atguigu.spark.operator.keyvalue;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java.util.Arrays;</w:t>
      </w:r>
    </w:p>
    <w:p>
      <w:pPr>
        <w:pStyle w:val="273"/>
      </w:pPr>
    </w:p>
    <w:p>
      <w:pPr>
        <w:pStyle w:val="273"/>
      </w:pPr>
      <w:r>
        <w:t>/**</w:t>
      </w:r>
    </w:p>
    <w:p>
      <w:pPr>
        <w:pStyle w:val="273"/>
      </w:pPr>
      <w:r>
        <w:t xml:space="preserve"> * @author 姜来</w:t>
      </w:r>
    </w:p>
    <w:p>
      <w:pPr>
        <w:pStyle w:val="273"/>
      </w:pPr>
      <w:r>
        <w:t xml:space="preserve"> * @ClassName StudySortByKey.java</w:t>
      </w:r>
    </w:p>
    <w:p>
      <w:pPr>
        <w:pStyle w:val="273"/>
      </w:pPr>
      <w:r>
        <w:rPr>
          <w:rFonts w:hint="eastAsia"/>
        </w:rPr>
        <w:t xml:space="preserve"> * @createTime 2022年07月19日 22:43:00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StudySortByKey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3. 创建kvRDD</w:t>
      </w:r>
    </w:p>
    <w:p>
      <w:pPr>
        <w:pStyle w:val="160"/>
      </w:pPr>
      <w:r>
        <w:t xml:space="preserve">        JavaPairRDD&lt;Integer, String&gt; javaPairRDD = sc.&lt;Integer, String&gt;parallelizePairs(Arrays.asList(</w:t>
      </w:r>
    </w:p>
    <w:p>
      <w:pPr>
        <w:pStyle w:val="160"/>
      </w:pPr>
      <w:r>
        <w:t xml:space="preserve">                new Tuple2&lt;Integer, String&gt;(4, "d"), new Tuple2&lt;Integer, String&gt;(3, "c"), new Tuple2&lt;Integer, String&gt;(2, "b"), new Tuple2&lt;Integer, String&gt;(1, "a")));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4. 收集输出</w:t>
      </w:r>
    </w:p>
    <w:p>
      <w:pPr>
        <w:pStyle w:val="160"/>
      </w:pPr>
      <w:r>
        <w:rPr>
          <w:rFonts w:hint="eastAsia"/>
        </w:rPr>
        <w:t xml:space="preserve">        System.out.println("排序前：");</w:t>
      </w:r>
    </w:p>
    <w:p>
      <w:pPr>
        <w:pStyle w:val="160"/>
      </w:pPr>
      <w:r>
        <w:t xml:space="preserve">        javaPairRDD.collect().forEach(System.out::println);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5. 对RDD按照key进行排序</w:t>
      </w:r>
    </w:p>
    <w:p>
      <w:pPr>
        <w:pStyle w:val="160"/>
      </w:pPr>
      <w:r>
        <w:t xml:space="preserve">        JavaPairRDD&lt;Integer, String&gt; sortByKeyRDD = javaPairRDD.sortByKey(true);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6. 收集输出</w:t>
      </w:r>
    </w:p>
    <w:p>
      <w:pPr>
        <w:pStyle w:val="160"/>
      </w:pPr>
      <w:r>
        <w:rPr>
          <w:rFonts w:hint="eastAsia"/>
        </w:rPr>
        <w:t xml:space="preserve">        System.out.println("排序后（升序）：");</w:t>
      </w:r>
    </w:p>
    <w:p>
      <w:pPr>
        <w:pStyle w:val="160"/>
      </w:pPr>
      <w:r>
        <w:t xml:space="preserve">        sortByKeyRDD.collect().forEach(System.out::println);</w:t>
      </w:r>
    </w:p>
    <w:p>
      <w:pPr>
        <w:pStyle w:val="273"/>
      </w:pPr>
      <w:r>
        <w:rPr>
          <w:rFonts w:hint="eastAsia"/>
        </w:rPr>
        <w:t xml:space="preserve">        // 7.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bookmarkEnd w:id="6"/>
    <w:p>
      <w:pPr>
        <w:pStyle w:val="3"/>
      </w:pPr>
      <w:r>
        <w:t>2.4 Action行动算子</w:t>
      </w:r>
    </w:p>
    <w:p>
      <w:pPr>
        <w:ind w:firstLine="420"/>
        <w:rPr>
          <w:szCs w:val="21"/>
        </w:rPr>
      </w:pPr>
      <w:r>
        <w:t>行动算子是触发了整个作业的执行。因为转换算子都是懒加载，并不会立即执</w:t>
      </w:r>
      <w:r>
        <w:rPr>
          <w:szCs w:val="21"/>
        </w:rPr>
        <w:t>行。</w:t>
      </w:r>
    </w:p>
    <w:p>
      <w:r>
        <w:t>1）创建包名：com.atguigu.spark.operator.action</w:t>
      </w:r>
    </w:p>
    <w:p>
      <w:pPr>
        <w:pStyle w:val="4"/>
      </w:pPr>
      <w:r>
        <w:t>2.4.1 collect()</w:t>
      </w:r>
      <w:r>
        <w:rPr>
          <w:rFonts w:hint="eastAsia"/>
        </w:rPr>
        <w:t>：</w:t>
      </w:r>
      <w:r>
        <w:t>以数组的形式返回数据集</w:t>
      </w:r>
    </w:p>
    <w:p>
      <w:pPr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用法：RDD</w:t>
      </w:r>
      <w:r>
        <w:rPr>
          <w:b/>
          <w:bCs/>
        </w:rPr>
        <w:t>.collect();</w:t>
      </w:r>
    </w:p>
    <w:p>
      <w:r>
        <w:rPr>
          <w:rFonts w:hint="eastAsia"/>
          <w:b/>
          <w:bCs/>
        </w:rPr>
        <w:t>2.</w:t>
      </w:r>
      <w:r>
        <w:rPr>
          <w:b/>
          <w:bCs/>
        </w:rPr>
        <w:t xml:space="preserve"> 功能说明：</w:t>
      </w:r>
      <w:r>
        <w:t>在驱动程序中，以数组Array的形式返回数据集的所有元素。</w:t>
      </w:r>
    </w:p>
    <w:p>
      <w:pPr>
        <w:jc w:val="center"/>
        <w:rPr>
          <w:szCs w:val="21"/>
        </w:rPr>
      </w:pPr>
      <w:r>
        <w:rPr>
          <w:rFonts w:hint="eastAsia"/>
          <w:lang w:val="zh-CN"/>
        </w:rPr>
        <w:drawing>
          <wp:inline distT="0" distB="0" distL="0" distR="0">
            <wp:extent cx="2224405" cy="2292350"/>
            <wp:effectExtent l="19050" t="1905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01" cy="230635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rPr>
          <w:highlight w:val="yellow"/>
        </w:rPr>
        <w:t>注意：所有的数据都会被拉取到Driver端，慎用</w:t>
      </w:r>
      <w:r>
        <w:rPr>
          <w:rFonts w:hint="eastAsia"/>
          <w:highlight w:val="yellow"/>
        </w:rPr>
        <w:t>。</w:t>
      </w:r>
    </w:p>
    <w:p>
      <w:r>
        <w:rPr>
          <w:b/>
          <w:bCs/>
        </w:rPr>
        <w:t>3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需求说明：</w:t>
      </w:r>
      <w:r>
        <w:t>创建一个RDD，并将RDD内容收集到Driver端打印</w:t>
      </w:r>
    </w:p>
    <w:p>
      <w:pPr>
        <w:pStyle w:val="160"/>
      </w:pPr>
      <w:r>
        <w:t>package com.atguigu.spark.operator.action;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java.util.Arrays;</w:t>
      </w:r>
    </w:p>
    <w:p>
      <w:pPr>
        <w:pStyle w:val="160"/>
      </w:pPr>
    </w:p>
    <w:p>
      <w:pPr>
        <w:pStyle w:val="273"/>
      </w:pPr>
      <w:r>
        <w:t>/**</w:t>
      </w:r>
    </w:p>
    <w:p>
      <w:pPr>
        <w:pStyle w:val="273"/>
      </w:pPr>
      <w:r>
        <w:t xml:space="preserve"> * @author 姜来</w:t>
      </w:r>
    </w:p>
    <w:p>
      <w:pPr>
        <w:pStyle w:val="273"/>
      </w:pPr>
      <w:r>
        <w:t xml:space="preserve"> * @ClassName StudyCollect.java</w:t>
      </w:r>
    </w:p>
    <w:p>
      <w:pPr>
        <w:pStyle w:val="273"/>
      </w:pPr>
      <w:r>
        <w:rPr>
          <w:rFonts w:hint="eastAsia"/>
        </w:rPr>
        <w:t xml:space="preserve"> * @createTime 2022年07月21日 17:24:00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StudyCollect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3. 由集合创建RDD</w:t>
      </w:r>
    </w:p>
    <w:p>
      <w:pPr>
        <w:pStyle w:val="160"/>
      </w:pPr>
      <w:r>
        <w:t xml:space="preserve">        JavaRDD&lt;Integer&gt; javaRDD = sc.parallelize(Arrays.asList(1, 2, 3, 4, 5), 2);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</w:t>
      </w:r>
      <w:r>
        <w:t>4</w:t>
      </w:r>
      <w:r>
        <w:rPr>
          <w:rFonts w:hint="eastAsia"/>
        </w:rPr>
        <w:t>. 收集RDD</w:t>
      </w:r>
    </w:p>
    <w:p>
      <w:pPr>
        <w:pStyle w:val="160"/>
      </w:pPr>
      <w:r>
        <w:t xml:space="preserve">        List&lt;String&gt; resultList = javaRDD.collect();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4. 输出</w:t>
      </w:r>
    </w:p>
    <w:p>
      <w:pPr>
        <w:pStyle w:val="160"/>
      </w:pPr>
      <w:r>
        <w:t xml:space="preserve">        for (String result : resultList) {</w:t>
      </w:r>
    </w:p>
    <w:p>
      <w:pPr>
        <w:pStyle w:val="160"/>
      </w:pPr>
      <w:r>
        <w:t xml:space="preserve">            System.out.println(result);</w:t>
      </w:r>
    </w:p>
    <w:p>
      <w:pPr>
        <w:pStyle w:val="160"/>
      </w:pPr>
      <w:r>
        <w:t xml:space="preserve">        }</w:t>
      </w:r>
    </w:p>
    <w:p>
      <w:pPr>
        <w:pStyle w:val="273"/>
      </w:pPr>
      <w:r>
        <w:rPr>
          <w:rFonts w:hint="eastAsia"/>
        </w:rPr>
        <w:t xml:space="preserve">        // 5.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  <w:rPr>
          <w:b/>
          <w:sz w:val="28"/>
          <w:szCs w:val="28"/>
        </w:rPr>
      </w:pPr>
      <w:r>
        <w:t>}</w:t>
      </w:r>
      <w:r>
        <w:br w:type="page"/>
      </w:r>
    </w:p>
    <w:p>
      <w:pPr>
        <w:pStyle w:val="4"/>
      </w:pPr>
      <w:r>
        <w:t>2.4.2 count()返回RDD中元素个数</w:t>
      </w:r>
    </w:p>
    <w:p>
      <w:r>
        <w:rPr>
          <w:b/>
          <w:bCs/>
        </w:rPr>
        <w:t>1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用法：</w:t>
      </w:r>
      <w:r>
        <w:rPr>
          <w:rFonts w:hint="eastAsia"/>
        </w:rPr>
        <w:t>RDD</w:t>
      </w:r>
      <w:r>
        <w:t>.count(),</w:t>
      </w:r>
      <w:r>
        <w:rPr>
          <w:rFonts w:hint="eastAsia"/>
        </w:rPr>
        <w:t>返回值为Long类型</w:t>
      </w:r>
    </w:p>
    <w:p>
      <w:r>
        <w:rPr>
          <w:rFonts w:hint="eastAsia"/>
          <w:b/>
          <w:bCs/>
        </w:rPr>
        <w:t>2.</w:t>
      </w:r>
      <w:r>
        <w:rPr>
          <w:b/>
          <w:bCs/>
        </w:rPr>
        <w:t xml:space="preserve"> 功能说明：</w:t>
      </w:r>
      <w:r>
        <w:t>返回RDD中元素的个数</w:t>
      </w:r>
    </w:p>
    <w:p>
      <w:pPr>
        <w:jc w:val="center"/>
        <w:rPr>
          <w:szCs w:val="21"/>
        </w:rPr>
      </w:pPr>
      <w:r>
        <w:drawing>
          <wp:inline distT="0" distB="0" distL="0" distR="0">
            <wp:extent cx="2513330" cy="1799590"/>
            <wp:effectExtent l="19050" t="19050" r="20320" b="1016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179959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rPr>
          <w:b/>
          <w:bCs/>
        </w:rPr>
        <w:t>3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需求说明：</w:t>
      </w:r>
      <w:r>
        <w:t>创建一个RDD，统计该RDD的条数</w:t>
      </w:r>
    </w:p>
    <w:p>
      <w:pPr>
        <w:pStyle w:val="160"/>
      </w:pPr>
      <w:bookmarkStart w:id="7" w:name="_Hlk109317776"/>
      <w:r>
        <w:t>package com.atguigu.spark.operator.action;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java.util.Arrays;</w:t>
      </w:r>
    </w:p>
    <w:p>
      <w:pPr>
        <w:pStyle w:val="160"/>
      </w:pPr>
    </w:p>
    <w:p>
      <w:pPr>
        <w:pStyle w:val="273"/>
      </w:pPr>
      <w:r>
        <w:t>/**</w:t>
      </w:r>
    </w:p>
    <w:p>
      <w:pPr>
        <w:pStyle w:val="273"/>
      </w:pPr>
      <w:r>
        <w:t xml:space="preserve"> * @author 姜来</w:t>
      </w:r>
    </w:p>
    <w:p>
      <w:pPr>
        <w:pStyle w:val="273"/>
      </w:pPr>
      <w:r>
        <w:t xml:space="preserve"> * @ClassName StudyCollect.java</w:t>
      </w:r>
    </w:p>
    <w:p>
      <w:pPr>
        <w:pStyle w:val="273"/>
      </w:pPr>
      <w:r>
        <w:rPr>
          <w:rFonts w:hint="eastAsia"/>
        </w:rPr>
        <w:t xml:space="preserve"> * @createTime 2022年07月21日 17:24:00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StudyCount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3. 由集合创建RDD</w:t>
      </w:r>
    </w:p>
    <w:p>
      <w:pPr>
        <w:pStyle w:val="160"/>
      </w:pPr>
      <w:r>
        <w:t xml:space="preserve">        JavaRDD&lt;Integer&gt; javaRDD = sc.parallelize(Arrays.asList(1, 2, 3, 4, 5), 2);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4. 讲javaRDD收集并打印</w:t>
      </w:r>
    </w:p>
    <w:p>
      <w:pPr>
        <w:pStyle w:val="160"/>
      </w:pPr>
      <w:r>
        <w:t xml:space="preserve">        long count = javaRDD.count();</w:t>
      </w:r>
    </w:p>
    <w:p>
      <w:pPr>
        <w:pStyle w:val="160"/>
      </w:pPr>
      <w:r>
        <w:rPr>
          <w:rFonts w:hint="eastAsia"/>
        </w:rPr>
        <w:t xml:space="preserve">        System.out.println("javaRDD元素个数："+count);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5.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bookmarkEnd w:id="7"/>
    <w:p>
      <w:pPr>
        <w:widowControl/>
        <w:jc w:val="left"/>
        <w:rPr>
          <w:b/>
          <w:sz w:val="28"/>
          <w:szCs w:val="28"/>
        </w:rPr>
      </w:pPr>
      <w:r>
        <w:br w:type="page"/>
      </w:r>
    </w:p>
    <w:p>
      <w:pPr>
        <w:pStyle w:val="4"/>
      </w:pPr>
      <w:r>
        <w:t>2.4.3 first()返回RDD中的第一个元素</w:t>
      </w:r>
    </w:p>
    <w:p>
      <w:r>
        <w:rPr>
          <w:b/>
          <w:bCs/>
        </w:rPr>
        <w:t>1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用法：</w:t>
      </w:r>
      <w:r>
        <w:rPr>
          <w:rFonts w:hint="eastAsia"/>
        </w:rPr>
        <w:t>RDD</w:t>
      </w:r>
      <w:r>
        <w:t>.first(), 返回值类型</w:t>
      </w:r>
      <w:r>
        <w:rPr>
          <w:rFonts w:hint="eastAsia"/>
        </w:rPr>
        <w:t>是元素类型</w:t>
      </w:r>
    </w:p>
    <w:p>
      <w:r>
        <w:rPr>
          <w:rFonts w:hint="eastAsia"/>
          <w:b/>
          <w:bCs/>
        </w:rPr>
        <w:t>2.</w:t>
      </w:r>
      <w:r>
        <w:rPr>
          <w:b/>
          <w:bCs/>
        </w:rPr>
        <w:t xml:space="preserve"> 功能说明：</w:t>
      </w:r>
      <w:r>
        <w:t>返回RDD中的第一个元素</w:t>
      </w:r>
    </w:p>
    <w:p>
      <w:pPr>
        <w:jc w:val="center"/>
        <w:rPr>
          <w:szCs w:val="21"/>
        </w:rPr>
      </w:pPr>
      <w:r>
        <w:drawing>
          <wp:inline distT="0" distB="0" distL="0" distR="0">
            <wp:extent cx="2849245" cy="1751965"/>
            <wp:effectExtent l="19050" t="19050" r="27305" b="196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9245" cy="175196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rPr>
          <w:b/>
          <w:bCs/>
        </w:rPr>
        <w:t>3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需求说明：</w:t>
      </w:r>
      <w:r>
        <w:t>创建一个RDD，返回该RDD中的第一个元素</w:t>
      </w:r>
    </w:p>
    <w:p>
      <w:pPr>
        <w:pStyle w:val="160"/>
      </w:pPr>
      <w:r>
        <w:t>package com.atguigu.spark.operator.action;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java.util.Arrays;</w:t>
      </w:r>
    </w:p>
    <w:p>
      <w:pPr>
        <w:pStyle w:val="160"/>
      </w:pPr>
    </w:p>
    <w:p>
      <w:pPr>
        <w:pStyle w:val="273"/>
      </w:pPr>
      <w:r>
        <w:t>/**</w:t>
      </w:r>
    </w:p>
    <w:p>
      <w:pPr>
        <w:pStyle w:val="273"/>
      </w:pPr>
      <w:r>
        <w:t xml:space="preserve"> * @author 姜来</w:t>
      </w:r>
    </w:p>
    <w:p>
      <w:pPr>
        <w:pStyle w:val="273"/>
      </w:pPr>
      <w:r>
        <w:t xml:space="preserve"> * @ClassName StudyCollect.java</w:t>
      </w:r>
    </w:p>
    <w:p>
      <w:pPr>
        <w:pStyle w:val="273"/>
      </w:pPr>
      <w:r>
        <w:rPr>
          <w:rFonts w:hint="eastAsia"/>
        </w:rPr>
        <w:t xml:space="preserve"> * @createTime 2022年07月21日 17:24:00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StudyCount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3. 由集合创建RDD</w:t>
      </w:r>
    </w:p>
    <w:p>
      <w:pPr>
        <w:pStyle w:val="160"/>
      </w:pPr>
      <w:r>
        <w:t xml:space="preserve">        JavaRDD&lt;Integer&gt; javaRDD = sc.parallelize(Arrays.asList(1, 2, 3, 4, 5), 2);</w:t>
      </w:r>
    </w:p>
    <w:p>
      <w:pPr>
        <w:pStyle w:val="273"/>
      </w:pPr>
    </w:p>
    <w:p>
      <w:pPr>
        <w:pStyle w:val="273"/>
      </w:pPr>
      <w:r>
        <w:t xml:space="preserve">       </w:t>
      </w:r>
      <w:r>
        <w:rPr>
          <w:rFonts w:hint="eastAsia"/>
        </w:rPr>
        <w:t>// 4. 获取javaRDD的第一个元素</w:t>
      </w:r>
    </w:p>
    <w:p>
      <w:pPr>
        <w:pStyle w:val="160"/>
      </w:pPr>
      <w:r>
        <w:t xml:space="preserve">        Integer first = javaRDD.first();</w:t>
      </w:r>
    </w:p>
    <w:p>
      <w:pPr>
        <w:pStyle w:val="160"/>
      </w:pPr>
      <w:r>
        <w:rPr>
          <w:rFonts w:hint="eastAsia"/>
        </w:rPr>
        <w:t xml:space="preserve">        System.out.println("javaRDD第一个元素："+first);</w:t>
      </w:r>
    </w:p>
    <w:p>
      <w:pPr>
        <w:pStyle w:val="273"/>
      </w:pPr>
      <w:r>
        <w:rPr>
          <w:rFonts w:hint="eastAsia"/>
        </w:rPr>
        <w:t xml:space="preserve">        // 5.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pStyle w:val="160"/>
      </w:pPr>
    </w:p>
    <w:p>
      <w:pPr>
        <w:widowControl/>
        <w:jc w:val="left"/>
        <w:rPr>
          <w:b/>
          <w:sz w:val="28"/>
          <w:szCs w:val="28"/>
        </w:rPr>
      </w:pPr>
      <w:r>
        <w:br w:type="page"/>
      </w:r>
    </w:p>
    <w:p>
      <w:pPr>
        <w:pStyle w:val="4"/>
      </w:pPr>
      <w:r>
        <w:t>2.4.4 take()返回由RDD前n个元素组成的数组</w:t>
      </w:r>
    </w:p>
    <w:p>
      <w:r>
        <w:rPr>
          <w:b/>
          <w:bCs/>
        </w:rPr>
        <w:t>1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用法：</w:t>
      </w:r>
      <w:r>
        <w:rPr>
          <w:rFonts w:hint="eastAsia"/>
        </w:rPr>
        <w:t>RDD</w:t>
      </w:r>
      <w:r>
        <w:t>.take(</w:t>
      </w:r>
      <w:r>
        <w:rPr>
          <w:rFonts w:hint="eastAsia"/>
        </w:rPr>
        <w:t>int</w:t>
      </w:r>
      <w:r>
        <w:t xml:space="preserve"> num), </w:t>
      </w:r>
      <w:r>
        <w:rPr>
          <w:rFonts w:hint="eastAsia"/>
        </w:rPr>
        <w:t>返回值为RDD中元素类型的List列表</w:t>
      </w:r>
    </w:p>
    <w:p>
      <w:r>
        <w:rPr>
          <w:rFonts w:hint="eastAsia"/>
          <w:b/>
          <w:bCs/>
        </w:rPr>
        <w:t>2.</w:t>
      </w:r>
      <w:r>
        <w:rPr>
          <w:b/>
          <w:bCs/>
        </w:rPr>
        <w:t xml:space="preserve"> 功能说明：</w:t>
      </w:r>
      <w:r>
        <w:t>返回一个由RDD的前n个元素组成的数组</w:t>
      </w:r>
    </w:p>
    <w:p>
      <w:pPr>
        <w:jc w:val="center"/>
        <w:rPr>
          <w:szCs w:val="21"/>
        </w:rPr>
      </w:pPr>
      <w:r>
        <w:drawing>
          <wp:inline distT="0" distB="0" distL="0" distR="0">
            <wp:extent cx="3421380" cy="1811020"/>
            <wp:effectExtent l="19050" t="19050" r="26670" b="1778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181102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rPr>
          <w:b/>
          <w:bCs/>
        </w:rPr>
        <w:t>3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需求说明：</w:t>
      </w:r>
      <w:r>
        <w:t>创建一个RDD</w:t>
      </w:r>
      <w:r>
        <w:rPr>
          <w:rFonts w:hint="eastAsia"/>
        </w:rPr>
        <w:t>，取出前3个元素</w:t>
      </w:r>
    </w:p>
    <w:p>
      <w:pPr>
        <w:pStyle w:val="160"/>
      </w:pPr>
      <w:r>
        <w:t>package com.atguigu.spark.operator.action;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java.util.Arrays;</w:t>
      </w:r>
    </w:p>
    <w:p>
      <w:pPr>
        <w:pStyle w:val="160"/>
      </w:pPr>
      <w:r>
        <w:t>import java.util.List;</w:t>
      </w:r>
    </w:p>
    <w:p>
      <w:pPr>
        <w:pStyle w:val="160"/>
      </w:pPr>
    </w:p>
    <w:p>
      <w:pPr>
        <w:pStyle w:val="273"/>
      </w:pPr>
      <w:r>
        <w:t>/**</w:t>
      </w:r>
    </w:p>
    <w:p>
      <w:pPr>
        <w:pStyle w:val="273"/>
      </w:pPr>
      <w:r>
        <w:t xml:space="preserve"> * @author 姜来</w:t>
      </w:r>
    </w:p>
    <w:p>
      <w:pPr>
        <w:pStyle w:val="273"/>
      </w:pPr>
      <w:r>
        <w:t xml:space="preserve"> * @ClassName StudyCollect.java</w:t>
      </w:r>
    </w:p>
    <w:p>
      <w:pPr>
        <w:pStyle w:val="273"/>
      </w:pPr>
      <w:r>
        <w:rPr>
          <w:rFonts w:hint="eastAsia"/>
        </w:rPr>
        <w:t xml:space="preserve"> * @createTime 2022年07月21日 17:24:00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StudyTake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3. 由集合创建RDD</w:t>
      </w:r>
    </w:p>
    <w:p>
      <w:pPr>
        <w:pStyle w:val="160"/>
      </w:pPr>
      <w:r>
        <w:t xml:space="preserve">        JavaRDD&lt;Integer&gt; javaRDD = sc.parallelize(Arrays.asList(1, 2, 3, 4, 5), 2);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4. 获取javaRDD的前3个元素</w:t>
      </w:r>
    </w:p>
    <w:p>
      <w:pPr>
        <w:pStyle w:val="160"/>
      </w:pPr>
      <w:r>
        <w:t xml:space="preserve">        List&lt;Integer&gt; take3 = javaRDD.take(3);</w:t>
      </w:r>
    </w:p>
    <w:p>
      <w:pPr>
        <w:pStyle w:val="160"/>
      </w:pPr>
      <w:r>
        <w:t xml:space="preserve">        int i = 0;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5. 遍历结果集</w:t>
      </w:r>
    </w:p>
    <w:p>
      <w:pPr>
        <w:pStyle w:val="160"/>
      </w:pPr>
      <w:r>
        <w:t xml:space="preserve">        for (Integer integer : take3) {</w:t>
      </w:r>
    </w:p>
    <w:p>
      <w:pPr>
        <w:pStyle w:val="160"/>
      </w:pPr>
      <w:r>
        <w:t xml:space="preserve">           i++;</w:t>
      </w:r>
    </w:p>
    <w:p>
      <w:pPr>
        <w:pStyle w:val="160"/>
      </w:pPr>
      <w:r>
        <w:rPr>
          <w:rFonts w:hint="eastAsia"/>
        </w:rPr>
        <w:t xml:space="preserve">           System.out.println(String.format("javaRDD第%d个元素：%d",i,integer));</w:t>
      </w:r>
    </w:p>
    <w:p>
      <w:pPr>
        <w:pStyle w:val="160"/>
      </w:pPr>
      <w:r>
        <w:t xml:space="preserve">        }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</w:t>
      </w:r>
      <w:r>
        <w:t>6</w:t>
      </w:r>
      <w:r>
        <w:rPr>
          <w:rFonts w:hint="eastAsia"/>
        </w:rPr>
        <w:t>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widowControl/>
        <w:jc w:val="left"/>
        <w:rPr>
          <w:b/>
          <w:sz w:val="28"/>
          <w:szCs w:val="28"/>
        </w:rPr>
      </w:pPr>
      <w:r>
        <w:br w:type="page"/>
      </w:r>
    </w:p>
    <w:p>
      <w:pPr>
        <w:pStyle w:val="4"/>
      </w:pPr>
      <w:r>
        <w:t>2.4.5 countByKey()统计每种key的个数</w:t>
      </w:r>
    </w:p>
    <w:p>
      <w:r>
        <w:rPr>
          <w:b/>
          <w:bCs/>
        </w:rPr>
        <w:t>1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用法：</w:t>
      </w:r>
      <w:r>
        <w:rPr>
          <w:rFonts w:hint="eastAsia"/>
        </w:rPr>
        <w:t>pair</w:t>
      </w:r>
      <w:r>
        <w:t>RDD</w:t>
      </w:r>
      <w:r>
        <w:rPr>
          <w:rFonts w:hint="eastAsia"/>
        </w:rPr>
        <w:t>.</w:t>
      </w:r>
      <w:r>
        <w:t>countByKey()</w:t>
      </w:r>
      <w:r>
        <w:rPr>
          <w:rFonts w:hint="eastAsia"/>
        </w:rPr>
        <w:t>， 返回值类型为Map</w:t>
      </w:r>
      <w:r>
        <w:t>&lt;[RDD</w:t>
      </w:r>
      <w:r>
        <w:rPr>
          <w:rFonts w:hint="eastAsia"/>
        </w:rPr>
        <w:t>中key的类型</w:t>
      </w:r>
      <w:r>
        <w:t xml:space="preserve">] , </w:t>
      </w:r>
      <w:r>
        <w:rPr>
          <w:rFonts w:hint="eastAsia"/>
        </w:rPr>
        <w:t>Long</w:t>
      </w:r>
      <w:r>
        <w:t>&gt;</w:t>
      </w:r>
    </w:p>
    <w:p>
      <w:r>
        <w:rPr>
          <w:rFonts w:hint="eastAsia"/>
          <w:b/>
          <w:bCs/>
        </w:rPr>
        <w:t>2.</w:t>
      </w:r>
      <w:r>
        <w:rPr>
          <w:b/>
          <w:bCs/>
        </w:rPr>
        <w:t xml:space="preserve"> 功能说明：</w:t>
      </w:r>
      <w:r>
        <w:t>统计每种key的个数</w:t>
      </w:r>
    </w:p>
    <w:p>
      <w:pPr>
        <w:jc w:val="center"/>
        <w:rPr>
          <w:szCs w:val="21"/>
        </w:rPr>
      </w:pPr>
      <w:r>
        <w:drawing>
          <wp:inline distT="0" distB="0" distL="0" distR="0">
            <wp:extent cx="2764790" cy="1839595"/>
            <wp:effectExtent l="19050" t="19050" r="0" b="825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3462" cy="1852007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rPr>
          <w:b/>
          <w:bCs/>
        </w:rPr>
        <w:t>3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需求说明：</w:t>
      </w:r>
      <w:r>
        <w:t>创建一个PairRDD，统计每种key的个数</w:t>
      </w:r>
    </w:p>
    <w:p>
      <w:pPr>
        <w:pStyle w:val="160"/>
      </w:pPr>
      <w:r>
        <w:t>package com.atguigu.spark.operator.action;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java.util.Arrays;</w:t>
      </w:r>
    </w:p>
    <w:p>
      <w:pPr>
        <w:pStyle w:val="160"/>
      </w:pPr>
      <w:r>
        <w:t>import java.util.Map;</w:t>
      </w:r>
    </w:p>
    <w:p>
      <w:pPr>
        <w:pStyle w:val="160"/>
      </w:pPr>
      <w:r>
        <w:t>import java.util.Set;</w:t>
      </w:r>
    </w:p>
    <w:p>
      <w:pPr>
        <w:pStyle w:val="273"/>
      </w:pPr>
      <w:r>
        <w:t>/**</w:t>
      </w:r>
    </w:p>
    <w:p>
      <w:pPr>
        <w:pStyle w:val="273"/>
      </w:pPr>
      <w:r>
        <w:t xml:space="preserve"> * @author 姜来</w:t>
      </w:r>
    </w:p>
    <w:p>
      <w:pPr>
        <w:pStyle w:val="273"/>
      </w:pPr>
      <w:r>
        <w:t xml:space="preserve"> * @ClassName StudyCollect.java</w:t>
      </w:r>
    </w:p>
    <w:p>
      <w:pPr>
        <w:pStyle w:val="273"/>
      </w:pPr>
      <w:r>
        <w:rPr>
          <w:rFonts w:hint="eastAsia"/>
        </w:rPr>
        <w:t xml:space="preserve"> * @createTime 2022年07月21日 17:24:00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StudyCountByKey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3. 由集合创建RDD</w:t>
      </w:r>
    </w:p>
    <w:p>
      <w:pPr>
        <w:pStyle w:val="160"/>
      </w:pPr>
      <w:r>
        <w:t xml:space="preserve">        JavaPairRDD&lt;String, String&gt; pairRDD = sc.&lt;String, String&gt;parallelizePairs(Arrays.asList(</w:t>
      </w:r>
    </w:p>
    <w:p>
      <w:pPr>
        <w:pStyle w:val="160"/>
      </w:pPr>
      <w:r>
        <w:rPr>
          <w:rFonts w:hint="eastAsia"/>
        </w:rPr>
        <w:t xml:space="preserve">                new Tuple2&lt;String, String&gt;("主管", "张三"), new Tuple2&lt;String, String&gt;("主管", "李四"),</w:t>
      </w:r>
    </w:p>
    <w:p>
      <w:pPr>
        <w:pStyle w:val="160"/>
      </w:pPr>
      <w:r>
        <w:rPr>
          <w:rFonts w:hint="eastAsia"/>
        </w:rPr>
        <w:t xml:space="preserve">                new Tuple2&lt;String, String&gt;("销售", "王五"), new Tuple2&lt;String, String&gt;("销售", "赵六")</w:t>
      </w:r>
    </w:p>
    <w:p>
      <w:pPr>
        <w:pStyle w:val="160"/>
      </w:pPr>
      <w:r>
        <w:t xml:space="preserve">        ), 2);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4. 对pairRDD分类统计</w:t>
      </w:r>
    </w:p>
    <w:p>
      <w:pPr>
        <w:pStyle w:val="160"/>
      </w:pPr>
      <w:r>
        <w:t xml:space="preserve">        Map&lt;String, Long&gt; resultMap = pairRDD.countByKey();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5. 遍历结果集</w:t>
      </w:r>
    </w:p>
    <w:p>
      <w:pPr>
        <w:pStyle w:val="160"/>
      </w:pPr>
      <w:r>
        <w:t xml:space="preserve">        Set&lt;Map.Entry&lt;String, Long&gt;&gt; entrySet = resultMap.entrySet();</w:t>
      </w:r>
    </w:p>
    <w:p>
      <w:pPr>
        <w:pStyle w:val="160"/>
      </w:pPr>
      <w:r>
        <w:t xml:space="preserve">        for (Map.Entry&lt;String, Long&gt; entry : entrySet) {</w:t>
      </w:r>
    </w:p>
    <w:p>
      <w:pPr>
        <w:pStyle w:val="160"/>
      </w:pPr>
      <w:r>
        <w:rPr>
          <w:rFonts w:hint="eastAsia"/>
        </w:rPr>
        <w:t xml:space="preserve">            System.out.println(entry.getKey()+"有员工人数："+entry.getValue());</w:t>
      </w:r>
    </w:p>
    <w:p>
      <w:pPr>
        <w:pStyle w:val="160"/>
      </w:pPr>
      <w:r>
        <w:t xml:space="preserve">        }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6.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pStyle w:val="4"/>
      </w:pPr>
      <w:r>
        <w:t>2.4.7 save相关算子</w:t>
      </w:r>
    </w:p>
    <w:p>
      <w:r>
        <w:rPr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.</w:t>
      </w:r>
      <w:r>
        <w:rPr>
          <w:b/>
          <w:bCs/>
          <w:szCs w:val="21"/>
        </w:rPr>
        <w:t xml:space="preserve"> </w:t>
      </w:r>
      <w:r>
        <w:rPr>
          <w:b/>
          <w:bCs/>
        </w:rPr>
        <w:t>saveAsTextFile(path)</w:t>
      </w:r>
    </w:p>
    <w:p>
      <w:pPr>
        <w:ind w:firstLine="420"/>
      </w:pPr>
      <w:r>
        <w:rPr>
          <w:rFonts w:hint="eastAsia"/>
          <w:b/>
          <w:bCs/>
        </w:rPr>
        <w:t>① 功能：</w:t>
      </w:r>
      <w:r>
        <w:rPr>
          <w:rFonts w:hint="eastAsia"/>
        </w:rPr>
        <w:t>将RDD</w:t>
      </w:r>
      <w:r>
        <w:t>保存成Text文件</w:t>
      </w:r>
    </w:p>
    <w:p>
      <w:pPr>
        <w:ind w:firstLine="420"/>
      </w:pPr>
      <w:r>
        <w:rPr>
          <w:rFonts w:hint="eastAsia"/>
          <w:b/>
          <w:bCs/>
        </w:rPr>
        <w:t xml:space="preserve">② </w:t>
      </w:r>
      <w:r>
        <w:rPr>
          <w:b/>
          <w:bCs/>
        </w:rPr>
        <w:t>功能说明：</w:t>
      </w:r>
      <w:r>
        <w:t>将数据集的元素以textfile的形式保存到HDFS文件系统或者其他支持的文件系统，对于每个元</w:t>
      </w:r>
    </w:p>
    <w:p>
      <w:pPr>
        <w:ind w:firstLine="1785" w:firstLineChars="850"/>
      </w:pPr>
      <w:r>
        <w:t>素，Spark将会调用toString方法，将它装换为文件中的文本</w:t>
      </w:r>
    </w:p>
    <w:p>
      <w:r>
        <w:rPr>
          <w:b/>
          <w:bCs/>
        </w:rPr>
        <w:t>2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saveAsObjectFile(path)</w:t>
      </w:r>
      <w:r>
        <w:rPr>
          <w:rFonts w:hint="eastAsia"/>
        </w:rPr>
        <w:t>：</w:t>
      </w:r>
    </w:p>
    <w:p>
      <w:pPr>
        <w:ind w:firstLine="420"/>
      </w:pPr>
      <w:r>
        <w:rPr>
          <w:rFonts w:hint="eastAsia"/>
          <w:b/>
          <w:bCs/>
        </w:rPr>
        <w:t>① 功能：</w:t>
      </w:r>
      <w:r>
        <w:t>序列化成对象保存到文件</w:t>
      </w:r>
    </w:p>
    <w:p>
      <w:pPr>
        <w:ind w:firstLine="420"/>
      </w:pPr>
      <w:r>
        <w:rPr>
          <w:rFonts w:hint="eastAsia"/>
          <w:b/>
          <w:bCs/>
        </w:rPr>
        <w:t xml:space="preserve">② </w:t>
      </w:r>
      <w:r>
        <w:rPr>
          <w:b/>
          <w:bCs/>
        </w:rPr>
        <w:t>功能说明：</w:t>
      </w:r>
      <w:r>
        <w:t>用于将RDD中的元素序列化成对象，存储到文件中。</w:t>
      </w:r>
    </w:p>
    <w:p>
      <w:pPr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代码实现</w:t>
      </w:r>
    </w:p>
    <w:p>
      <w:pPr>
        <w:pStyle w:val="160"/>
      </w:pPr>
      <w:r>
        <w:t>package com.atguigu.spark.operator.action;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java.util.Arrays;</w:t>
      </w:r>
    </w:p>
    <w:p>
      <w:pPr>
        <w:pStyle w:val="273"/>
      </w:pPr>
    </w:p>
    <w:p>
      <w:pPr>
        <w:pStyle w:val="273"/>
      </w:pPr>
      <w:r>
        <w:t>/**</w:t>
      </w:r>
    </w:p>
    <w:p>
      <w:pPr>
        <w:pStyle w:val="273"/>
      </w:pPr>
      <w:r>
        <w:t xml:space="preserve"> * @author 姜来</w:t>
      </w:r>
    </w:p>
    <w:p>
      <w:pPr>
        <w:pStyle w:val="273"/>
      </w:pPr>
      <w:r>
        <w:t xml:space="preserve"> * @ClassName StudyCollect.java</w:t>
      </w:r>
    </w:p>
    <w:p>
      <w:pPr>
        <w:pStyle w:val="273"/>
      </w:pPr>
      <w:r>
        <w:rPr>
          <w:rFonts w:hint="eastAsia"/>
        </w:rPr>
        <w:t xml:space="preserve"> * @createTime 2022年07月21日 17:24:00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StudySave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3. 由集合创建RDD</w:t>
      </w:r>
    </w:p>
    <w:p>
      <w:pPr>
        <w:pStyle w:val="160"/>
      </w:pPr>
      <w:r>
        <w:t xml:space="preserve">        JavaPairRDD&lt;String, String&gt; pairRDD = sc.&lt;String, String&gt;parallelizePairs(Arrays.asList(</w:t>
      </w:r>
    </w:p>
    <w:p>
      <w:pPr>
        <w:pStyle w:val="160"/>
      </w:pPr>
      <w:r>
        <w:rPr>
          <w:rFonts w:hint="eastAsia"/>
        </w:rPr>
        <w:t xml:space="preserve">                new Tuple2&lt;String, String&gt;("主管", "张三"), new Tuple2&lt;String, String&gt;("主管", "李四"),</w:t>
      </w:r>
    </w:p>
    <w:p>
      <w:pPr>
        <w:pStyle w:val="160"/>
      </w:pPr>
      <w:r>
        <w:rPr>
          <w:rFonts w:hint="eastAsia"/>
        </w:rPr>
        <w:t xml:space="preserve">                new Tuple2&lt;String, String&gt;("销售", "王五"), new Tuple2&lt;String, String&gt;("销售", "赵六")</w:t>
      </w:r>
    </w:p>
    <w:p>
      <w:pPr>
        <w:pStyle w:val="160"/>
      </w:pPr>
      <w:r>
        <w:t xml:space="preserve">        ), 2);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4. 将pairRDD进行存储</w:t>
      </w:r>
    </w:p>
    <w:p>
      <w:pPr>
        <w:pStyle w:val="160"/>
      </w:pPr>
      <w:r>
        <w:t xml:space="preserve">        pairRDD.saveAsTextFile("outputAsTextFile");</w:t>
      </w:r>
    </w:p>
    <w:p>
      <w:pPr>
        <w:pStyle w:val="160"/>
        <w:rPr>
          <w:color w:val="FF0000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color w:val="FF0000"/>
        </w:rPr>
        <w:t>//pairRDD.saveAsTextFile("</w:t>
      </w:r>
      <w:r>
        <w:rPr>
          <w:rFonts w:hint="eastAsia"/>
          <w:color w:val="FF0000"/>
        </w:rPr>
        <w:t>hdfs</w:t>
      </w:r>
      <w:r>
        <w:rPr>
          <w:color w:val="FF0000"/>
        </w:rPr>
        <w:t>://hadoop102:8020/saveAsTextFile/");</w:t>
      </w:r>
    </w:p>
    <w:p>
      <w:pPr>
        <w:pStyle w:val="160"/>
      </w:pPr>
      <w:r>
        <w:t xml:space="preserve">        pairRDD.saveAsObjectFile("outputAsObjectFile");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6.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widowControl/>
        <w:jc w:val="left"/>
      </w:pPr>
      <w:r>
        <w:rPr>
          <w:rFonts w:hint="eastAsia"/>
        </w:rPr>
        <w:t>注意：要想将RDD以文件的形式存储到HDFS中，需要将用户名修改为atguigu</w:t>
      </w:r>
    </w:p>
    <w:p>
      <w:pPr>
        <w:pStyle w:val="160"/>
      </w:pPr>
      <w:r>
        <w:rPr>
          <w:rFonts w:hint="eastAsia"/>
        </w:rPr>
        <w:t>Sys</w:t>
      </w:r>
      <w:r>
        <w:t>tem.setProperty("HADOOP_USER_NAME","atguigu");</w:t>
      </w:r>
    </w:p>
    <w:p>
      <w:pPr>
        <w:widowControl/>
        <w:jc w:val="left"/>
        <w:rPr>
          <w:b/>
          <w:sz w:val="28"/>
          <w:szCs w:val="28"/>
        </w:rPr>
      </w:pPr>
      <w:r>
        <w:br w:type="page"/>
      </w:r>
    </w:p>
    <w:p>
      <w:pPr>
        <w:pStyle w:val="4"/>
      </w:pPr>
      <w:r>
        <w:t>2.4.8 foreach</w:t>
      </w:r>
      <w:r>
        <w:rPr>
          <w:rFonts w:hint="eastAsia"/>
        </w:rPr>
        <w:t>()</w:t>
      </w:r>
      <w:r>
        <w:t>遍历RDD中每一个元素</w:t>
      </w:r>
    </w:p>
    <w:p>
      <w:r>
        <w:rPr>
          <w:rFonts w:hint="eastAsia"/>
          <w:b/>
          <w:bCs/>
        </w:rPr>
        <w:t>1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功能：</w:t>
      </w:r>
      <w:r>
        <w:rPr>
          <w:rFonts w:hint="eastAsia"/>
        </w:rPr>
        <w:t>遍历RDD中的每个元素，并依次应用函数</w:t>
      </w:r>
    </w:p>
    <w:p>
      <w:pPr>
        <w:jc w:val="center"/>
        <w:rPr>
          <w:szCs w:val="21"/>
        </w:rPr>
      </w:pPr>
      <w:r>
        <w:object>
          <v:shape id="_x0000_i1027" o:spt="75" type="#_x0000_t75" style="height:202.85pt;width:361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42">
            <o:LockedField>false</o:LockedField>
          </o:OLEObject>
        </w:object>
      </w:r>
    </w:p>
    <w:p>
      <w:r>
        <w:rPr>
          <w:b/>
          <w:bCs/>
        </w:rPr>
        <w:t>2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需求说明：</w:t>
      </w:r>
      <w:r>
        <w:t>创建一个RDD，对每个元素进行打印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代码实现</w:t>
      </w:r>
    </w:p>
    <w:p>
      <w:pPr>
        <w:pStyle w:val="160"/>
      </w:pPr>
      <w:r>
        <w:t>package com.atguigu.spark.operator.action;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org.apache.spark.api.java.function.VoidFunction;</w:t>
      </w:r>
    </w:p>
    <w:p>
      <w:pPr>
        <w:pStyle w:val="160"/>
      </w:pPr>
    </w:p>
    <w:p>
      <w:pPr>
        <w:pStyle w:val="160"/>
      </w:pPr>
      <w:r>
        <w:t>import java.util.Arrays;</w:t>
      </w:r>
    </w:p>
    <w:p>
      <w:pPr>
        <w:pStyle w:val="160"/>
      </w:pPr>
    </w:p>
    <w:p>
      <w:pPr>
        <w:pStyle w:val="273"/>
      </w:pPr>
      <w:r>
        <w:t>/**</w:t>
      </w:r>
    </w:p>
    <w:p>
      <w:pPr>
        <w:pStyle w:val="273"/>
      </w:pPr>
      <w:r>
        <w:t xml:space="preserve"> * @author 姜来</w:t>
      </w:r>
    </w:p>
    <w:p>
      <w:pPr>
        <w:pStyle w:val="273"/>
      </w:pPr>
      <w:r>
        <w:t xml:space="preserve"> * @ClassName StudyCollect.java</w:t>
      </w:r>
    </w:p>
    <w:p>
      <w:pPr>
        <w:pStyle w:val="273"/>
      </w:pPr>
      <w:r>
        <w:rPr>
          <w:rFonts w:hint="eastAsia"/>
        </w:rPr>
        <w:t xml:space="preserve"> * @createTime 2022年07月21日 17:24:00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StudyForeach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3. 由集合创建RDD</w:t>
      </w:r>
    </w:p>
    <w:p>
      <w:pPr>
        <w:pStyle w:val="160"/>
      </w:pPr>
      <w:r>
        <w:t xml:space="preserve">        JavaRDD&lt;Integer&gt; javaRDD = sc.parallelize(Arrays.asList(1, 2, 3, 4, 5), 2);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4. 对javaRDD的每个元素执行打印</w:t>
      </w:r>
    </w:p>
    <w:p>
      <w:pPr>
        <w:pStyle w:val="160"/>
      </w:pPr>
      <w:r>
        <w:t xml:space="preserve">        javaRDD.foreach(new VoidFunction&lt;Integer&gt;()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void call(Integer integer) throws Exception {</w:t>
      </w:r>
    </w:p>
    <w:p>
      <w:pPr>
        <w:pStyle w:val="160"/>
      </w:pPr>
      <w:r>
        <w:t xml:space="preserve">                System.out.println(integer);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5.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widowControl/>
        <w:jc w:val="left"/>
        <w:rPr>
          <w:rFonts w:eastAsia="黑体"/>
          <w:b/>
          <w:sz w:val="28"/>
          <w:szCs w:val="28"/>
        </w:rPr>
      </w:pPr>
      <w:r>
        <w:br w:type="page"/>
      </w:r>
    </w:p>
    <w:p>
      <w:pPr>
        <w:pStyle w:val="3"/>
      </w:pPr>
      <w:r>
        <w:t xml:space="preserve">2.5 </w:t>
      </w:r>
      <w:r>
        <w:rPr>
          <w:rFonts w:hint="eastAsia"/>
        </w:rPr>
        <w:t>Word</w:t>
      </w:r>
      <w:r>
        <w:t>Coun</w:t>
      </w:r>
      <w:r>
        <w:rPr>
          <w:rFonts w:hint="eastAsia"/>
        </w:rPr>
        <w:t>t案例实操</w:t>
      </w:r>
    </w:p>
    <w:p>
      <w:pPr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导入项目依赖</w:t>
      </w:r>
    </w:p>
    <w:p>
      <w:pPr>
        <w:pStyle w:val="160"/>
      </w:pPr>
      <w:r>
        <w:t>&lt;dependencies&gt;</w:t>
      </w:r>
    </w:p>
    <w:p>
      <w:pPr>
        <w:pStyle w:val="160"/>
      </w:pPr>
      <w:r>
        <w:t xml:space="preserve">    &lt;dependency&gt;</w:t>
      </w:r>
    </w:p>
    <w:p>
      <w:pPr>
        <w:pStyle w:val="160"/>
      </w:pPr>
      <w:r>
        <w:t xml:space="preserve">        &lt;groupId&gt;org.apache.spark&lt;/groupId&gt;</w:t>
      </w:r>
    </w:p>
    <w:p>
      <w:pPr>
        <w:pStyle w:val="160"/>
      </w:pPr>
      <w:r>
        <w:t xml:space="preserve">        &lt;artifactId&gt;</w:t>
      </w:r>
      <w:r>
        <w:rPr>
          <w:color w:val="FF0000"/>
        </w:rPr>
        <w:t>spark-core_2.12</w:t>
      </w:r>
      <w:r>
        <w:t>&lt;/artifactId&gt;</w:t>
      </w:r>
    </w:p>
    <w:p>
      <w:pPr>
        <w:pStyle w:val="160"/>
      </w:pPr>
      <w:r>
        <w:t xml:space="preserve">        &lt;version&gt;</w:t>
      </w:r>
      <w:r>
        <w:rPr>
          <w:color w:val="FF0000"/>
        </w:rPr>
        <w:t>3.3.0</w:t>
      </w:r>
      <w:r>
        <w:t>&lt;/version&gt;</w:t>
      </w:r>
    </w:p>
    <w:p>
      <w:pPr>
        <w:pStyle w:val="160"/>
      </w:pPr>
      <w:r>
        <w:t xml:space="preserve">    &lt;/dependency&gt;</w:t>
      </w:r>
    </w:p>
    <w:p>
      <w:pPr>
        <w:pStyle w:val="160"/>
      </w:pPr>
      <w:r>
        <w:t>&lt;/dependencies&gt;</w:t>
      </w:r>
    </w:p>
    <w:p>
      <w:pPr>
        <w:pStyle w:val="4"/>
      </w:pPr>
      <w:r>
        <w:t>2.5.1 本地调试</w:t>
      </w:r>
    </w:p>
    <w:p>
      <w:r>
        <w:t>本地Spark程序调试需要使用</w:t>
      </w:r>
      <w:r>
        <w:rPr>
          <w:color w:val="FF0000"/>
        </w:rPr>
        <w:t>Local提交模式</w:t>
      </w:r>
      <w:r>
        <w:t>，即将本机当做运行环境，Master和Worker都为本机。运行时直接加断点调试即可。如下：</w:t>
      </w:r>
    </w:p>
    <w:p>
      <w:pPr>
        <w:rPr>
          <w:b/>
          <w:bCs/>
        </w:rPr>
      </w:pPr>
      <w:r>
        <w:rPr>
          <w:rFonts w:hint="eastAsia"/>
          <w:b/>
          <w:bCs/>
        </w:rPr>
        <w:t>1.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准备测试文件</w:t>
      </w:r>
      <w:r>
        <w:rPr>
          <w:b/>
          <w:bCs/>
        </w:rPr>
        <w:t>2.txt</w:t>
      </w:r>
    </w:p>
    <w:p>
      <w:r>
        <w:rPr>
          <w:rFonts w:hint="eastAsia"/>
        </w:rPr>
        <w:t>在项目根目录创建文件夹i</w:t>
      </w:r>
      <w:r>
        <w:t>nput,</w:t>
      </w:r>
      <w:r>
        <w:rPr>
          <w:rFonts w:hint="eastAsia"/>
        </w:rPr>
        <w:t>并编辑文件</w:t>
      </w:r>
      <w:r>
        <w:t>2.</w:t>
      </w:r>
      <w:r>
        <w:rPr>
          <w:rFonts w:hint="eastAsia"/>
        </w:rPr>
        <w:t>txt</w:t>
      </w:r>
    </w:p>
    <w:p>
      <w:pPr>
        <w:pStyle w:val="160"/>
      </w:pPr>
      <w:r>
        <w:rPr>
          <w:rFonts w:hint="eastAsia"/>
        </w:rPr>
        <w:t>h</w:t>
      </w:r>
      <w:r>
        <w:t>ello spark</w:t>
      </w:r>
    </w:p>
    <w:p>
      <w:pPr>
        <w:pStyle w:val="160"/>
      </w:pPr>
      <w:r>
        <w:rPr>
          <w:rFonts w:hint="eastAsia"/>
        </w:rPr>
        <w:t>h</w:t>
      </w:r>
      <w:r>
        <w:t>ello atguigu</w:t>
      </w:r>
    </w:p>
    <w:p>
      <w:pPr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代码实现</w:t>
      </w:r>
    </w:p>
    <w:p>
      <w:pPr>
        <w:pStyle w:val="160"/>
      </w:pPr>
      <w:r>
        <w:t>package com.atguigu.spark.wordcount;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org.apache.spark.api.java.function.FlatMapFunction;</w:t>
      </w:r>
    </w:p>
    <w:p>
      <w:pPr>
        <w:pStyle w:val="160"/>
      </w:pPr>
      <w:r>
        <w:t>import org.apache.spark.api.java.function.Function2;</w:t>
      </w:r>
    </w:p>
    <w:p>
      <w:pPr>
        <w:pStyle w:val="160"/>
      </w:pPr>
      <w:r>
        <w:t>import org.apache.spark.api.java.function.PairFunction;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java.util.Arrays;</w:t>
      </w:r>
    </w:p>
    <w:p>
      <w:pPr>
        <w:pStyle w:val="160"/>
      </w:pPr>
      <w:r>
        <w:t>import java.util.Iterator;</w:t>
      </w:r>
    </w:p>
    <w:p>
      <w:pPr>
        <w:pStyle w:val="160"/>
      </w:pPr>
      <w:r>
        <w:t>import java.util.List;</w:t>
      </w:r>
    </w:p>
    <w:p>
      <w:pPr>
        <w:pStyle w:val="160"/>
      </w:pPr>
    </w:p>
    <w:p>
      <w:pPr>
        <w:pStyle w:val="273"/>
      </w:pPr>
      <w:r>
        <w:t>/**</w:t>
      </w:r>
    </w:p>
    <w:p>
      <w:pPr>
        <w:pStyle w:val="273"/>
      </w:pPr>
      <w:r>
        <w:t xml:space="preserve"> * @author 姜来</w:t>
      </w:r>
    </w:p>
    <w:p>
      <w:pPr>
        <w:pStyle w:val="273"/>
      </w:pPr>
      <w:r>
        <w:t xml:space="preserve"> * @ClassName WordCountCase.java</w:t>
      </w:r>
    </w:p>
    <w:p>
      <w:pPr>
        <w:pStyle w:val="273"/>
      </w:pPr>
      <w:r>
        <w:rPr>
          <w:rFonts w:hint="eastAsia"/>
        </w:rPr>
        <w:t xml:space="preserve"> * @createTime 2022年07月23日 13:04:00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WordCountCase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160"/>
      </w:pPr>
    </w:p>
    <w:p>
      <w:pPr>
        <w:pStyle w:val="160"/>
        <w:rPr>
          <w:color w:val="0070C0"/>
        </w:rPr>
      </w:pPr>
      <w:r>
        <w:rPr>
          <w:rFonts w:hint="eastAsia"/>
        </w:rPr>
        <w:t xml:space="preserve">        </w:t>
      </w:r>
      <w:r>
        <w:rPr>
          <w:rFonts w:hint="eastAsia"/>
          <w:color w:val="0070C0"/>
        </w:rPr>
        <w:t>// TODO 编写逻辑代码</w:t>
      </w:r>
    </w:p>
    <w:p>
      <w:pPr>
        <w:pStyle w:val="273"/>
      </w:pPr>
      <w:r>
        <w:rPr>
          <w:rFonts w:hint="eastAsia"/>
        </w:rPr>
        <w:t xml:space="preserve">        // 3. 读取文件</w:t>
      </w:r>
    </w:p>
    <w:p>
      <w:pPr>
        <w:pStyle w:val="160"/>
      </w:pPr>
      <w:r>
        <w:t xml:space="preserve">        JavaRDD&lt;String&gt; javaRDD = sc.textFile("input/2.txt");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4. 将一行数据切分为单个单词</w:t>
      </w:r>
    </w:p>
    <w:p>
      <w:pPr>
        <w:pStyle w:val="160"/>
      </w:pPr>
      <w:r>
        <w:t xml:space="preserve">        JavaRDD&lt;String&gt; flatMapRDD = javaRDD.flatMap(new FlatMapFunction&lt;String, String&gt;()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Iterator&lt;String&gt; call(String s) throws Exception {</w:t>
      </w:r>
    </w:p>
    <w:p>
      <w:pPr>
        <w:pStyle w:val="160"/>
      </w:pPr>
      <w:r>
        <w:t xml:space="preserve">                List&lt;String&gt; strings = Arrays.asList(s.split(" "));</w:t>
      </w:r>
    </w:p>
    <w:p>
      <w:pPr>
        <w:pStyle w:val="160"/>
      </w:pPr>
      <w:r>
        <w:t xml:space="preserve">                return strings.iterator();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5. 转换格式为---&gt; （word,1)</w:t>
      </w:r>
    </w:p>
    <w:p>
      <w:pPr>
        <w:pStyle w:val="160"/>
      </w:pPr>
      <w:r>
        <w:t xml:space="preserve">        JavaPairRDD&lt;String, Integer&gt; mapToPairRDD = flatMapRDD.mapToPair(new PairFunction&lt;String, String, Integer&gt;()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Tuple2&lt;String, Integer&gt; call(String s) throws Exception {</w:t>
      </w:r>
    </w:p>
    <w:p>
      <w:pPr>
        <w:pStyle w:val="160"/>
      </w:pPr>
      <w:r>
        <w:t xml:space="preserve">                return new Tuple2&lt;&gt;(s, 1);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6. 累加相同字段的格式</w:t>
      </w:r>
    </w:p>
    <w:p>
      <w:pPr>
        <w:pStyle w:val="160"/>
      </w:pPr>
      <w:r>
        <w:t xml:space="preserve">        JavaPairRDD&lt;String, Integer&gt; reduceByKeyRDD = mapToPairRDD.reduceByKey(new Function2&lt;Integer, Integer, Integer&gt;()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Integer call(Integer v1, Integer v2) throws Exception {</w:t>
      </w:r>
    </w:p>
    <w:p>
      <w:pPr>
        <w:pStyle w:val="160"/>
      </w:pPr>
      <w:r>
        <w:t xml:space="preserve">                return v1 + v2;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7. 收集reduceBykeyRDD，并输出打印</w:t>
      </w:r>
    </w:p>
    <w:p>
      <w:pPr>
        <w:pStyle w:val="160"/>
      </w:pPr>
      <w:r>
        <w:t xml:space="preserve">        reduceByKeyRDD.collect().forEach(System.out::println);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</w:t>
      </w:r>
      <w:r>
        <w:t>8</w:t>
      </w:r>
      <w:r>
        <w:rPr>
          <w:rFonts w:hint="eastAsia"/>
        </w:rPr>
        <w:t>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调试流程</w:t>
      </w:r>
    </w:p>
    <w:p>
      <w:pPr>
        <w:rPr>
          <w:spacing w:val="10"/>
          <w:szCs w:val="21"/>
        </w:rPr>
      </w:pPr>
      <w:r>
        <w:drawing>
          <wp:inline distT="0" distB="0" distL="0" distR="0">
            <wp:extent cx="6638290" cy="3596005"/>
            <wp:effectExtent l="19050" t="19050" r="0" b="4445"/>
            <wp:docPr id="12" name="图片 1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5960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b/>
          <w:sz w:val="28"/>
          <w:szCs w:val="28"/>
        </w:rPr>
      </w:pPr>
      <w:r>
        <w:br w:type="page"/>
      </w:r>
    </w:p>
    <w:p>
      <w:pPr>
        <w:pStyle w:val="4"/>
      </w:pPr>
      <w:r>
        <w:t xml:space="preserve">2.5.2 </w:t>
      </w:r>
      <w:r>
        <w:rPr>
          <w:rFonts w:hint="eastAsia"/>
        </w:rPr>
        <w:t>集群运行</w:t>
      </w:r>
    </w:p>
    <w:p>
      <w:r>
        <w:rPr>
          <w:b/>
          <w:bCs/>
        </w:rPr>
        <w:t>1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</w:t>
      </w:r>
      <w:r>
        <w:rPr>
          <w:rFonts w:hint="eastAsia"/>
        </w:rPr>
        <w:t>修改</w:t>
      </w:r>
      <w:r>
        <w:t>代码</w:t>
      </w:r>
      <w:r>
        <w:rPr>
          <w:rFonts w:hint="eastAsia"/>
        </w:rPr>
        <w:t>，修改运行模式，将输出的方法修改为落盘，同时设置可以自定义的传入传出路径</w:t>
      </w:r>
    </w:p>
    <w:p>
      <w:pPr>
        <w:pStyle w:val="160"/>
      </w:pPr>
      <w:r>
        <w:t>package com.atguigu.spark.wordcount;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org.apache.spark.api.java.function.FlatMapFunction;</w:t>
      </w:r>
    </w:p>
    <w:p>
      <w:pPr>
        <w:pStyle w:val="160"/>
      </w:pPr>
      <w:r>
        <w:t>import org.apache.spark.api.java.function.Function2;</w:t>
      </w:r>
    </w:p>
    <w:p>
      <w:pPr>
        <w:pStyle w:val="160"/>
      </w:pPr>
      <w:r>
        <w:t>import org.apache.spark.api.java.function.PairFunction;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java.util.Arrays;</w:t>
      </w:r>
    </w:p>
    <w:p>
      <w:pPr>
        <w:pStyle w:val="160"/>
      </w:pPr>
      <w:r>
        <w:t>import java.util.Iterator;</w:t>
      </w:r>
    </w:p>
    <w:p>
      <w:pPr>
        <w:pStyle w:val="160"/>
      </w:pPr>
      <w:r>
        <w:t>import java.util.List;</w:t>
      </w:r>
    </w:p>
    <w:p>
      <w:pPr>
        <w:pStyle w:val="273"/>
      </w:pPr>
      <w:r>
        <w:t>/**</w:t>
      </w:r>
    </w:p>
    <w:p>
      <w:pPr>
        <w:pStyle w:val="273"/>
      </w:pPr>
      <w:r>
        <w:t xml:space="preserve"> * @author 姜来</w:t>
      </w:r>
    </w:p>
    <w:p>
      <w:pPr>
        <w:pStyle w:val="273"/>
      </w:pPr>
      <w:r>
        <w:t xml:space="preserve"> * @ClassName WordCountCase02.java</w:t>
      </w:r>
    </w:p>
    <w:p>
      <w:pPr>
        <w:pStyle w:val="273"/>
      </w:pPr>
      <w:r>
        <w:rPr>
          <w:rFonts w:hint="eastAsia"/>
        </w:rPr>
        <w:t xml:space="preserve"> * @createTime 2022年07月27日 17:46:00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WordCountCase02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SparkConf().setMaster("yarn").setAppName("WordCountCase02");</w:t>
      </w: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160"/>
        <w:rPr>
          <w:rStyle w:val="281"/>
        </w:rPr>
      </w:pPr>
      <w:r>
        <w:rPr>
          <w:rFonts w:hint="eastAsia"/>
        </w:rPr>
        <w:t xml:space="preserve">       </w:t>
      </w:r>
      <w:r>
        <w:rPr>
          <w:rStyle w:val="281"/>
          <w:rFonts w:hint="eastAsia"/>
        </w:rPr>
        <w:t xml:space="preserve"> // TODO  编写逻辑代码</w:t>
      </w:r>
    </w:p>
    <w:p>
      <w:pPr>
        <w:pStyle w:val="160"/>
      </w:pPr>
      <w:r>
        <w:rPr>
          <w:rFonts w:hint="eastAsia"/>
        </w:rPr>
        <w:t xml:space="preserve">        // 3. 读取文件</w:t>
      </w:r>
    </w:p>
    <w:p>
      <w:pPr>
        <w:pStyle w:val="160"/>
      </w:pPr>
      <w:r>
        <w:t xml:space="preserve">        JavaRDD&lt;String&gt; javaRDD = sc.textFile(</w:t>
      </w:r>
      <w:r>
        <w:rPr>
          <w:color w:val="FF0000"/>
        </w:rPr>
        <w:t>args[0]</w:t>
      </w:r>
      <w:r>
        <w:t>);</w:t>
      </w:r>
    </w:p>
    <w:p>
      <w:pPr>
        <w:pStyle w:val="273"/>
      </w:pPr>
      <w:r>
        <w:rPr>
          <w:rFonts w:hint="eastAsia"/>
        </w:rPr>
        <w:t xml:space="preserve">        // 4.长字符串切分为单个单词</w:t>
      </w:r>
    </w:p>
    <w:p>
      <w:pPr>
        <w:pStyle w:val="160"/>
      </w:pPr>
      <w:r>
        <w:t xml:space="preserve">        JavaRDD&lt;String&gt; flatMapRDD = javaRDD.flatMap(new FlatMapFunction&lt;String, String&gt;()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Iterator&lt;String&gt; call(String s) throws Exception {</w:t>
      </w:r>
    </w:p>
    <w:p>
      <w:pPr>
        <w:pStyle w:val="160"/>
      </w:pPr>
      <w:r>
        <w:t xml:space="preserve">                List&lt;String&gt; strings = Arrays.asList(s.split(" "));</w:t>
      </w:r>
    </w:p>
    <w:p>
      <w:pPr>
        <w:pStyle w:val="160"/>
      </w:pPr>
      <w:r>
        <w:t xml:space="preserve">                return strings.iterator();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5. 将每个单词转换格式为(word,1)</w:t>
      </w:r>
    </w:p>
    <w:p>
      <w:pPr>
        <w:pStyle w:val="160"/>
      </w:pPr>
      <w:r>
        <w:t xml:space="preserve">        JavaPairRDD&lt;String, Integer&gt; pairRDD = flatMapRDD.mapToPair(new PairFunction&lt;String, String, Integer&gt;()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Tuple2&lt;String, Integer&gt; call(String s) throws Exception {</w:t>
      </w:r>
    </w:p>
    <w:p>
      <w:pPr>
        <w:pStyle w:val="160"/>
      </w:pPr>
      <w:r>
        <w:t xml:space="preserve">                return new Tuple2&lt;&gt;(s, 1);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6. 累加相同key的值</w:t>
      </w:r>
    </w:p>
    <w:p>
      <w:pPr>
        <w:pStyle w:val="160"/>
      </w:pPr>
      <w:r>
        <w:t xml:space="preserve">        JavaPairRDD&lt;String, Integer&gt; reduceByKeyRDD = pairRDD.reduceByKey(new Function2&lt;Integer, Integer, Integer&gt;()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Integer call(Integer v1, Integer v2) throws Exception {</w:t>
      </w:r>
    </w:p>
    <w:p>
      <w:pPr>
        <w:pStyle w:val="160"/>
      </w:pPr>
      <w:r>
        <w:t xml:space="preserve">                return v1 + v2;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7. 将数据存储到指定文件</w:t>
      </w:r>
    </w:p>
    <w:p>
      <w:pPr>
        <w:pStyle w:val="160"/>
      </w:pPr>
      <w:r>
        <w:t xml:space="preserve">        reduceByKeyRDD.saveAsTextFile(</w:t>
      </w:r>
      <w:r>
        <w:rPr>
          <w:color w:val="FF0000"/>
        </w:rPr>
        <w:t>args[1]</w:t>
      </w:r>
      <w:r>
        <w:t>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4.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widowControl/>
        <w:jc w:val="left"/>
      </w:pPr>
      <w:r>
        <w:br w:type="page"/>
      </w:r>
    </w:p>
    <w:p>
      <w:r>
        <w:rPr>
          <w:b/>
          <w:bCs/>
        </w:rPr>
        <w:t>2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</w:t>
      </w:r>
      <w:r>
        <w:t>打包到集群测试</w:t>
      </w:r>
    </w:p>
    <w:p>
      <w:r>
        <w:t>（1）点击package打包，然后，查看打完后的jar包</w:t>
      </w:r>
    </w:p>
    <w:p>
      <w:r>
        <w:drawing>
          <wp:inline distT="0" distB="0" distL="0" distR="0">
            <wp:extent cx="1987550" cy="2318385"/>
            <wp:effectExtent l="19050" t="1905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rcRect l="1153" t="1578" r="19082"/>
                    <a:stretch>
                      <a:fillRect/>
                    </a:stretch>
                  </pic:blipFill>
                  <pic:spPr>
                    <a:xfrm>
                      <a:off x="0" y="0"/>
                      <a:ext cx="1995771" cy="2327757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                                                                            </w:t>
      </w:r>
      <w:r>
        <w:drawing>
          <wp:inline distT="0" distB="0" distL="0" distR="0">
            <wp:extent cx="1925320" cy="2317115"/>
            <wp:effectExtent l="19050" t="19050" r="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35843" cy="2329688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t>（2）将WordCount.jar上传到/opt/module/spark-yarn目录</w:t>
      </w:r>
    </w:p>
    <w:p>
      <w:r>
        <w:t>（3）在HDFS上创建，存储输入文件的路径/input</w:t>
      </w:r>
    </w:p>
    <w:p>
      <w:pPr>
        <w:pStyle w:val="160"/>
      </w:pPr>
      <w:r>
        <w:rPr>
          <w:b/>
          <w:bCs/>
        </w:rPr>
        <w:t xml:space="preserve">[atguigu@hadoop102 spark-yarn]$ </w:t>
      </w:r>
      <w:r>
        <w:rPr>
          <w:color w:val="0070C0"/>
        </w:rPr>
        <w:t>hadoop fs -mkdir /input</w:t>
      </w:r>
    </w:p>
    <w:p>
      <w:r>
        <w:t>（4）</w:t>
      </w:r>
      <w:r>
        <w:rPr>
          <w:rFonts w:hint="eastAsia"/>
        </w:rPr>
        <w:t>创建test</w:t>
      </w:r>
      <w:r>
        <w:t>_dat</w:t>
      </w:r>
      <w:r>
        <w:rPr>
          <w:rFonts w:hint="eastAsia"/>
        </w:rPr>
        <w:t>a并</w:t>
      </w:r>
      <w:r>
        <w:t>上传</w:t>
      </w:r>
      <w:r>
        <w:rPr>
          <w:rFonts w:hint="eastAsia"/>
        </w:rPr>
        <w:t>1</w:t>
      </w:r>
      <w:r>
        <w:t>.txt文件到</w:t>
      </w:r>
      <w:r>
        <w:rPr>
          <w:rFonts w:hint="eastAsia"/>
        </w:rPr>
        <w:t>/</w:t>
      </w:r>
      <w:r>
        <w:t>opt/module/spark-yarn/</w:t>
      </w:r>
      <w:r>
        <w:rPr>
          <w:rFonts w:hint="eastAsia"/>
        </w:rPr>
        <w:t>test</w:t>
      </w:r>
      <w:r>
        <w:t>_data/</w:t>
      </w:r>
      <w:r>
        <w:rPr>
          <w:rFonts w:hint="eastAsia"/>
        </w:rPr>
        <w:t>目录下，在上传到HDFS的</w:t>
      </w:r>
      <w:r>
        <w:t>/input路径</w:t>
      </w:r>
      <w:r>
        <w:rPr>
          <w:rFonts w:hint="eastAsia"/>
        </w:rPr>
        <w:t>下</w:t>
      </w:r>
    </w:p>
    <w:p>
      <w:pPr>
        <w:pStyle w:val="160"/>
        <w:rPr>
          <w:color w:val="0070C0"/>
        </w:rPr>
      </w:pPr>
      <w:r>
        <w:rPr>
          <w:b/>
          <w:bCs/>
        </w:rPr>
        <w:t xml:space="preserve">[atguigu@hadoop102 </w:t>
      </w:r>
      <w:r>
        <w:rPr>
          <w:rFonts w:hint="eastAsia"/>
          <w:b/>
          <w:bCs/>
        </w:rPr>
        <w:t>spark</w:t>
      </w:r>
      <w:r>
        <w:rPr>
          <w:b/>
          <w:bCs/>
        </w:rPr>
        <w:t xml:space="preserve">-yarn]$ </w:t>
      </w:r>
      <w:r>
        <w:rPr>
          <w:color w:val="0070C0"/>
        </w:rPr>
        <w:t>mkdir -p /opt/module/spark-yarn/test_data</w:t>
      </w:r>
    </w:p>
    <w:p>
      <w:pPr>
        <w:pStyle w:val="160"/>
        <w:rPr>
          <w:b/>
          <w:bCs/>
        </w:rPr>
      </w:pPr>
      <w:r>
        <w:rPr>
          <w:b/>
          <w:bCs/>
        </w:rPr>
        <w:t>[atguigu@hadoop102 spark-yarn]$</w:t>
      </w:r>
      <w:r>
        <w:rPr>
          <w:color w:val="0070C0"/>
        </w:rPr>
        <w:t xml:space="preserve"> ls  test_data/</w:t>
      </w:r>
    </w:p>
    <w:p>
      <w:pPr>
        <w:pStyle w:val="160"/>
        <w:rPr>
          <w:b/>
          <w:bCs/>
        </w:rPr>
      </w:pPr>
      <w:r>
        <w:rPr>
          <w:b/>
          <w:bCs/>
        </w:rPr>
        <w:t xml:space="preserve">1.txt </w:t>
      </w:r>
    </w:p>
    <w:p>
      <w:pPr>
        <w:pStyle w:val="160"/>
        <w:rPr>
          <w:color w:val="0070C0"/>
        </w:rPr>
      </w:pPr>
      <w:r>
        <w:rPr>
          <w:b/>
          <w:bCs/>
        </w:rPr>
        <w:t xml:space="preserve">[atguigu@hadoop102 spark-yarn]$ </w:t>
      </w:r>
      <w:r>
        <w:rPr>
          <w:color w:val="0070C0"/>
        </w:rPr>
        <w:t>hadoop fs -mkdir -p /input</w:t>
      </w:r>
    </w:p>
    <w:p>
      <w:pPr>
        <w:pStyle w:val="160"/>
      </w:pPr>
      <w:r>
        <w:rPr>
          <w:b/>
          <w:bCs/>
        </w:rPr>
        <w:t xml:space="preserve">[atguigu@hadoop102 spark-yarn]$ </w:t>
      </w:r>
      <w:r>
        <w:rPr>
          <w:color w:val="0070C0"/>
        </w:rPr>
        <w:t>hadoop fs -put /opt/module/spark-yarn/test_data/1.txt /input</w:t>
      </w:r>
    </w:p>
    <w:p>
      <w:r>
        <w:t>（5）执行任务</w:t>
      </w:r>
    </w:p>
    <w:p>
      <w:pPr>
        <w:pStyle w:val="160"/>
      </w:pPr>
      <w:r>
        <w:rPr>
          <w:b/>
          <w:bCs/>
        </w:rPr>
        <w:t>[atguigu@hadoop102 spark-yarn]$</w:t>
      </w:r>
      <w:r>
        <w:t xml:space="preserve"> bin/spark-submit \</w:t>
      </w:r>
    </w:p>
    <w:p>
      <w:pPr>
        <w:pStyle w:val="160"/>
      </w:pPr>
      <w:r>
        <w:t>--class com.atguigu.spark.WordCount \</w:t>
      </w:r>
    </w:p>
    <w:p>
      <w:pPr>
        <w:pStyle w:val="160"/>
      </w:pPr>
      <w:r>
        <w:t>--master yarn \</w:t>
      </w:r>
    </w:p>
    <w:p>
      <w:pPr>
        <w:pStyle w:val="160"/>
      </w:pPr>
      <w:r>
        <w:t>./WordCount.jar \</w:t>
      </w:r>
    </w:p>
    <w:p>
      <w:pPr>
        <w:pStyle w:val="160"/>
      </w:pPr>
      <w:r>
        <w:t>/input \</w:t>
      </w:r>
    </w:p>
    <w:p>
      <w:pPr>
        <w:pStyle w:val="160"/>
      </w:pPr>
      <w:r>
        <w:t>/output</w:t>
      </w:r>
    </w:p>
    <w:p>
      <w:r>
        <w:rPr>
          <w:color w:val="FF0000"/>
        </w:rPr>
        <w:t>注意：</w:t>
      </w:r>
      <w:r>
        <w:t>input和ouput都是HDFS上的集群路径。</w:t>
      </w:r>
    </w:p>
    <w:p>
      <w:pPr>
        <w:jc w:val="left"/>
      </w:pPr>
      <w:r>
        <w:t>（6）查询运行结果</w:t>
      </w:r>
    </w:p>
    <w:p>
      <w:pPr>
        <w:pStyle w:val="160"/>
      </w:pPr>
      <w:r>
        <w:t>[atguigu@hadoop102 spark-yarn]$ hadoop fs -cat /output/*</w:t>
      </w:r>
    </w:p>
    <w:p>
      <w:pPr>
        <w:widowControl/>
        <w:jc w:val="left"/>
        <w:rPr>
          <w:rFonts w:eastAsia="黑体"/>
          <w:b/>
          <w:sz w:val="28"/>
          <w:szCs w:val="28"/>
        </w:rPr>
      </w:pPr>
      <w:r>
        <w:br w:type="page"/>
      </w:r>
    </w:p>
    <w:p>
      <w:pPr>
        <w:pStyle w:val="3"/>
      </w:pPr>
      <w:r>
        <w:t>2.6 RDD序列化</w:t>
      </w:r>
    </w:p>
    <w:p>
      <w:pPr>
        <w:ind w:firstLine="420"/>
      </w:pPr>
      <w:r>
        <w:t>在实际开发中我们往往需要自己定义一些对于RDD的操作，那么此时需要注意的是，</w:t>
      </w:r>
    </w:p>
    <w:p>
      <w:pPr>
        <w:ind w:firstLine="420"/>
      </w:pPr>
      <w:r>
        <w:rPr>
          <w:rFonts w:hint="eastAsia"/>
        </w:rPr>
        <w:t>①</w:t>
      </w:r>
      <w:r>
        <w:t xml:space="preserve"> 初始化工作</w:t>
      </w:r>
      <w:r>
        <w:rPr>
          <w:rFonts w:hint="eastAsia"/>
        </w:rPr>
        <w:t>（与计算无关的操作）</w:t>
      </w:r>
      <w:r>
        <w:t>是在Driver端进行的，</w:t>
      </w:r>
    </w:p>
    <w:p>
      <w:pPr>
        <w:ind w:firstLine="420"/>
      </w:pPr>
      <w:r>
        <w:rPr>
          <w:rFonts w:hint="eastAsia"/>
        </w:rPr>
        <w:t>②</w:t>
      </w:r>
      <w:r>
        <w:t xml:space="preserve"> 而实际运行程序</w:t>
      </w:r>
      <w:r>
        <w:rPr>
          <w:rFonts w:hint="eastAsia"/>
        </w:rPr>
        <w:t>（数据计算操作）</w:t>
      </w:r>
      <w:r>
        <w:t>是在Executor端进行的，</w:t>
      </w:r>
    </w:p>
    <w:p>
      <w:pPr>
        <w:ind w:firstLine="420"/>
      </w:pPr>
      <w:r>
        <w:t>这就涉及到了</w:t>
      </w:r>
      <w:r>
        <w:rPr>
          <w:rStyle w:val="282"/>
          <w:color w:val="FF0000"/>
        </w:rPr>
        <w:t>跨进程通信</w:t>
      </w:r>
      <w:r>
        <w:t>，是需要</w:t>
      </w:r>
      <w:r>
        <w:rPr>
          <w:color w:val="FF0000"/>
        </w:rPr>
        <w:t>序列化</w:t>
      </w:r>
      <w:r>
        <w:t>的。下面我们看几个例子：</w:t>
      </w:r>
    </w:p>
    <w:p>
      <w:pPr>
        <w:pStyle w:val="4"/>
      </w:pPr>
      <w:r>
        <w:t xml:space="preserve">2.6.1 </w:t>
      </w:r>
      <w:r>
        <w:rPr>
          <w:rFonts w:hint="eastAsia"/>
        </w:rPr>
        <w:t>序列化测试</w:t>
      </w:r>
    </w:p>
    <w:p>
      <w:r>
        <w:t>1</w:t>
      </w:r>
      <w:r>
        <w:rPr>
          <w:rFonts w:hint="eastAsia"/>
        </w:rPr>
        <w:t>.</w:t>
      </w:r>
      <w:r>
        <w:t xml:space="preserve"> 创建包名：com.atguigu.spark.bean; com.atguigu.spark.serializable</w:t>
      </w:r>
    </w:p>
    <w:p>
      <w:r>
        <w:t>2. 创建</w:t>
      </w:r>
      <w:r>
        <w:rPr>
          <w:rFonts w:hint="eastAsia"/>
        </w:rPr>
        <w:t>使用的javaBean</w:t>
      </w:r>
      <w:r>
        <w:t>：U</w:t>
      </w:r>
      <w:r>
        <w:rPr>
          <w:rFonts w:hint="eastAsia"/>
        </w:rPr>
        <w:t>ser</w:t>
      </w:r>
      <w:r>
        <w:t xml:space="preserve">                    3）创建</w:t>
      </w:r>
      <w:r>
        <w:rPr>
          <w:rFonts w:hint="eastAsia"/>
        </w:rPr>
        <w:t>类</w:t>
      </w:r>
      <w:r>
        <w:t>：Test01_user</w:t>
      </w:r>
      <w:r>
        <w:rPr>
          <w:rFonts w:hint="eastAsia"/>
        </w:rPr>
        <w:t>测试序列化:将RDD中元素包装为User进行测试</w:t>
      </w:r>
    </w:p>
    <w:p>
      <w:r>
        <w:drawing>
          <wp:inline distT="0" distB="0" distL="0" distR="0">
            <wp:extent cx="6638290" cy="692785"/>
            <wp:effectExtent l="19050" t="1905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6927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40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19"/>
        <w:gridCol w:w="645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19" w:type="dxa"/>
          </w:tcPr>
          <w:p>
            <w:pPr>
              <w:pStyle w:val="160"/>
            </w:pPr>
            <w:r>
              <w:t>package com.atguigu.spark.bean;</w:t>
            </w:r>
          </w:p>
          <w:p>
            <w:pPr>
              <w:pStyle w:val="160"/>
            </w:pPr>
          </w:p>
          <w:p>
            <w:pPr>
              <w:pStyle w:val="160"/>
            </w:pPr>
            <w:r>
              <w:t>import java.io.Serializable;</w:t>
            </w:r>
          </w:p>
          <w:p>
            <w:pPr>
              <w:pStyle w:val="160"/>
            </w:pPr>
          </w:p>
          <w:p>
            <w:pPr>
              <w:pStyle w:val="273"/>
            </w:pPr>
            <w:r>
              <w:t>/**</w:t>
            </w:r>
          </w:p>
          <w:p>
            <w:pPr>
              <w:pStyle w:val="273"/>
            </w:pPr>
            <w:r>
              <w:t xml:space="preserve"> * @author 姜来</w:t>
            </w:r>
          </w:p>
          <w:p>
            <w:pPr>
              <w:pStyle w:val="273"/>
            </w:pPr>
            <w:r>
              <w:t xml:space="preserve"> * @ClassName User.java</w:t>
            </w:r>
          </w:p>
          <w:p>
            <w:pPr>
              <w:pStyle w:val="273"/>
            </w:pPr>
            <w:r>
              <w:rPr>
                <w:rFonts w:hint="eastAsia"/>
              </w:rPr>
              <w:t xml:space="preserve"> * @createTime 2022年07月28日 10:05:00</w:t>
            </w:r>
          </w:p>
          <w:p>
            <w:pPr>
              <w:pStyle w:val="273"/>
            </w:pPr>
            <w:r>
              <w:t xml:space="preserve"> */</w:t>
            </w:r>
          </w:p>
          <w:p>
            <w:pPr>
              <w:pStyle w:val="160"/>
            </w:pPr>
            <w:r>
              <w:t xml:space="preserve">public class User </w:t>
            </w:r>
            <w:r>
              <w:rPr>
                <w:rStyle w:val="282"/>
              </w:rPr>
              <w:t>implements</w:t>
            </w:r>
            <w:r>
              <w:t xml:space="preserve"> </w:t>
            </w:r>
            <w:r>
              <w:rPr>
                <w:color w:val="FF0000"/>
              </w:rPr>
              <w:t>Serializable</w:t>
            </w:r>
            <w:r>
              <w:t xml:space="preserve"> {</w:t>
            </w:r>
          </w:p>
          <w:p>
            <w:pPr>
              <w:pStyle w:val="160"/>
            </w:pPr>
            <w:r>
              <w:t xml:space="preserve">    private String name;</w:t>
            </w:r>
          </w:p>
          <w:p>
            <w:pPr>
              <w:pStyle w:val="160"/>
            </w:pPr>
            <w:r>
              <w:t xml:space="preserve">    private Integer age;</w:t>
            </w:r>
          </w:p>
          <w:p>
            <w:pPr>
              <w:pStyle w:val="160"/>
            </w:pPr>
          </w:p>
          <w:p>
            <w:pPr>
              <w:pStyle w:val="160"/>
            </w:pPr>
            <w:r>
              <w:t xml:space="preserve">    public User() {</w:t>
            </w:r>
          </w:p>
          <w:p>
            <w:pPr>
              <w:pStyle w:val="160"/>
            </w:pPr>
            <w:r>
              <w:t xml:space="preserve">    }</w:t>
            </w:r>
          </w:p>
          <w:p>
            <w:pPr>
              <w:pStyle w:val="160"/>
            </w:pPr>
          </w:p>
          <w:p>
            <w:pPr>
              <w:pStyle w:val="160"/>
            </w:pPr>
            <w:r>
              <w:t xml:space="preserve">    public User(String name, Integer age) {</w:t>
            </w:r>
          </w:p>
          <w:p>
            <w:pPr>
              <w:pStyle w:val="160"/>
            </w:pPr>
            <w:r>
              <w:t xml:space="preserve">        this.name = name;</w:t>
            </w:r>
          </w:p>
          <w:p>
            <w:pPr>
              <w:pStyle w:val="160"/>
            </w:pPr>
            <w:r>
              <w:t xml:space="preserve">        this.age = age;</w:t>
            </w:r>
          </w:p>
          <w:p>
            <w:pPr>
              <w:pStyle w:val="160"/>
            </w:pPr>
            <w:r>
              <w:t xml:space="preserve">    }</w:t>
            </w:r>
          </w:p>
          <w:p>
            <w:pPr>
              <w:pStyle w:val="160"/>
            </w:pPr>
          </w:p>
          <w:p>
            <w:pPr>
              <w:pStyle w:val="160"/>
            </w:pPr>
            <w:r>
              <w:t xml:space="preserve">    public String getName() {</w:t>
            </w:r>
          </w:p>
          <w:p>
            <w:pPr>
              <w:pStyle w:val="160"/>
            </w:pPr>
            <w:r>
              <w:t xml:space="preserve">        return name;</w:t>
            </w:r>
          </w:p>
          <w:p>
            <w:pPr>
              <w:pStyle w:val="160"/>
            </w:pPr>
            <w:r>
              <w:t xml:space="preserve">    }</w:t>
            </w:r>
          </w:p>
          <w:p>
            <w:pPr>
              <w:pStyle w:val="160"/>
            </w:pPr>
          </w:p>
          <w:p>
            <w:pPr>
              <w:pStyle w:val="160"/>
            </w:pPr>
            <w:r>
              <w:t xml:space="preserve">    public void setName(String name) {</w:t>
            </w:r>
          </w:p>
          <w:p>
            <w:pPr>
              <w:pStyle w:val="160"/>
            </w:pPr>
            <w:r>
              <w:t xml:space="preserve">        this.name = name;</w:t>
            </w:r>
          </w:p>
          <w:p>
            <w:pPr>
              <w:pStyle w:val="160"/>
            </w:pPr>
            <w:r>
              <w:t xml:space="preserve">    }</w:t>
            </w:r>
          </w:p>
          <w:p>
            <w:pPr>
              <w:pStyle w:val="160"/>
            </w:pPr>
          </w:p>
          <w:p>
            <w:pPr>
              <w:pStyle w:val="160"/>
            </w:pPr>
            <w:r>
              <w:t xml:space="preserve">    public Integer getAge() {</w:t>
            </w:r>
          </w:p>
          <w:p>
            <w:pPr>
              <w:pStyle w:val="160"/>
            </w:pPr>
            <w:r>
              <w:t xml:space="preserve">        return age;</w:t>
            </w:r>
          </w:p>
          <w:p>
            <w:pPr>
              <w:pStyle w:val="160"/>
            </w:pPr>
            <w:r>
              <w:t xml:space="preserve">    }</w:t>
            </w:r>
          </w:p>
          <w:p>
            <w:pPr>
              <w:pStyle w:val="160"/>
            </w:pPr>
          </w:p>
          <w:p>
            <w:pPr>
              <w:pStyle w:val="160"/>
            </w:pPr>
            <w:r>
              <w:t xml:space="preserve">    public void setAge(Integer age) {</w:t>
            </w:r>
          </w:p>
          <w:p>
            <w:pPr>
              <w:pStyle w:val="160"/>
            </w:pPr>
            <w:r>
              <w:t xml:space="preserve">        this.age = age;</w:t>
            </w:r>
          </w:p>
          <w:p>
            <w:pPr>
              <w:pStyle w:val="160"/>
            </w:pPr>
            <w:r>
              <w:t xml:space="preserve">    }</w:t>
            </w:r>
          </w:p>
          <w:p>
            <w:pPr>
              <w:pStyle w:val="160"/>
            </w:pPr>
          </w:p>
          <w:p>
            <w:pPr>
              <w:pStyle w:val="160"/>
            </w:pPr>
            <w:r>
              <w:t xml:space="preserve">    @Override</w:t>
            </w:r>
          </w:p>
          <w:p>
            <w:pPr>
              <w:pStyle w:val="160"/>
            </w:pPr>
            <w:r>
              <w:t xml:space="preserve">    public String toString() {</w:t>
            </w:r>
          </w:p>
          <w:p>
            <w:pPr>
              <w:pStyle w:val="160"/>
            </w:pPr>
            <w:r>
              <w:t xml:space="preserve">        return "User{" +</w:t>
            </w:r>
          </w:p>
          <w:p>
            <w:pPr>
              <w:pStyle w:val="160"/>
            </w:pPr>
            <w:r>
              <w:t xml:space="preserve">                "name='" + name + '\'' +</w:t>
            </w:r>
          </w:p>
          <w:p>
            <w:pPr>
              <w:pStyle w:val="160"/>
            </w:pPr>
            <w:r>
              <w:t xml:space="preserve">                ", age=" + age +</w:t>
            </w:r>
          </w:p>
          <w:p>
            <w:pPr>
              <w:pStyle w:val="160"/>
            </w:pPr>
            <w:r>
              <w:t xml:space="preserve">                '}';</w:t>
            </w:r>
          </w:p>
          <w:p>
            <w:pPr>
              <w:pStyle w:val="160"/>
            </w:pPr>
            <w:r>
              <w:t xml:space="preserve">    }</w:t>
            </w:r>
          </w:p>
          <w:p>
            <w:pPr>
              <w:pStyle w:val="160"/>
            </w:pPr>
            <w:r>
              <w:t>}</w:t>
            </w:r>
          </w:p>
        </w:tc>
        <w:tc>
          <w:tcPr>
            <w:tcW w:w="6451" w:type="dxa"/>
          </w:tcPr>
          <w:p>
            <w:pPr>
              <w:pStyle w:val="160"/>
            </w:pPr>
            <w:r>
              <w:t>package com.atguigu.spark.serializable;</w:t>
            </w:r>
          </w:p>
          <w:p>
            <w:pPr>
              <w:pStyle w:val="160"/>
            </w:pPr>
          </w:p>
          <w:p>
            <w:pPr>
              <w:pStyle w:val="160"/>
            </w:pPr>
            <w:r>
              <w:t>import com.atguigu.spark.bean.User;</w:t>
            </w:r>
          </w:p>
          <w:p>
            <w:pPr>
              <w:pStyle w:val="160"/>
            </w:pPr>
            <w:r>
              <w:t>import org.apache.spark.SparkConf;</w:t>
            </w:r>
          </w:p>
          <w:p>
            <w:pPr>
              <w:pStyle w:val="160"/>
            </w:pPr>
            <w:r>
              <w:t>import org.apache.spark.api.java.JavaRDD;</w:t>
            </w:r>
          </w:p>
          <w:p>
            <w:pPr>
              <w:pStyle w:val="160"/>
            </w:pPr>
            <w:r>
              <w:t>import org.apache.spark.api.java.JavaSparkContext;</w:t>
            </w:r>
          </w:p>
          <w:p>
            <w:pPr>
              <w:pStyle w:val="160"/>
            </w:pPr>
            <w:r>
              <w:t>import org.apache.spark.api.java.function.Function;</w:t>
            </w:r>
          </w:p>
          <w:p>
            <w:pPr>
              <w:pStyle w:val="160"/>
            </w:pPr>
            <w:r>
              <w:t>import java.util.Arrays;</w:t>
            </w:r>
          </w:p>
          <w:p>
            <w:pPr>
              <w:pStyle w:val="273"/>
            </w:pPr>
          </w:p>
          <w:p>
            <w:pPr>
              <w:pStyle w:val="273"/>
            </w:pPr>
            <w:r>
              <w:t>/**</w:t>
            </w:r>
          </w:p>
          <w:p>
            <w:pPr>
              <w:pStyle w:val="273"/>
            </w:pPr>
            <w:r>
              <w:t xml:space="preserve"> * @author 姜来</w:t>
            </w:r>
          </w:p>
          <w:p>
            <w:pPr>
              <w:pStyle w:val="273"/>
            </w:pPr>
            <w:r>
              <w:t xml:space="preserve"> * @ClassName Test01_user.java</w:t>
            </w:r>
          </w:p>
          <w:p>
            <w:pPr>
              <w:pStyle w:val="273"/>
            </w:pPr>
            <w:r>
              <w:rPr>
                <w:rFonts w:hint="eastAsia"/>
              </w:rPr>
              <w:t xml:space="preserve"> * @createTime 2022年07月28日 10:08:00</w:t>
            </w:r>
          </w:p>
          <w:p>
            <w:pPr>
              <w:pStyle w:val="273"/>
            </w:pPr>
            <w:r>
              <w:t xml:space="preserve"> */</w:t>
            </w:r>
          </w:p>
          <w:p>
            <w:pPr>
              <w:pStyle w:val="160"/>
            </w:pPr>
            <w:r>
              <w:t>public class Test01_user {</w:t>
            </w:r>
          </w:p>
          <w:p>
            <w:pPr>
              <w:pStyle w:val="160"/>
            </w:pPr>
            <w:r>
              <w:t xml:space="preserve">    public static void main(String[] args) {</w:t>
            </w:r>
          </w:p>
          <w:p>
            <w:pPr>
              <w:pStyle w:val="273"/>
            </w:pPr>
            <w:r>
              <w:rPr>
                <w:rFonts w:hint="eastAsia"/>
              </w:rPr>
              <w:t xml:space="preserve">        // 1. 创建配置对象</w:t>
            </w:r>
          </w:p>
          <w:p>
            <w:pPr>
              <w:pStyle w:val="160"/>
            </w:pPr>
            <w:r>
              <w:t xml:space="preserve">        SparkConf conf = new SparkConf()</w:t>
            </w:r>
          </w:p>
          <w:p>
            <w:pPr>
              <w:pStyle w:val="160"/>
            </w:pPr>
            <w:r>
              <w:t xml:space="preserve">                .setMaster("local[*]").setAppName("sparkCore");</w:t>
            </w:r>
          </w:p>
          <w:p>
            <w:pPr>
              <w:pStyle w:val="160"/>
            </w:pPr>
          </w:p>
          <w:p>
            <w:pPr>
              <w:pStyle w:val="273"/>
            </w:pPr>
            <w:r>
              <w:rPr>
                <w:rFonts w:hint="eastAsia"/>
              </w:rPr>
              <w:t xml:space="preserve">        // 2. 创建SparkContext</w:t>
            </w:r>
          </w:p>
          <w:p>
            <w:pPr>
              <w:pStyle w:val="160"/>
            </w:pPr>
            <w:r>
              <w:t xml:space="preserve">        JavaSparkContext sc=new JavaSparkContext(conf);</w:t>
            </w:r>
          </w:p>
          <w:p>
            <w:pPr>
              <w:pStyle w:val="160"/>
            </w:pPr>
          </w:p>
          <w:p>
            <w:pPr>
              <w:pStyle w:val="160"/>
              <w:rPr>
                <w:rStyle w:val="281"/>
              </w:rPr>
            </w:pPr>
            <w:r>
              <w:rPr>
                <w:rFonts w:hint="eastAsia"/>
              </w:rPr>
              <w:t xml:space="preserve">       </w:t>
            </w:r>
            <w:r>
              <w:rPr>
                <w:rStyle w:val="281"/>
                <w:rFonts w:hint="eastAsia"/>
              </w:rPr>
              <w:t xml:space="preserve"> // TODO 编写逻辑代码</w:t>
            </w:r>
          </w:p>
          <w:p>
            <w:pPr>
              <w:pStyle w:val="273"/>
            </w:pPr>
            <w:r>
              <w:rPr>
                <w:rFonts w:hint="eastAsia"/>
              </w:rPr>
              <w:t xml:space="preserve">        // 3. 创建两个对象</w:t>
            </w:r>
          </w:p>
          <w:p>
            <w:pPr>
              <w:pStyle w:val="160"/>
            </w:pPr>
            <w:r>
              <w:t xml:space="preserve">        User zhangsan = new User("zhangsan", 13);</w:t>
            </w:r>
          </w:p>
          <w:p>
            <w:pPr>
              <w:pStyle w:val="160"/>
            </w:pPr>
            <w:r>
              <w:t xml:space="preserve">        User lisi = new User("lisi", 13);</w:t>
            </w:r>
          </w:p>
          <w:p>
            <w:pPr>
              <w:pStyle w:val="273"/>
            </w:pPr>
            <w:r>
              <w:rPr>
                <w:rFonts w:hint="eastAsia"/>
              </w:rPr>
              <w:t xml:space="preserve">        // 4. 根据集合构建RDD</w:t>
            </w:r>
          </w:p>
          <w:p>
            <w:pPr>
              <w:pStyle w:val="160"/>
            </w:pPr>
            <w:r>
              <w:t xml:space="preserve">        JavaRDD&lt;User&gt; userJavaRDD = sc.parallelize(Arrays.asList(zhangsan, lisi), 2);</w:t>
            </w:r>
          </w:p>
          <w:p>
            <w:pPr>
              <w:pStyle w:val="273"/>
            </w:pPr>
            <w:r>
              <w:rPr>
                <w:rFonts w:hint="eastAsia"/>
              </w:rPr>
              <w:t xml:space="preserve">        // 5. 对RDD中每个对象age增加1</w:t>
            </w:r>
          </w:p>
          <w:p>
            <w:pPr>
              <w:pStyle w:val="160"/>
            </w:pPr>
            <w:r>
              <w:t xml:space="preserve">        JavaRDD&lt;User&gt; mapRDD = userJavaRDD.map(new Function&lt;User, User&gt;() {</w:t>
            </w:r>
          </w:p>
          <w:p>
            <w:pPr>
              <w:pStyle w:val="160"/>
            </w:pPr>
            <w:r>
              <w:t xml:space="preserve">            @Override</w:t>
            </w:r>
          </w:p>
          <w:p>
            <w:pPr>
              <w:pStyle w:val="160"/>
            </w:pPr>
            <w:r>
              <w:t xml:space="preserve">            public User call(User v1) throws Exception {</w:t>
            </w:r>
          </w:p>
          <w:p>
            <w:pPr>
              <w:pStyle w:val="160"/>
            </w:pPr>
            <w:r>
              <w:t xml:space="preserve">                return new User(v1.getName(), v1.getAge() + 1);</w:t>
            </w:r>
          </w:p>
          <w:p>
            <w:pPr>
              <w:pStyle w:val="160"/>
            </w:pPr>
            <w:r>
              <w:t xml:space="preserve">            }</w:t>
            </w:r>
          </w:p>
          <w:p>
            <w:pPr>
              <w:pStyle w:val="160"/>
            </w:pPr>
            <w:r>
              <w:t xml:space="preserve">        });</w:t>
            </w:r>
          </w:p>
          <w:p>
            <w:pPr>
              <w:pStyle w:val="273"/>
            </w:pPr>
            <w:r>
              <w:rPr>
                <w:rFonts w:hint="eastAsia"/>
              </w:rPr>
              <w:t xml:space="preserve">        // 6. 收集打印</w:t>
            </w:r>
          </w:p>
          <w:p>
            <w:pPr>
              <w:pStyle w:val="160"/>
            </w:pPr>
            <w:r>
              <w:t xml:space="preserve">        mapRDD.collect().forEach(System.out::println);</w:t>
            </w:r>
          </w:p>
          <w:p>
            <w:pPr>
              <w:pStyle w:val="160"/>
            </w:pPr>
          </w:p>
          <w:p>
            <w:pPr>
              <w:pStyle w:val="273"/>
            </w:pPr>
            <w:r>
              <w:rPr>
                <w:rFonts w:hint="eastAsia"/>
              </w:rPr>
              <w:t xml:space="preserve">        // 4. 关闭sc</w:t>
            </w:r>
          </w:p>
          <w:p>
            <w:pPr>
              <w:pStyle w:val="160"/>
            </w:pPr>
            <w:r>
              <w:t xml:space="preserve">        sc.close();</w:t>
            </w:r>
          </w:p>
          <w:p>
            <w:pPr>
              <w:pStyle w:val="160"/>
            </w:pPr>
            <w:r>
              <w:t xml:space="preserve">    }</w:t>
            </w:r>
          </w:p>
          <w:p>
            <w:pPr>
              <w:pStyle w:val="160"/>
            </w:pPr>
            <w:r>
              <w:t>}</w:t>
            </w:r>
          </w:p>
        </w:tc>
      </w:tr>
    </w:tbl>
    <w:p>
      <w:pPr>
        <w:pStyle w:val="4"/>
      </w:pPr>
      <w:r>
        <w:t>2.6.2 Kryo</w:t>
      </w:r>
      <w:bookmarkStart w:id="8" w:name="kryo-序列化框架"/>
      <w:r>
        <w:t>序列化框架</w:t>
      </w:r>
      <w:bookmarkEnd w:id="8"/>
    </w:p>
    <w:p>
      <w:r>
        <w:t>参考地址: https://github.com/EsotericSoftware/kryo</w:t>
      </w:r>
    </w:p>
    <w:p>
      <w:r>
        <w:t>Java的序列化能够序列化任何的类。但是比较重，序列化后对象的体积也比较大。</w:t>
      </w:r>
    </w:p>
    <w:p>
      <w:r>
        <w:t>Spark出于性能的考虑，Spark2.0开始支持另外一种Kryo序列化机制。</w:t>
      </w:r>
      <w:r>
        <w:rPr>
          <w:color w:val="FF0000"/>
        </w:rPr>
        <w:t>Kryo速度是Serializable的10倍</w:t>
      </w:r>
      <w:r>
        <w:t>。当RDD在Shuffle数据的时候，简单数据类型、数组和字符串类型已经在Spark</w:t>
      </w:r>
      <w:r>
        <w:rPr>
          <w:b/>
          <w:bCs/>
          <w:color w:val="FF0000"/>
        </w:rPr>
        <w:t>内部</w:t>
      </w:r>
      <w:r>
        <w:t>使用Kryo来序列化。</w:t>
      </w:r>
    </w:p>
    <w:p>
      <w:r>
        <w:rPr>
          <w:rFonts w:hint="eastAsia"/>
        </w:rPr>
        <w:t>我们想要使用Kryo序列化框架，应该怎么办呢？</w:t>
      </w:r>
    </w:p>
    <w:p>
      <w:pPr>
        <w:pStyle w:val="273"/>
      </w:pPr>
      <w:r>
        <w:rPr>
          <w:rFonts w:hint="eastAsia"/>
        </w:rPr>
        <w:t>// 1.创建配置对象</w:t>
      </w:r>
    </w:p>
    <w:p>
      <w:pPr>
        <w:pStyle w:val="160"/>
      </w:pPr>
      <w:r>
        <w:t xml:space="preserve">        SparkConf conf = new SparkConf().setMaster("local[*]").setAppName("sparkCore")</w:t>
      </w:r>
    </w:p>
    <w:p>
      <w:pPr>
        <w:pStyle w:val="273"/>
      </w:pPr>
      <w:r>
        <w:rPr>
          <w:rFonts w:hint="eastAsia"/>
        </w:rPr>
        <w:t xml:space="preserve">                // 替换默认的序列化机制</w:t>
      </w:r>
    </w:p>
    <w:p>
      <w:pPr>
        <w:pStyle w:val="160"/>
      </w:pPr>
      <w:r>
        <w:t xml:space="preserve">                .set("spark.serializer", "org.apache.spark.serializer.KryoSerializer")</w:t>
      </w:r>
    </w:p>
    <w:p>
      <w:pPr>
        <w:pStyle w:val="273"/>
      </w:pPr>
      <w:r>
        <w:rPr>
          <w:rFonts w:hint="eastAsia"/>
        </w:rPr>
        <w:t xml:space="preserve">                // 注册需要使用kryo序列化的自定义类</w:t>
      </w:r>
    </w:p>
    <w:p>
      <w:pPr>
        <w:pStyle w:val="160"/>
      </w:pPr>
      <w:r>
        <w:t xml:space="preserve">                .registerKryoClasses(new Class[]{Class.forName("com.atguigu.bean.User")});</w:t>
      </w:r>
    </w:p>
    <w:p>
      <w:pPr>
        <w:pStyle w:val="3"/>
      </w:pPr>
      <w:r>
        <w:t>2.7 RDD依赖关系</w:t>
      </w:r>
    </w:p>
    <w:p>
      <w:pPr>
        <w:pStyle w:val="4"/>
      </w:pPr>
      <w:r>
        <w:t>2</w:t>
      </w:r>
      <w:r>
        <w:rPr>
          <w:rFonts w:hint="eastAsia"/>
        </w:rPr>
        <w:t>.</w:t>
      </w:r>
      <w:r>
        <w:t>7.1 查看血缘关系</w:t>
      </w:r>
    </w:p>
    <w:p>
      <w:pPr>
        <w:ind w:firstLine="420"/>
      </w:pPr>
      <w:r>
        <w:t>RDD只支持粗粒度转换，</w:t>
      </w:r>
      <w:r>
        <w:rPr>
          <w:rFonts w:hint="eastAsia"/>
        </w:rPr>
        <w:t>每一个转换操作都是对上游RDD的元素执行函数f得到一个新的RDD，所以RDD之间就会形成类似流水线的前后依赖关系</w:t>
      </w:r>
      <w:r>
        <w:t>。</w:t>
      </w:r>
    </w:p>
    <w:p>
      <w:pPr>
        <w:ind w:firstLine="420"/>
      </w:pPr>
      <w:r>
        <w:t>将创建RDD的一系列Lineage（血统）记录下来，以便恢复丢失的分区。RDD的Lineage会记录RDD的元数据信息和转换行为，当该RDD的部分分区数据丢失时，它可以根据这些信息来重新运算丢失的</w:t>
      </w:r>
      <w:r>
        <w:rPr>
          <w:rFonts w:hint="eastAsia"/>
        </w:rPr>
        <w:t>RDD的</w:t>
      </w:r>
      <w:r>
        <w:t>数据分区</w:t>
      </w:r>
      <w:r>
        <w:rPr>
          <w:rFonts w:hint="eastAsia"/>
        </w:rPr>
        <w:t>所依赖的父RDD分区数据以实现恢复，这样就避免了从头再次开始计算了</w:t>
      </w:r>
      <w:r>
        <w:t>。</w:t>
      </w:r>
    </w:p>
    <w:p>
      <w:pPr>
        <w:jc w:val="center"/>
        <w:rPr>
          <w:szCs w:val="21"/>
        </w:rPr>
      </w:pPr>
      <w:r>
        <w:object>
          <v:shape id="_x0000_i1028" o:spt="75" type="#_x0000_t75" style="height:201.2pt;width:360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48">
            <o:LockedField>false</o:LockedField>
          </o:OLEObject>
        </w:object>
      </w:r>
    </w:p>
    <w:p>
      <w:r>
        <w:rPr>
          <w:b/>
          <w:bCs/>
        </w:rPr>
        <w:t>1. 创建包名：</w:t>
      </w:r>
      <w:r>
        <w:t>com.atguigu.spark.</w:t>
      </w:r>
      <w:r>
        <w:rPr>
          <w:color w:val="FF0000"/>
        </w:rPr>
        <w:t>dependency</w:t>
      </w:r>
    </w:p>
    <w:p>
      <w:pPr>
        <w:rPr>
          <w:b/>
          <w:bCs/>
        </w:rPr>
      </w:pPr>
      <w:r>
        <w:rPr>
          <w:b/>
          <w:bCs/>
        </w:rPr>
        <w:t>2. 代码实现</w:t>
      </w:r>
    </w:p>
    <w:p>
      <w:pPr>
        <w:pStyle w:val="160"/>
      </w:pPr>
      <w:r>
        <w:t>package com.atguigu.spark.dependency;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org.apache.spark.api.java.function.FlatMapFunction;</w:t>
      </w:r>
    </w:p>
    <w:p>
      <w:pPr>
        <w:pStyle w:val="160"/>
      </w:pPr>
      <w:r>
        <w:t>import org.apache.spark.api.java.function.Function2;</w:t>
      </w:r>
    </w:p>
    <w:p>
      <w:pPr>
        <w:pStyle w:val="160"/>
      </w:pPr>
      <w:r>
        <w:t>import org.apache.spark.api.java.function.PairFunction;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java.util.Arrays;</w:t>
      </w:r>
    </w:p>
    <w:p>
      <w:pPr>
        <w:pStyle w:val="160"/>
      </w:pPr>
      <w:r>
        <w:t>import java.util.Iterator;</w:t>
      </w:r>
    </w:p>
    <w:p>
      <w:pPr>
        <w:pStyle w:val="160"/>
      </w:pPr>
      <w:r>
        <w:t>import java.util.List;</w:t>
      </w:r>
    </w:p>
    <w:p>
      <w:pPr>
        <w:pStyle w:val="160"/>
      </w:pPr>
    </w:p>
    <w:p>
      <w:pPr>
        <w:pStyle w:val="273"/>
      </w:pPr>
      <w:r>
        <w:t>/**</w:t>
      </w:r>
    </w:p>
    <w:p>
      <w:pPr>
        <w:pStyle w:val="273"/>
      </w:pPr>
      <w:r>
        <w:t xml:space="preserve"> * @author 姜来</w:t>
      </w:r>
    </w:p>
    <w:p>
      <w:pPr>
        <w:pStyle w:val="273"/>
      </w:pPr>
      <w:r>
        <w:t xml:space="preserve"> * @ClassName Test01_dependency.java</w:t>
      </w:r>
    </w:p>
    <w:p>
      <w:pPr>
        <w:pStyle w:val="273"/>
      </w:pPr>
      <w:r>
        <w:rPr>
          <w:rFonts w:hint="eastAsia"/>
        </w:rPr>
        <w:t xml:space="preserve"> * @createTime 2022年07月29日 12:23:00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Test01_dependency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SparkConf().setMaster("local[*]").setAppName("Test01_dependency");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  </w:t>
      </w:r>
      <w:r>
        <w:rPr>
          <w:rStyle w:val="281"/>
          <w:rFonts w:hint="eastAsia"/>
        </w:rPr>
        <w:t>// TODO 编写逻辑代码</w:t>
      </w:r>
    </w:p>
    <w:p>
      <w:pPr>
        <w:pStyle w:val="273"/>
      </w:pPr>
      <w:r>
        <w:rPr>
          <w:rFonts w:hint="eastAsia"/>
        </w:rPr>
        <w:t xml:space="preserve">        // 3. 读取文件创建RDD</w:t>
      </w:r>
    </w:p>
    <w:p>
      <w:pPr>
        <w:pStyle w:val="160"/>
      </w:pPr>
      <w:r>
        <w:t xml:space="preserve">        JavaRDD&lt;String&gt; javaRDD = sc.textFile("input");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 </w:t>
      </w:r>
      <w:r>
        <w:rPr>
          <w:rStyle w:val="281"/>
          <w:rFonts w:hint="eastAsia"/>
        </w:rPr>
        <w:t xml:space="preserve"> // TODO 打印JavaRDD的血缘</w:t>
      </w:r>
    </w:p>
    <w:p>
      <w:pPr>
        <w:pStyle w:val="160"/>
      </w:pPr>
      <w:r>
        <w:rPr>
          <w:rFonts w:hint="eastAsia"/>
        </w:rPr>
        <w:t xml:space="preserve">        System.out.println("===== 打印JavaRDD的血缘 =====");</w:t>
      </w:r>
    </w:p>
    <w:p>
      <w:pPr>
        <w:pStyle w:val="160"/>
      </w:pPr>
      <w:r>
        <w:t xml:space="preserve">        System.out.println(javaRDD.toDebugString());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4. 炸裂RDD</w:t>
      </w:r>
    </w:p>
    <w:p>
      <w:pPr>
        <w:pStyle w:val="160"/>
      </w:pPr>
      <w:r>
        <w:t xml:space="preserve">        JavaRDD&lt;String&gt; stringJavaRDD = javaRDD.flatMap(new FlatMapFunction&lt;String, String&gt;()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Iterator&lt;String&gt; call(String s) throws Exception {</w:t>
      </w:r>
    </w:p>
    <w:p>
      <w:pPr>
        <w:pStyle w:val="160"/>
      </w:pPr>
      <w:r>
        <w:t xml:space="preserve">                List&lt;String&gt; strings = Arrays.asList(s.split(" "));</w:t>
      </w:r>
    </w:p>
    <w:p>
      <w:pPr>
        <w:pStyle w:val="160"/>
      </w:pPr>
      <w:r>
        <w:t xml:space="preserve">                return strings.iterator();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 </w:t>
      </w:r>
      <w:r>
        <w:rPr>
          <w:rStyle w:val="281"/>
          <w:rFonts w:hint="eastAsia"/>
        </w:rPr>
        <w:t xml:space="preserve"> // TODO 打印stringJavaRDD的血缘</w:t>
      </w:r>
    </w:p>
    <w:p>
      <w:pPr>
        <w:pStyle w:val="160"/>
      </w:pPr>
      <w:r>
        <w:rPr>
          <w:rFonts w:hint="eastAsia"/>
        </w:rPr>
        <w:t xml:space="preserve">        System.out.println("===== 打印stringJavaRDD的血缘 =====");</w:t>
      </w:r>
    </w:p>
    <w:p>
      <w:pPr>
        <w:pStyle w:val="160"/>
      </w:pPr>
      <w:r>
        <w:t xml:space="preserve">        System.out.println(stringJavaRDD.toDebugString());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5. 转换为--&gt; （word,1)</w:t>
      </w:r>
    </w:p>
    <w:p>
      <w:pPr>
        <w:pStyle w:val="160"/>
      </w:pPr>
      <w:r>
        <w:t xml:space="preserve">        JavaPairRDD&lt;String, Integer&gt; pairRDD = stringJavaRDD.mapToPair(new PairFunction&lt;String, String, Integer&gt;()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Tuple2&lt;String, Integer&gt; call(String s) throws Exception {</w:t>
      </w:r>
    </w:p>
    <w:p>
      <w:pPr>
        <w:pStyle w:val="160"/>
      </w:pPr>
      <w:r>
        <w:t xml:space="preserve">                return new Tuple2&lt;&gt;(s, 1);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 </w:t>
      </w:r>
      <w:r>
        <w:rPr>
          <w:rStyle w:val="281"/>
          <w:rFonts w:hint="eastAsia"/>
        </w:rPr>
        <w:t xml:space="preserve"> // TODO 打印pairRDD的血缘</w:t>
      </w:r>
    </w:p>
    <w:p>
      <w:pPr>
        <w:pStyle w:val="160"/>
      </w:pPr>
      <w:r>
        <w:rPr>
          <w:rFonts w:hint="eastAsia"/>
        </w:rPr>
        <w:t xml:space="preserve">        System.out.println("===== 打印pairRDD的血缘 =====");</w:t>
      </w:r>
    </w:p>
    <w:p>
      <w:pPr>
        <w:pStyle w:val="160"/>
      </w:pPr>
      <w:r>
        <w:t xml:space="preserve">        System.out.println(pairRDD.toDebugString());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6. 统计每个单词的个数</w:t>
      </w:r>
    </w:p>
    <w:p>
      <w:pPr>
        <w:pStyle w:val="160"/>
      </w:pPr>
      <w:r>
        <w:t xml:space="preserve">        JavaPairRDD&lt;String, Integer&gt; reduceByKeyRDD = pairRDD.reduceByKey(new Function2&lt;Integer, Integer, Integer&gt;()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Integer call(Integer v1, Integer v2) throws Exception {</w:t>
      </w:r>
    </w:p>
    <w:p>
      <w:pPr>
        <w:pStyle w:val="160"/>
      </w:pPr>
      <w:r>
        <w:t xml:space="preserve">                return v1 + v2;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  </w:t>
      </w:r>
      <w:r>
        <w:rPr>
          <w:rStyle w:val="281"/>
          <w:rFonts w:hint="eastAsia"/>
        </w:rPr>
        <w:t>// TODO 打印reduceByKeyRDD的血缘</w:t>
      </w:r>
    </w:p>
    <w:p>
      <w:pPr>
        <w:pStyle w:val="160"/>
      </w:pPr>
      <w:r>
        <w:rPr>
          <w:rFonts w:hint="eastAsia"/>
        </w:rPr>
        <w:t xml:space="preserve">        System.out.println("===== 打印reduceByKeyRDD的血缘 =====");</w:t>
      </w:r>
    </w:p>
    <w:p>
      <w:pPr>
        <w:pStyle w:val="160"/>
      </w:pPr>
      <w:r>
        <w:t xml:space="preserve">        System.out.println(reduceByKeyRDD.toDebugString());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7. 收集打印</w:t>
      </w:r>
    </w:p>
    <w:p>
      <w:pPr>
        <w:pStyle w:val="160"/>
      </w:pPr>
      <w:r>
        <w:rPr>
          <w:rFonts w:hint="eastAsia"/>
        </w:rPr>
        <w:t xml:space="preserve">        System.out.println("打印结果：");</w:t>
      </w:r>
    </w:p>
    <w:p>
      <w:pPr>
        <w:pStyle w:val="160"/>
      </w:pPr>
      <w:r>
        <w:t xml:space="preserve">        reduceByKeyRDD.collect().forEach(System.out::println);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4.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  <w:r>
        <w:br w:type="page"/>
      </w:r>
    </w:p>
    <w:p>
      <w:r>
        <w:t>2）打印结果</w:t>
      </w:r>
    </w:p>
    <w:p>
      <w:pPr>
        <w:pStyle w:val="273"/>
      </w:pPr>
      <w:r>
        <w:rPr>
          <w:rFonts w:hint="eastAsia"/>
        </w:rPr>
        <w:t>===== 打印</w:t>
      </w:r>
      <w:r>
        <w:rPr>
          <w:rStyle w:val="281"/>
          <w:rFonts w:hint="eastAsia"/>
        </w:rPr>
        <w:t>JavaRDD</w:t>
      </w:r>
      <w:r>
        <w:rPr>
          <w:rFonts w:hint="eastAsia"/>
        </w:rPr>
        <w:t>的血缘 =====</w:t>
      </w:r>
    </w:p>
    <w:p>
      <w:pPr>
        <w:pStyle w:val="160"/>
      </w:pPr>
      <w:r>
        <w:t>(</w:t>
      </w:r>
      <w:r>
        <w:rPr>
          <w:color w:val="FF0000"/>
        </w:rPr>
        <w:t>2</w:t>
      </w:r>
      <w:r>
        <w:t>) input MapPartitionsRDD[</w:t>
      </w:r>
      <w:r>
        <w:rPr>
          <w:color w:val="FF0000"/>
        </w:rPr>
        <w:t>1</w:t>
      </w:r>
      <w:r>
        <w:t>] at textFile at Test01_dependency.java:31 []</w:t>
      </w:r>
    </w:p>
    <w:p>
      <w:pPr>
        <w:pStyle w:val="160"/>
      </w:pPr>
      <w:r>
        <w:t xml:space="preserve"> |  input HadoopRDD[</w:t>
      </w:r>
      <w:r>
        <w:rPr>
          <w:color w:val="FF0000"/>
        </w:rPr>
        <w:t>0</w:t>
      </w:r>
      <w:r>
        <w:t>] at textFile at Test01_dependency.java:31 []</w:t>
      </w:r>
    </w:p>
    <w:p>
      <w:pPr>
        <w:pStyle w:val="273"/>
      </w:pPr>
      <w:r>
        <w:rPr>
          <w:rFonts w:hint="eastAsia"/>
        </w:rPr>
        <w:t>===== 打印</w:t>
      </w:r>
      <w:r>
        <w:rPr>
          <w:rStyle w:val="281"/>
          <w:rFonts w:hint="eastAsia"/>
        </w:rPr>
        <w:t>stringJavaRDD</w:t>
      </w:r>
      <w:r>
        <w:rPr>
          <w:rFonts w:hint="eastAsia"/>
        </w:rPr>
        <w:t>的血缘 =====</w:t>
      </w:r>
    </w:p>
    <w:p>
      <w:pPr>
        <w:pStyle w:val="160"/>
      </w:pPr>
      <w:r>
        <w:t>(</w:t>
      </w:r>
      <w:r>
        <w:rPr>
          <w:color w:val="FF0000"/>
        </w:rPr>
        <w:t>2</w:t>
      </w:r>
      <w:r>
        <w:t>) MapPartitionsRDD[</w:t>
      </w:r>
      <w:r>
        <w:rPr>
          <w:color w:val="FF0000"/>
        </w:rPr>
        <w:t>2</w:t>
      </w:r>
      <w:r>
        <w:t>] at flatMap at Test01_dependency.java:38 []</w:t>
      </w:r>
    </w:p>
    <w:p>
      <w:pPr>
        <w:pStyle w:val="160"/>
      </w:pPr>
      <w:r>
        <w:t xml:space="preserve"> |  input MapPartitionsRDD[</w:t>
      </w:r>
      <w:r>
        <w:rPr>
          <w:color w:val="FF0000"/>
        </w:rPr>
        <w:t>1</w:t>
      </w:r>
      <w:r>
        <w:t>] at textFile at Test01_dependency.java:31 []</w:t>
      </w:r>
    </w:p>
    <w:p>
      <w:pPr>
        <w:pStyle w:val="160"/>
      </w:pPr>
      <w:r>
        <w:t xml:space="preserve"> |  input HadoopRDD[</w:t>
      </w:r>
      <w:r>
        <w:rPr>
          <w:color w:val="FF0000"/>
        </w:rPr>
        <w:t>0</w:t>
      </w:r>
      <w:r>
        <w:t>] at textFile at Test01_dependency.java:31 []</w:t>
      </w:r>
    </w:p>
    <w:p>
      <w:pPr>
        <w:pStyle w:val="273"/>
      </w:pPr>
      <w:r>
        <w:rPr>
          <w:rFonts w:hint="eastAsia"/>
        </w:rPr>
        <w:t>===== 打印</w:t>
      </w:r>
      <w:r>
        <w:rPr>
          <w:rStyle w:val="281"/>
          <w:rFonts w:hint="eastAsia"/>
        </w:rPr>
        <w:t>pairRDD</w:t>
      </w:r>
      <w:r>
        <w:rPr>
          <w:rFonts w:hint="eastAsia"/>
        </w:rPr>
        <w:t>的血缘 =====</w:t>
      </w:r>
    </w:p>
    <w:p>
      <w:pPr>
        <w:pStyle w:val="160"/>
      </w:pPr>
      <w:r>
        <w:t>(</w:t>
      </w:r>
      <w:r>
        <w:rPr>
          <w:color w:val="FF0000"/>
        </w:rPr>
        <w:t>2</w:t>
      </w:r>
      <w:r>
        <w:t>) MapPartitionsRDD[</w:t>
      </w:r>
      <w:r>
        <w:rPr>
          <w:color w:val="FF0000"/>
        </w:rPr>
        <w:t>3</w:t>
      </w:r>
      <w:r>
        <w:t>] at mapToPair at Test01_dependency.java:51 []</w:t>
      </w:r>
    </w:p>
    <w:p>
      <w:pPr>
        <w:pStyle w:val="160"/>
      </w:pPr>
      <w:r>
        <w:t xml:space="preserve"> |  MapPartitionsRDD[</w:t>
      </w:r>
      <w:r>
        <w:rPr>
          <w:color w:val="FF0000"/>
        </w:rPr>
        <w:t>2</w:t>
      </w:r>
      <w:r>
        <w:t>] at flatMap at Test01_dependency.java:38 []</w:t>
      </w:r>
    </w:p>
    <w:p>
      <w:pPr>
        <w:pStyle w:val="160"/>
      </w:pPr>
      <w:r>
        <w:t xml:space="preserve"> |  input MapPartitionsRDD[</w:t>
      </w:r>
      <w:r>
        <w:rPr>
          <w:color w:val="FF0000"/>
        </w:rPr>
        <w:t>1</w:t>
      </w:r>
      <w:r>
        <w:t>] at textFile at Test01_dependency.java:31 []</w:t>
      </w:r>
    </w:p>
    <w:p>
      <w:pPr>
        <w:pStyle w:val="160"/>
      </w:pPr>
      <w:r>
        <w:t xml:space="preserve"> |  input HadoopRDD[</w:t>
      </w:r>
      <w:r>
        <w:rPr>
          <w:color w:val="FF0000"/>
        </w:rPr>
        <w:t>0</w:t>
      </w:r>
      <w:r>
        <w:t>] at textFile at Test01_dependency.java:31 []</w:t>
      </w:r>
    </w:p>
    <w:p>
      <w:pPr>
        <w:pStyle w:val="273"/>
      </w:pPr>
      <w:r>
        <w:rPr>
          <w:rFonts w:hint="eastAsia"/>
        </w:rPr>
        <w:t>===== 打印</w:t>
      </w:r>
      <w:r>
        <w:rPr>
          <w:rStyle w:val="281"/>
          <w:rFonts w:hint="eastAsia"/>
        </w:rPr>
        <w:t>reduceByKeyRDD</w:t>
      </w:r>
      <w:r>
        <w:rPr>
          <w:rFonts w:hint="eastAsia"/>
        </w:rPr>
        <w:t>的血缘 =====</w:t>
      </w:r>
    </w:p>
    <w:p>
      <w:pPr>
        <w:pStyle w:val="160"/>
      </w:pPr>
      <w:r>
        <w:t>(</w:t>
      </w:r>
      <w:r>
        <w:rPr>
          <w:color w:val="FF0000"/>
        </w:rPr>
        <w:t>2</w:t>
      </w:r>
      <w:r>
        <w:t>) ShuffledRDD[</w:t>
      </w:r>
      <w:r>
        <w:rPr>
          <w:color w:val="FF0000"/>
        </w:rPr>
        <w:t>4</w:t>
      </w:r>
      <w:r>
        <w:t>] at reduceByKey at Test01_dependency.java:63 []</w:t>
      </w:r>
    </w:p>
    <w:p>
      <w:pPr>
        <w:pStyle w:val="160"/>
      </w:pPr>
      <w:r>
        <w:t xml:space="preserve"> +-(</w:t>
      </w:r>
      <w:r>
        <w:rPr>
          <w:color w:val="FF0000"/>
        </w:rPr>
        <w:t>2</w:t>
      </w:r>
      <w:r>
        <w:t>) MapPartitionsRDD[</w:t>
      </w:r>
      <w:r>
        <w:rPr>
          <w:color w:val="FF0000"/>
        </w:rPr>
        <w:t>3</w:t>
      </w:r>
      <w:r>
        <w:t>] at mapToPair at Test01_dependency.java:51 []</w:t>
      </w:r>
    </w:p>
    <w:p>
      <w:pPr>
        <w:pStyle w:val="160"/>
      </w:pPr>
      <w:r>
        <w:t xml:space="preserve">    |  MapPartitionsRDD[</w:t>
      </w:r>
      <w:r>
        <w:rPr>
          <w:color w:val="FF0000"/>
        </w:rPr>
        <w:t>2</w:t>
      </w:r>
      <w:r>
        <w:t>] at flatMap at Test01_dependency.java:38 []</w:t>
      </w:r>
    </w:p>
    <w:p>
      <w:pPr>
        <w:pStyle w:val="160"/>
      </w:pPr>
      <w:r>
        <w:t xml:space="preserve">    |  input MapPartitionsRDD[</w:t>
      </w:r>
      <w:r>
        <w:rPr>
          <w:color w:val="FF0000"/>
        </w:rPr>
        <w:t>1</w:t>
      </w:r>
      <w:r>
        <w:t>] at textFile at Test01_dependency.java:31 []</w:t>
      </w:r>
    </w:p>
    <w:p>
      <w:pPr>
        <w:pStyle w:val="160"/>
      </w:pPr>
      <w:r>
        <w:t xml:space="preserve">    |  input HadoopRDD[</w:t>
      </w:r>
      <w:r>
        <w:rPr>
          <w:color w:val="FF0000"/>
        </w:rPr>
        <w:t>0</w:t>
      </w:r>
      <w:r>
        <w:t>] at textFile at Test01_dependency.java:31 []</w:t>
      </w:r>
    </w:p>
    <w:p>
      <w:pPr>
        <w:pStyle w:val="160"/>
      </w:pPr>
      <w:r>
        <w:rPr>
          <w:rFonts w:hint="eastAsia"/>
        </w:rPr>
        <w:t>打印结果：</w:t>
      </w:r>
    </w:p>
    <w:p>
      <w:pPr>
        <w:pStyle w:val="160"/>
      </w:pPr>
      <w:r>
        <w:t>(hello,2)</w:t>
      </w:r>
    </w:p>
    <w:p>
      <w:pPr>
        <w:pStyle w:val="160"/>
      </w:pPr>
      <w:r>
        <w:t>(atguigu,1)</w:t>
      </w:r>
    </w:p>
    <w:p>
      <w:pPr>
        <w:pStyle w:val="160"/>
      </w:pPr>
      <w:r>
        <w:t>(spark,1)</w:t>
      </w:r>
    </w:p>
    <w:p>
      <w:r>
        <w:rPr>
          <w:color w:val="FF0000"/>
        </w:rPr>
        <w:t>注意</w:t>
      </w:r>
      <w:r>
        <w:t>：</w:t>
      </w:r>
      <w:r>
        <w:rPr>
          <w:rStyle w:val="282"/>
        </w:rPr>
        <w:t>圆括号中的数字表示RDD的并行度，也就是有几个分区</w:t>
      </w:r>
    </w:p>
    <w:p>
      <w:pPr>
        <w:pStyle w:val="4"/>
      </w:pPr>
      <w:r>
        <w:t>2.7.2依赖</w:t>
      </w:r>
      <w:r>
        <w:rPr>
          <w:rFonts w:hint="eastAsia"/>
        </w:rPr>
        <w:t>关系</w:t>
      </w:r>
    </w:p>
    <w:p>
      <w:r>
        <w:rPr>
          <w:rFonts w:hint="eastAsia"/>
          <w:b/>
          <w:bCs/>
        </w:rPr>
        <w:t>1</w:t>
      </w:r>
      <w:r>
        <w:rPr>
          <w:b/>
          <w:bCs/>
        </w:rPr>
        <w:t>. 窄依赖</w:t>
      </w:r>
      <w:r>
        <w:rPr>
          <w:rFonts w:hint="eastAsia"/>
          <w:b/>
          <w:bCs/>
        </w:rPr>
        <w:t>：</w:t>
      </w:r>
    </w:p>
    <w:p>
      <w:pPr>
        <w:ind w:firstLine="420"/>
      </w:pPr>
      <w:r>
        <w:rPr>
          <w:rFonts w:hint="eastAsia"/>
        </w:rPr>
        <w:t>①</w:t>
      </w:r>
      <w:r>
        <w:t xml:space="preserve"> 表示每</w:t>
      </w:r>
      <w:r>
        <w:rPr>
          <w:rStyle w:val="282"/>
        </w:rPr>
        <w:t>一个父RDD的Partition</w:t>
      </w:r>
      <w:r>
        <w:t>最多被子RDD的一个Partition使用</w:t>
      </w:r>
      <w:r>
        <w:rPr>
          <w:rFonts w:hint="eastAsia"/>
        </w:rPr>
        <w:t>（</w:t>
      </w:r>
      <w:r>
        <w:rPr>
          <w:rFonts w:hint="eastAsia"/>
          <w:color w:val="FF0000"/>
        </w:rPr>
        <w:t>一对一</w:t>
      </w:r>
      <w:r>
        <w:rPr>
          <w:rFonts w:hint="eastAsia"/>
        </w:rPr>
        <w:t>or</w:t>
      </w:r>
      <w:r>
        <w:rPr>
          <w:rFonts w:hint="eastAsia"/>
          <w:color w:val="FF0000"/>
        </w:rPr>
        <w:t>多对一</w:t>
      </w:r>
      <w:r>
        <w:rPr>
          <w:rFonts w:hint="eastAsia"/>
        </w:rPr>
        <w:t>）</w:t>
      </w:r>
    </w:p>
    <w:p>
      <w:pPr>
        <w:ind w:firstLine="420"/>
      </w:pPr>
      <w:r>
        <w:rPr>
          <w:rFonts w:hint="eastAsia"/>
        </w:rPr>
        <w:t xml:space="preserve">② </w:t>
      </w:r>
      <w:r>
        <w:rPr>
          <w:color w:val="FF0000"/>
        </w:rPr>
        <w:t>窄依赖</w:t>
      </w:r>
      <w:r>
        <w:t>我们形象的比喻为</w:t>
      </w:r>
      <w:r>
        <w:rPr>
          <w:color w:val="FF0000"/>
        </w:rPr>
        <w:t>独生子女</w:t>
      </w:r>
      <w:r>
        <w:t>。</w:t>
      </w:r>
    </w:p>
    <w:p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 宽依赖</w:t>
      </w:r>
    </w:p>
    <w:p>
      <w:pPr>
        <w:ind w:firstLine="420"/>
      </w:pPr>
      <w:r>
        <w:rPr>
          <w:rFonts w:hint="eastAsia"/>
        </w:rPr>
        <w:t>①</w:t>
      </w:r>
      <w:r>
        <w:t xml:space="preserve"> 表示同</w:t>
      </w:r>
      <w:r>
        <w:rPr>
          <w:rStyle w:val="282"/>
        </w:rPr>
        <w:t>一个父RDD的Partition</w:t>
      </w:r>
      <w:r>
        <w:t>被多个子RDD的Partition依赖</w:t>
      </w:r>
      <w:r>
        <w:rPr>
          <w:rFonts w:hint="eastAsia"/>
        </w:rPr>
        <w:t>（</w:t>
      </w:r>
      <w:r>
        <w:rPr>
          <w:rFonts w:hint="eastAsia"/>
          <w:color w:val="FF0000"/>
        </w:rPr>
        <w:t>只能是一对多</w:t>
      </w:r>
      <w:r>
        <w:rPr>
          <w:rFonts w:hint="eastAsia"/>
        </w:rPr>
        <w:t>）</w:t>
      </w:r>
      <w:r>
        <w:t>，</w:t>
      </w:r>
      <w:r>
        <w:rPr>
          <w:rStyle w:val="70"/>
          <w:b/>
          <w:bCs/>
          <w:i/>
          <w:iCs/>
        </w:rPr>
        <w:t>会引起Shuffle</w:t>
      </w:r>
      <w:r>
        <w:t xml:space="preserve"> </w:t>
      </w:r>
    </w:p>
    <w:p>
      <w:pPr>
        <w:ind w:firstLine="420"/>
      </w:pPr>
      <w:r>
        <w:rPr>
          <w:rFonts w:hint="eastAsia"/>
        </w:rPr>
        <w:t xml:space="preserve">② </w:t>
      </w:r>
      <w:r>
        <w:rPr>
          <w:color w:val="FF0000"/>
        </w:rPr>
        <w:t>宽依赖</w:t>
      </w:r>
      <w:r>
        <w:t>我们形象的比喻为</w:t>
      </w:r>
      <w:r>
        <w:rPr>
          <w:color w:val="FF0000"/>
        </w:rPr>
        <w:t>超生</w:t>
      </w:r>
      <w:r>
        <w:t>。</w:t>
      </w:r>
    </w:p>
    <w:p>
      <w:r>
        <w:drawing>
          <wp:inline distT="0" distB="0" distL="0" distR="0">
            <wp:extent cx="2414905" cy="1486535"/>
            <wp:effectExtent l="19050" t="19050" r="444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4692" cy="1498913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3566795" cy="1480820"/>
            <wp:effectExtent l="19050" t="19050" r="0" b="5080"/>
            <wp:docPr id="26" name="图片 2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8564" cy="149412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1470" w:firstLineChars="700"/>
      </w:pPr>
      <w:r>
        <w:rPr>
          <w:rFonts w:hint="eastAsia"/>
        </w:rPr>
        <w:t xml:space="preserve">图：窄依赖 </w:t>
      </w:r>
      <w:r>
        <w:t xml:space="preserve">                                                                   </w:t>
      </w:r>
      <w:r>
        <w:rPr>
          <w:rFonts w:hint="eastAsia"/>
        </w:rPr>
        <w:t>图：宽依赖</w:t>
      </w:r>
    </w:p>
    <w:p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总结：</w:t>
      </w:r>
    </w:p>
    <w:p>
      <w:pPr>
        <w:ind w:firstLine="420"/>
      </w:pPr>
      <w:r>
        <w:rPr>
          <w:rFonts w:hint="eastAsia"/>
        </w:rPr>
        <w:t xml:space="preserve">① </w:t>
      </w:r>
      <w:r>
        <w:t>具有宽依赖的transformations包括：</w:t>
      </w:r>
    </w:p>
    <w:p>
      <w:pPr>
        <w:ind w:left="420" w:firstLine="420"/>
      </w:pPr>
      <w:r>
        <w:t>sort、reduceByKey、groupByKey、join和调用rePartition函数的任何操作。</w:t>
      </w:r>
    </w:p>
    <w:p>
      <w:pPr>
        <w:ind w:firstLine="420"/>
      </w:pPr>
      <w:r>
        <w:rPr>
          <w:rFonts w:hint="eastAsia"/>
        </w:rPr>
        <w:t xml:space="preserve">② </w:t>
      </w:r>
      <w:r>
        <w:t>宽依赖对Spark去评估一个transformations有更加重要的影响，比如对性能的影响。</w:t>
      </w:r>
    </w:p>
    <w:p>
      <w:pPr>
        <w:ind w:firstLine="420"/>
      </w:pPr>
      <w:r>
        <w:rPr>
          <w:rFonts w:hint="eastAsia"/>
        </w:rPr>
        <w:t>③</w:t>
      </w:r>
      <w:r>
        <w:t xml:space="preserve"> </w:t>
      </w:r>
      <w:r>
        <w:rPr>
          <w:rFonts w:hint="eastAsia"/>
        </w:rPr>
        <w:t>在不影响业务要求的情况下</w:t>
      </w:r>
      <w:r>
        <w:t>，</w:t>
      </w:r>
      <w:r>
        <w:rPr>
          <w:rFonts w:hint="eastAsia"/>
        </w:rPr>
        <w:t>要避免使用有宽依赖的转换算子</w:t>
      </w:r>
      <w:r>
        <w:t>，</w:t>
      </w:r>
      <w:r>
        <w:rPr>
          <w:rFonts w:hint="eastAsia"/>
        </w:rPr>
        <w:t>因为有宽依赖一定会走shuffle</w:t>
      </w:r>
      <w:r>
        <w:t>，</w:t>
      </w:r>
      <w:r>
        <w:rPr>
          <w:rFonts w:hint="eastAsia"/>
        </w:rPr>
        <w:t>影响性能。</w:t>
      </w:r>
    </w:p>
    <w:p>
      <w:pPr>
        <w:widowControl/>
        <w:jc w:val="left"/>
        <w:rPr>
          <w:b/>
          <w:sz w:val="28"/>
          <w:szCs w:val="28"/>
        </w:rPr>
      </w:pPr>
      <w:r>
        <w:br w:type="page"/>
      </w:r>
    </w:p>
    <w:p>
      <w:pPr>
        <w:pStyle w:val="4"/>
      </w:pPr>
      <w:r>
        <w:t>2.7.4 Stage任务划分</w:t>
      </w:r>
    </w:p>
    <w:p>
      <w:pPr>
        <w:rPr>
          <w:b/>
          <w:bCs/>
        </w:rPr>
      </w:pPr>
      <w:r>
        <w:rPr>
          <w:b/>
          <w:bCs/>
        </w:rPr>
        <w:t>1. DAG有向无环图</w:t>
      </w:r>
    </w:p>
    <w:p>
      <w:pPr>
        <w:ind w:firstLine="420"/>
      </w:pPr>
      <w:r>
        <w:t>DAG（Directed Acyclic Graph）有向无环图是由点和线组成的拓扑图形，该图形具有方向，不会闭环。</w:t>
      </w:r>
    </w:p>
    <w:p>
      <w:pPr>
        <w:ind w:firstLine="420"/>
      </w:pPr>
      <w:r>
        <w:rPr>
          <w:rFonts w:hint="eastAsia"/>
        </w:rPr>
        <w:t>如下</w:t>
      </w:r>
      <w:r>
        <w:t>，DAG记录了RDD的转换过程和任务的阶段。</w:t>
      </w:r>
    </w:p>
    <w:p>
      <w:pPr>
        <w:rPr>
          <w:szCs w:val="21"/>
        </w:rPr>
      </w:pPr>
      <w:r>
        <w:drawing>
          <wp:inline distT="0" distB="0" distL="0" distR="0">
            <wp:extent cx="1604645" cy="19437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50373" cy="199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2. 任务运行的整体流程</w:t>
      </w:r>
    </w:p>
    <w:p>
      <w:pPr>
        <w:jc w:val="center"/>
      </w:pPr>
      <w:r>
        <w:object>
          <v:shape id="_x0000_i1029" o:spt="75" type="#_x0000_t75" style="height:223.9pt;width:394.5pt;" o:ole="t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53">
            <o:LockedField>false</o:LockedField>
          </o:OLEObject>
        </w:object>
      </w:r>
    </w:p>
    <w:p>
      <w:r>
        <w:rPr>
          <w:rFonts w:hint="eastAsia"/>
          <w:b/>
          <w:bCs/>
        </w:rPr>
        <w:t>3</w:t>
      </w:r>
      <w:r>
        <w:rPr>
          <w:b/>
          <w:bCs/>
        </w:rPr>
        <w:t>. RDD任务切分</w:t>
      </w:r>
    </w:p>
    <w:p>
      <w:pPr>
        <w:ind w:firstLine="420"/>
      </w:pPr>
      <w:r>
        <w:rPr>
          <w:rFonts w:hint="eastAsia"/>
        </w:rPr>
        <w:t>RDD的任务切分</w:t>
      </w:r>
      <w:r>
        <w:t>中分为：Application、Job、Stage和Task</w:t>
      </w:r>
    </w:p>
    <w:p>
      <w:pPr>
        <w:ind w:firstLine="420"/>
      </w:pPr>
    </w:p>
    <w:tbl>
      <w:tblPr>
        <w:tblStyle w:val="40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46"/>
        <w:gridCol w:w="502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46" w:type="dxa"/>
          </w:tcPr>
          <w:p>
            <w:pPr>
              <w:jc w:val="center"/>
              <w:rPr>
                <w:szCs w:val="21"/>
              </w:rPr>
            </w:pPr>
            <w:r>
              <w:drawing>
                <wp:inline distT="0" distB="0" distL="0" distR="0">
                  <wp:extent cx="3424555" cy="1824355"/>
                  <wp:effectExtent l="19050" t="19050" r="4445" b="444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479" cy="1829778"/>
                          </a:xfrm>
                          <a:prstGeom prst="rect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24" w:type="dxa"/>
            <w:shd w:val="clear" w:color="auto" w:fill="D8D8D8" w:themeFill="background1" w:themeFillShade="D9"/>
          </w:tcPr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①</w:t>
            </w:r>
            <w:r>
              <w:rPr>
                <w:b/>
                <w:bCs/>
              </w:rPr>
              <w:t xml:space="preserve"> Application：</w:t>
            </w:r>
          </w:p>
          <w:p>
            <w:pPr>
              <w:ind w:firstLine="420" w:firstLineChars="200"/>
              <w:jc w:val="left"/>
            </w:pPr>
            <w:r>
              <w:t>初始化一个SparkContext即生成一个Application；</w:t>
            </w:r>
          </w:p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② </w:t>
            </w:r>
            <w:r>
              <w:rPr>
                <w:b/>
                <w:bCs/>
              </w:rPr>
              <w:t>Job：</w:t>
            </w:r>
          </w:p>
          <w:p>
            <w:pPr>
              <w:ind w:firstLine="420" w:firstLineChars="200"/>
              <w:jc w:val="left"/>
            </w:pPr>
            <w:r>
              <w:t>一个Action算子就会生成一个Job；</w:t>
            </w:r>
          </w:p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③ </w:t>
            </w:r>
            <w:r>
              <w:rPr>
                <w:b/>
                <w:bCs/>
              </w:rPr>
              <w:t>Stage：</w:t>
            </w:r>
          </w:p>
          <w:p>
            <w:pPr>
              <w:ind w:firstLine="420" w:firstLineChars="200"/>
              <w:jc w:val="left"/>
            </w:pPr>
            <w:r>
              <w:t>Stage等于宽依赖的个数加1；</w:t>
            </w:r>
          </w:p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④</w:t>
            </w:r>
            <w:r>
              <w:rPr>
                <w:b/>
                <w:bCs/>
              </w:rPr>
              <w:t xml:space="preserve"> Task：</w:t>
            </w:r>
          </w:p>
          <w:p>
            <w:pPr>
              <w:ind w:firstLine="420" w:firstLineChars="200"/>
              <w:jc w:val="left"/>
              <w:rPr>
                <w:szCs w:val="21"/>
              </w:rPr>
            </w:pPr>
            <w:r>
              <w:t>一个Stage阶段中，最后一个RDD的分区个数就是Task的个数。</w:t>
            </w:r>
          </w:p>
        </w:tc>
      </w:tr>
    </w:tbl>
    <w:p>
      <w:r>
        <w:rPr>
          <w:color w:val="FF0000"/>
        </w:rPr>
        <w:t>注意：</w:t>
      </w:r>
      <w:r>
        <w:t xml:space="preserve">Application-&gt;Job-&gt;Stage-&gt;Task每一层都是1对n的关系。 </w:t>
      </w:r>
    </w:p>
    <w:p>
      <w:pPr>
        <w:jc w:val="left"/>
        <w:rPr>
          <w:szCs w:val="21"/>
        </w:rPr>
      </w:pPr>
    </w:p>
    <w:p>
      <w:pPr>
        <w:jc w:val="left"/>
        <w:rPr>
          <w:szCs w:val="21"/>
        </w:rPr>
      </w:pPr>
    </w:p>
    <w:p>
      <w:pPr>
        <w:jc w:val="center"/>
      </w:pPr>
      <w:r>
        <w:object>
          <v:shape id="_x0000_i1030" o:spt="75" type="#_x0000_t75" style="height:202.85pt;width:360.65pt;" o:ole="t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56">
            <o:LockedField>false</o:LockedField>
          </o:OLEObject>
        </w:object>
      </w:r>
    </w:p>
    <w:p>
      <w:pPr>
        <w:rPr>
          <w:b/>
          <w:bCs/>
        </w:rPr>
      </w:pPr>
      <w:r>
        <w:rPr>
          <w:b/>
          <w:bCs/>
        </w:rPr>
        <w:t xml:space="preserve">4. </w:t>
      </w:r>
      <w:r>
        <w:rPr>
          <w:rFonts w:hint="eastAsia"/>
          <w:b/>
          <w:bCs/>
        </w:rPr>
        <w:t>执行任务</w:t>
      </w:r>
    </w:p>
    <w:p>
      <w:pPr>
        <w:ind w:firstLine="420"/>
      </w:pPr>
      <w:r>
        <w:rPr>
          <w:rFonts w:hint="eastAsia"/>
        </w:rPr>
        <w:t>再次</w:t>
      </w:r>
      <w:r>
        <w:t>Test01_dependency</w:t>
      </w:r>
      <w:r>
        <w:rPr>
          <w:rFonts w:hint="eastAsia"/>
        </w:rPr>
        <w:t>程序，添加上线程睡眠，方可查看job信息</w:t>
      </w:r>
    </w:p>
    <w:p>
      <w:r>
        <w:rPr>
          <w:rFonts w:hint="eastAsia"/>
        </w:rPr>
        <w:t>对代码进行修改，再添加一个action算子，如下：</w:t>
      </w:r>
    </w:p>
    <w:p>
      <w:pPr>
        <w:pStyle w:val="273"/>
      </w:pPr>
      <w:r>
        <w:rPr>
          <w:rFonts w:hint="eastAsia"/>
        </w:rPr>
        <w:t>// 7. 收集打印,这里使用两个Action算子</w:t>
      </w:r>
    </w:p>
    <w:p>
      <w:pPr>
        <w:pStyle w:val="160"/>
      </w:pPr>
      <w:r>
        <w:rPr>
          <w:rFonts w:hint="eastAsia"/>
        </w:rPr>
        <w:t xml:space="preserve">        System.out.println("打印结果：");</w:t>
      </w:r>
    </w:p>
    <w:p>
      <w:pPr>
        <w:pStyle w:val="160"/>
      </w:pPr>
      <w:r>
        <w:t xml:space="preserve">        reduceByKeyRDD.collect().forEach(System.out::println);</w:t>
      </w:r>
    </w:p>
    <w:p>
      <w:pPr>
        <w:pStyle w:val="160"/>
      </w:pPr>
      <w:r>
        <w:t xml:space="preserve">        reduceByKeyRDD.collect().forEach(System.out::println);</w:t>
      </w:r>
    </w:p>
    <w:p>
      <w:pPr>
        <w:rPr>
          <w:b/>
          <w:bCs/>
        </w:rPr>
      </w:pPr>
      <w:r>
        <w:rPr>
          <w:b/>
          <w:bCs/>
        </w:rPr>
        <w:t>5. 查看Job个数</w:t>
      </w:r>
    </w:p>
    <w:p>
      <w:r>
        <w:rPr>
          <w:szCs w:val="21"/>
        </w:rPr>
        <w:t>查看</w:t>
      </w:r>
      <w:r>
        <w:fldChar w:fldCharType="begin"/>
      </w:r>
      <w:r>
        <w:instrText xml:space="preserve"> HYPERLINK "http://localhost:4040/jobs/" </w:instrText>
      </w:r>
      <w:r>
        <w:fldChar w:fldCharType="separate"/>
      </w:r>
      <w:r>
        <w:rPr>
          <w:rStyle w:val="48"/>
        </w:rPr>
        <w:t>http://localhost:</w:t>
      </w:r>
      <w:r>
        <w:rPr>
          <w:rStyle w:val="48"/>
          <w:color w:val="FF0000"/>
        </w:rPr>
        <w:t>4040</w:t>
      </w:r>
      <w:r>
        <w:rPr>
          <w:rStyle w:val="48"/>
        </w:rPr>
        <w:t>/jobs/</w:t>
      </w:r>
      <w:r>
        <w:rPr>
          <w:rStyle w:val="48"/>
        </w:rPr>
        <w:fldChar w:fldCharType="end"/>
      </w:r>
      <w:r>
        <w:t>，发现Job有两个。</w:t>
      </w:r>
    </w:p>
    <w:p>
      <w:pPr>
        <w:jc w:val="center"/>
        <w:rPr>
          <w:szCs w:val="21"/>
        </w:rPr>
      </w:pPr>
      <w:r>
        <w:drawing>
          <wp:inline distT="0" distB="0" distL="0" distR="0">
            <wp:extent cx="5627370" cy="1512570"/>
            <wp:effectExtent l="19050" t="1905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82971" cy="1581588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6. 查看Stage个数</w:t>
      </w:r>
    </w:p>
    <w:p>
      <w:r>
        <w:t>查看Job0的Stage。由于只有1个Shuffle阶段，所以Stage个数为2。</w:t>
      </w:r>
    </w:p>
    <w:p>
      <w:pPr>
        <w:rPr>
          <w:szCs w:val="21"/>
        </w:rPr>
      </w:pPr>
      <w:r>
        <w:drawing>
          <wp:inline distT="0" distB="0" distL="0" distR="0">
            <wp:extent cx="1716405" cy="1997075"/>
            <wp:effectExtent l="0" t="0" r="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37022" cy="202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drawing>
          <wp:inline distT="0" distB="0" distL="0" distR="0">
            <wp:extent cx="6685280" cy="78676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071473" cy="83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查看Job1的Stage。由于只有1个Shuffle阶段，所以Stage个数为2。</w:t>
      </w:r>
    </w:p>
    <w:p>
      <w:pPr>
        <w:rPr>
          <w:szCs w:val="21"/>
        </w:rPr>
      </w:pPr>
      <w:r>
        <w:drawing>
          <wp:inline distT="0" distB="0" distL="0" distR="0">
            <wp:extent cx="1532890" cy="18561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65806" cy="189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  <w:r>
        <w:drawing>
          <wp:inline distT="0" distB="0" distL="0" distR="0">
            <wp:extent cx="6738620" cy="1390650"/>
            <wp:effectExtent l="19050" t="1905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75613" cy="1418830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7. Task个数</w:t>
      </w:r>
    </w:p>
    <w:p>
      <w:r>
        <w:t>查看Job0的Stage0的Task个数</w:t>
      </w:r>
      <w:r>
        <w:rPr>
          <w:rFonts w:hint="eastAsia"/>
        </w:rPr>
        <w:t>，</w:t>
      </w:r>
      <w:r>
        <w:t>2</w:t>
      </w:r>
      <w:r>
        <w:rPr>
          <w:rFonts w:hint="eastAsia"/>
        </w:rPr>
        <w:t>个</w:t>
      </w:r>
    </w:p>
    <w:p>
      <w:pPr>
        <w:rPr>
          <w:szCs w:val="21"/>
        </w:rPr>
      </w:pPr>
      <w:r>
        <w:drawing>
          <wp:inline distT="0" distB="0" distL="0" distR="0">
            <wp:extent cx="6757670" cy="786130"/>
            <wp:effectExtent l="19050" t="1905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915856" cy="805157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t>查看Job0的Stage1的Task个数</w:t>
      </w:r>
      <w:r>
        <w:rPr>
          <w:rFonts w:hint="eastAsia"/>
        </w:rPr>
        <w:t>，</w:t>
      </w:r>
      <w:r>
        <w:t>2</w:t>
      </w:r>
      <w:r>
        <w:rPr>
          <w:rFonts w:hint="eastAsia"/>
        </w:rPr>
        <w:t>个</w:t>
      </w:r>
    </w:p>
    <w:p>
      <w:pPr>
        <w:rPr>
          <w:szCs w:val="21"/>
        </w:rPr>
      </w:pPr>
      <w:r>
        <w:drawing>
          <wp:inline distT="0" distB="0" distL="0" distR="0">
            <wp:extent cx="6776720" cy="775335"/>
            <wp:effectExtent l="19050" t="1905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01804" cy="790226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t>查看Job1的Stage2的Task个数</w:t>
      </w:r>
      <w:r>
        <w:rPr>
          <w:rFonts w:hint="eastAsia"/>
        </w:rPr>
        <w:t>，</w:t>
      </w:r>
      <w:r>
        <w:t>0</w:t>
      </w:r>
      <w:r>
        <w:rPr>
          <w:rFonts w:hint="eastAsia"/>
        </w:rPr>
        <w:t>个（2个跳过skipped）</w:t>
      </w:r>
    </w:p>
    <w:p>
      <w:pPr>
        <w:rPr>
          <w:szCs w:val="21"/>
        </w:rPr>
      </w:pPr>
      <w:r>
        <w:drawing>
          <wp:inline distT="0" distB="0" distL="0" distR="0">
            <wp:extent cx="6833870" cy="657225"/>
            <wp:effectExtent l="19050" t="19050" r="508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84665" cy="671893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t>查看Job1的Stage3的Task个数</w:t>
      </w:r>
      <w:r>
        <w:rPr>
          <w:rFonts w:hint="eastAsia"/>
        </w:rPr>
        <w:t>，2个</w:t>
      </w:r>
    </w:p>
    <w:p>
      <w:pPr>
        <w:rPr>
          <w:szCs w:val="21"/>
        </w:rPr>
      </w:pPr>
      <w:r>
        <w:drawing>
          <wp:inline distT="0" distB="0" distL="0" distR="0">
            <wp:extent cx="6852920" cy="623570"/>
            <wp:effectExtent l="19050" t="19050" r="508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43168" cy="631957"/>
                    </a:xfrm>
                    <a:prstGeom prst="rect">
                      <a:avLst/>
                    </a:prstGeom>
                    <a:ln w="317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rPr>
          <w:highlight w:val="yellow"/>
        </w:rPr>
        <w:t>注意：如果存在shuffle过程，系统会自动进行缓存，UI界面显示skipped的部分</w:t>
      </w:r>
      <w:r>
        <w:rPr>
          <w:rFonts w:hint="eastAsia"/>
          <w:highlight w:val="yellow"/>
        </w:rPr>
        <w:t>。</w:t>
      </w:r>
    </w:p>
    <w:p>
      <w:pPr>
        <w:pStyle w:val="3"/>
      </w:pPr>
      <w:r>
        <w:t>2.8 RDD持久化</w:t>
      </w:r>
    </w:p>
    <w:p>
      <w:pPr>
        <w:pStyle w:val="4"/>
      </w:pPr>
      <w:r>
        <w:t>2.8.1 RDD Cache缓存</w:t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. RDD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Cache</w:t>
      </w:r>
      <w:r>
        <w:rPr>
          <w:rFonts w:hint="eastAsia"/>
          <w:b/>
          <w:bCs/>
        </w:rPr>
        <w:t>缓存</w:t>
      </w:r>
    </w:p>
    <w:p>
      <w:r>
        <w:rPr>
          <w:rFonts w:hint="eastAsia"/>
        </w:rPr>
        <w:t>①</w:t>
      </w:r>
      <w:r>
        <w:t xml:space="preserve"> RDD通过Cache或者Persist方法将前面的计算结果缓存，</w:t>
      </w:r>
    </w:p>
    <w:p>
      <w:r>
        <w:rPr>
          <w:rFonts w:hint="eastAsia"/>
        </w:rPr>
        <w:t>②</w:t>
      </w:r>
      <w:r>
        <w:t xml:space="preserve"> 默认情况下会把数据以序列化的形式缓存在JVM的堆内存中。</w:t>
      </w:r>
    </w:p>
    <w:p>
      <w:r>
        <w:rPr>
          <w:rFonts w:hint="eastAsia"/>
        </w:rPr>
        <w:t xml:space="preserve">③ </w:t>
      </w:r>
      <w:r>
        <w:t>但是</w:t>
      </w:r>
      <w:r>
        <w:rPr>
          <w:color w:val="FF0000"/>
        </w:rPr>
        <w:t>并不是这两个方法被调用时立即缓存</w:t>
      </w:r>
      <w:r>
        <w:t>，而是触发后面的action</w:t>
      </w:r>
      <w:r>
        <w:rPr>
          <w:rFonts w:hint="eastAsia"/>
        </w:rPr>
        <w:t>算子</w:t>
      </w:r>
      <w:r>
        <w:t>时，该RDD将会被缓存在计算节点的内存中，并供后面重用。</w:t>
      </w:r>
    </w:p>
    <w:p>
      <w:pPr>
        <w:jc w:val="center"/>
        <w:rPr>
          <w:szCs w:val="21"/>
        </w:rPr>
      </w:pPr>
      <w:r>
        <w:object>
          <v:shape id="_x0000_i1031" o:spt="75" type="#_x0000_t75" style="height:204.15pt;width:363.3pt;" o:ole="t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67">
            <o:LockedField>false</o:LockedField>
          </o:OLEObject>
        </w:object>
      </w:r>
    </w:p>
    <w:p>
      <w:r>
        <w:rPr>
          <w:rFonts w:hint="eastAsia"/>
          <w:b/>
          <w:bCs/>
        </w:rPr>
        <w:t>2</w:t>
      </w:r>
      <w:r>
        <w:rPr>
          <w:b/>
          <w:bCs/>
        </w:rPr>
        <w:t>. 创建包名：</w:t>
      </w:r>
      <w:r>
        <w:t>com.atguigu.</w:t>
      </w:r>
      <w:r>
        <w:rPr>
          <w:rFonts w:hint="eastAsia"/>
        </w:rPr>
        <w:t>spark.</w:t>
      </w:r>
      <w:r>
        <w:rPr>
          <w:color w:val="FF0000"/>
        </w:rPr>
        <w:t>cache</w:t>
      </w:r>
    </w:p>
    <w:p>
      <w:pPr>
        <w:rPr>
          <w:b/>
          <w:bCs/>
        </w:rPr>
      </w:pPr>
      <w:r>
        <w:rPr>
          <w:b/>
          <w:bCs/>
        </w:rPr>
        <w:t xml:space="preserve">3. </w:t>
      </w:r>
      <w:r>
        <w:rPr>
          <w:rFonts w:hint="eastAsia"/>
          <w:b/>
          <w:bCs/>
        </w:rPr>
        <w:t>未使用缓存</w:t>
      </w:r>
      <w:r>
        <w:rPr>
          <w:b/>
          <w:bCs/>
        </w:rPr>
        <w:t>代码实现</w:t>
      </w:r>
    </w:p>
    <w:p>
      <w:pPr>
        <w:pStyle w:val="160"/>
      </w:pPr>
      <w:r>
        <w:t>package com.atguigu.spark.cache;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org.apache.spark.api.java.function.FlatMapFunction;</w:t>
      </w:r>
    </w:p>
    <w:p>
      <w:pPr>
        <w:pStyle w:val="160"/>
      </w:pPr>
      <w:r>
        <w:t>import org.apache.spark.api.java.function.PairFunction;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java.util.Arrays;</w:t>
      </w:r>
    </w:p>
    <w:p>
      <w:pPr>
        <w:pStyle w:val="160"/>
      </w:pPr>
      <w:r>
        <w:t>import java.util.Iterator;</w:t>
      </w:r>
    </w:p>
    <w:p>
      <w:pPr>
        <w:pStyle w:val="160"/>
      </w:pPr>
    </w:p>
    <w:p>
      <w:pPr>
        <w:pStyle w:val="273"/>
      </w:pPr>
      <w:r>
        <w:t>/**</w:t>
      </w:r>
    </w:p>
    <w:p>
      <w:pPr>
        <w:pStyle w:val="273"/>
      </w:pPr>
      <w:r>
        <w:rPr>
          <w:rFonts w:hint="eastAsia"/>
        </w:rPr>
        <w:t xml:space="preserve"> * @author 姜来</w:t>
      </w:r>
    </w:p>
    <w:p>
      <w:pPr>
        <w:pStyle w:val="273"/>
      </w:pPr>
      <w:r>
        <w:t xml:space="preserve"> * @ClassName Test01_withOut _cache.java</w:t>
      </w:r>
    </w:p>
    <w:p>
      <w:pPr>
        <w:pStyle w:val="273"/>
      </w:pPr>
      <w:r>
        <w:rPr>
          <w:rFonts w:hint="eastAsia"/>
        </w:rPr>
        <w:t xml:space="preserve"> * @createTime 2022年08月25日 14:45:00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Test01_withOut_cache {</w:t>
      </w:r>
    </w:p>
    <w:p>
      <w:pPr>
        <w:pStyle w:val="160"/>
      </w:pPr>
      <w:r>
        <w:t xml:space="preserve">    public static void main(String[] args) throws InterruptedException {</w:t>
      </w:r>
    </w:p>
    <w:p>
      <w:pPr>
        <w:pStyle w:val="273"/>
      </w:pPr>
      <w:r>
        <w:rPr>
          <w:rFonts w:hint="eastAsia"/>
        </w:rPr>
        <w:t xml:space="preserve">        // 1. 构建配置对象Sparkconf</w:t>
      </w:r>
    </w:p>
    <w:p>
      <w:pPr>
        <w:pStyle w:val="160"/>
      </w:pPr>
      <w:r>
        <w:t xml:space="preserve">        SparkConf sparkConf = new SparkConf()</w:t>
      </w:r>
    </w:p>
    <w:p>
      <w:pPr>
        <w:pStyle w:val="160"/>
      </w:pPr>
      <w:r>
        <w:t xml:space="preserve">                    .setMaster("local[2]")</w:t>
      </w:r>
    </w:p>
    <w:p>
      <w:pPr>
        <w:pStyle w:val="160"/>
      </w:pPr>
      <w:r>
        <w:t xml:space="preserve">                    .set("executor-core","4")</w:t>
      </w:r>
    </w:p>
    <w:p>
      <w:pPr>
        <w:pStyle w:val="160"/>
      </w:pPr>
      <w:r>
        <w:t xml:space="preserve">                    .setAppName("Test01_withOut _cache");</w:t>
      </w:r>
    </w:p>
    <w:p>
      <w:pPr>
        <w:pStyle w:val="273"/>
      </w:pPr>
      <w:r>
        <w:rPr>
          <w:rFonts w:hint="eastAsia"/>
        </w:rPr>
        <w:t xml:space="preserve">        // 2. 创建spark的环境SparkContext</w:t>
      </w:r>
    </w:p>
    <w:p>
      <w:pPr>
        <w:pStyle w:val="160"/>
      </w:pPr>
      <w:r>
        <w:t xml:space="preserve">        JavaSparkContext sc = new JavaSparkContext(sparkConf);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  </w:t>
      </w:r>
      <w:r>
        <w:rPr>
          <w:rStyle w:val="281"/>
          <w:rFonts w:hint="eastAsia"/>
        </w:rPr>
        <w:t>// TODO 编写逻辑代码</w:t>
      </w:r>
    </w:p>
    <w:p>
      <w:pPr>
        <w:pStyle w:val="273"/>
      </w:pPr>
      <w:r>
        <w:rPr>
          <w:rFonts w:hint="eastAsia"/>
        </w:rPr>
        <w:t xml:space="preserve">        // 3. 读取文件创建RDD</w:t>
      </w:r>
    </w:p>
    <w:p>
      <w:pPr>
        <w:pStyle w:val="160"/>
      </w:pPr>
      <w:r>
        <w:t xml:space="preserve">        JavaRDD&lt;String&gt; javaRDD = sc.textFile("input/word.txt");</w:t>
      </w:r>
    </w:p>
    <w:p>
      <w:pPr>
        <w:pStyle w:val="273"/>
      </w:pPr>
      <w:r>
        <w:rPr>
          <w:rFonts w:hint="eastAsia"/>
        </w:rPr>
        <w:t xml:space="preserve">        // 4. 炸裂每行数据</w:t>
      </w:r>
    </w:p>
    <w:p>
      <w:pPr>
        <w:pStyle w:val="160"/>
      </w:pPr>
      <w:r>
        <w:t xml:space="preserve">        JavaRDD&lt;String&gt; flatMapRDD = javaRDD.flatMap(new FlatMapFunction&lt;String, String&gt;()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Iterator&lt;String&gt; call(String s) throws Exception {</w:t>
      </w:r>
    </w:p>
    <w:p>
      <w:pPr>
        <w:pStyle w:val="160"/>
      </w:pPr>
      <w:r>
        <w:t xml:space="preserve">                return Arrays.asList(s.split(" ")).iterator();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273"/>
      </w:pPr>
      <w:r>
        <w:rPr>
          <w:rFonts w:hint="eastAsia"/>
        </w:rPr>
        <w:t xml:space="preserve">        // 5. 转换元素形式：hello -&gt; (hello,1)</w:t>
      </w:r>
    </w:p>
    <w:p>
      <w:pPr>
        <w:pStyle w:val="160"/>
      </w:pPr>
      <w:r>
        <w:t xml:space="preserve">        JavaPairRDD&lt;String, Integer&gt; javaPairRDD = flatMapRDD.mapToPair(new PairFunction&lt;String, String, Integer&gt;()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Tuple2&lt;String, Integer&gt; call(String s) throws Exception {</w:t>
      </w:r>
    </w:p>
    <w:p>
      <w:pPr>
        <w:pStyle w:val="273"/>
      </w:pPr>
      <w:r>
        <w:rPr>
          <w:rFonts w:hint="eastAsia"/>
        </w:rPr>
        <w:t xml:space="preserve">                // 5.1 测试输出次数</w:t>
      </w:r>
    </w:p>
    <w:p>
      <w:pPr>
        <w:pStyle w:val="160"/>
      </w:pPr>
      <w:r>
        <w:rPr>
          <w:rFonts w:hint="eastAsia"/>
        </w:rPr>
        <w:t xml:space="preserve">                System.out.println("你看看我出现几次？");</w:t>
      </w:r>
    </w:p>
    <w:p>
      <w:pPr>
        <w:pStyle w:val="160"/>
      </w:pPr>
      <w:r>
        <w:t xml:space="preserve">                return new Tuple2&lt;&gt;(s, 1);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  <w:rPr>
          <w:rStyle w:val="281"/>
        </w:rPr>
      </w:pPr>
      <w:r>
        <w:rPr>
          <w:rFonts w:hint="eastAsia"/>
        </w:rPr>
        <w:t xml:space="preserve">        </w:t>
      </w:r>
      <w:r>
        <w:rPr>
          <w:rStyle w:val="281"/>
          <w:rFonts w:hint="eastAsia"/>
        </w:rPr>
        <w:t>// TODO 执行两个行动算子，以触发两个job</w:t>
      </w:r>
    </w:p>
    <w:p>
      <w:pPr>
        <w:pStyle w:val="273"/>
      </w:pPr>
      <w:r>
        <w:rPr>
          <w:rFonts w:hint="eastAsia"/>
        </w:rPr>
        <w:t xml:space="preserve">        // 7. 存储到文件</w:t>
      </w:r>
    </w:p>
    <w:p>
      <w:pPr>
        <w:pStyle w:val="160"/>
      </w:pPr>
      <w:r>
        <w:t xml:space="preserve">        javaPairRDD.saveAsTextFile("output/cache/wordcount_"+System.currentTimeMillis()+".txt");</w:t>
      </w:r>
    </w:p>
    <w:p>
      <w:pPr>
        <w:pStyle w:val="273"/>
      </w:pPr>
      <w:r>
        <w:rPr>
          <w:rFonts w:hint="eastAsia"/>
        </w:rPr>
        <w:t xml:space="preserve">        // 8. 存储到文件</w:t>
      </w:r>
    </w:p>
    <w:p>
      <w:pPr>
        <w:pStyle w:val="160"/>
      </w:pPr>
      <w:r>
        <w:t xml:space="preserve">        javaPairRDD.saveAsTextFile("output/cache/wordCount_"+System.currentTimeMillis()+".txt");</w:t>
      </w:r>
    </w:p>
    <w:p>
      <w:pPr>
        <w:pStyle w:val="160"/>
      </w:pPr>
      <w:r>
        <w:t xml:space="preserve">        </w:t>
      </w:r>
    </w:p>
    <w:p>
      <w:pPr>
        <w:pStyle w:val="273"/>
      </w:pPr>
      <w:r>
        <w:rPr>
          <w:rFonts w:hint="eastAsia"/>
        </w:rPr>
        <w:t xml:space="preserve">        // 9. 设置睡眠时间，以便查看localhost:4040</w:t>
      </w:r>
    </w:p>
    <w:p>
      <w:pPr>
        <w:pStyle w:val="160"/>
      </w:pPr>
      <w:r>
        <w:t xml:space="preserve">        Thread.sleep(100000);</w:t>
      </w:r>
    </w:p>
    <w:p>
      <w:pPr>
        <w:pStyle w:val="273"/>
      </w:pPr>
      <w:r>
        <w:rPr>
          <w:rFonts w:hint="eastAsia"/>
        </w:rPr>
        <w:t xml:space="preserve">        // X. 关闭sc</w:t>
      </w:r>
    </w:p>
    <w:p>
      <w:pPr>
        <w:pStyle w:val="160"/>
      </w:pPr>
      <w:r>
        <w:t xml:space="preserve">        sc.stop();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现象：</w:t>
      </w:r>
    </w:p>
    <w:p>
      <w:r>
        <w:rPr>
          <w:rFonts w:hint="eastAsia"/>
        </w:rPr>
        <w:t>① idea控制台输出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t>Process finished with exit code 0</w:t>
      </w:r>
    </w:p>
    <w:p>
      <w:r>
        <w:rPr>
          <w:rFonts w:hint="eastAsia"/>
          <w:b/>
          <w:bCs/>
        </w:rPr>
        <w:t>结论：</w:t>
      </w:r>
      <w:r>
        <w:rPr>
          <w:rFonts w:hint="eastAsia"/>
        </w:rPr>
        <w:t>一共输出8次，我们的RDD中有4条数据，每个job都执行一个flat</w:t>
      </w:r>
      <w:r>
        <w:t>MapRDD.map</w:t>
      </w:r>
      <w:r>
        <w:rPr>
          <w:rFonts w:hint="eastAsia"/>
        </w:rPr>
        <w:t>都会输出，所以是8次，也就意味着我们的两个job都会从头开始计算，直到最终的结果。</w:t>
      </w:r>
    </w:p>
    <w:p>
      <w:r>
        <w:rPr>
          <w:rFonts w:hint="eastAsia"/>
        </w:rPr>
        <w:t>② 查看任务的WebUI</w:t>
      </w:r>
    </w:p>
    <w:p>
      <w:r>
        <w:drawing>
          <wp:inline distT="0" distB="0" distL="0" distR="0">
            <wp:extent cx="6638290" cy="688975"/>
            <wp:effectExtent l="19050" t="1905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6889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01345" cy="2047240"/>
            <wp:effectExtent l="19050" t="19050" r="8255" b="0"/>
            <wp:docPr id="47" name="图片 47" descr="图表, 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表, 箱线图&#10;&#10;描述已自动生成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5759" cy="226566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598805" cy="2048510"/>
            <wp:effectExtent l="19050" t="19050" r="0" b="8890"/>
            <wp:docPr id="51" name="图片 51" descr="图表, 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表, 箱线图&#10;&#10;描述已自动生成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8939" cy="204875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br w:type="page"/>
      </w:r>
    </w:p>
    <w:p>
      <w:pPr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使用缓存代码实现：</w:t>
      </w:r>
    </w:p>
    <w:p>
      <w:pPr>
        <w:pStyle w:val="160"/>
      </w:pPr>
      <w:r>
        <w:t>package com.atguigu.spark.cache;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org.apache.spark.api.java.function.FlatMapFunction;</w:t>
      </w:r>
    </w:p>
    <w:p>
      <w:pPr>
        <w:pStyle w:val="160"/>
      </w:pPr>
      <w:r>
        <w:t>import org.apache.spark.api.java.function.PairFunction;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java.util.Arrays;</w:t>
      </w:r>
    </w:p>
    <w:p>
      <w:pPr>
        <w:pStyle w:val="160"/>
      </w:pPr>
      <w:r>
        <w:t>import java.util.Iterator;</w:t>
      </w:r>
    </w:p>
    <w:p>
      <w:pPr>
        <w:pStyle w:val="273"/>
      </w:pPr>
      <w:r>
        <w:t>/**</w:t>
      </w:r>
    </w:p>
    <w:p>
      <w:pPr>
        <w:pStyle w:val="273"/>
      </w:pPr>
      <w:r>
        <w:rPr>
          <w:rFonts w:hint="eastAsia"/>
        </w:rPr>
        <w:t xml:space="preserve"> * @author 姜来</w:t>
      </w:r>
    </w:p>
    <w:p>
      <w:pPr>
        <w:pStyle w:val="273"/>
      </w:pPr>
      <w:r>
        <w:t xml:space="preserve"> * @ClassName Test01_cache.java</w:t>
      </w:r>
    </w:p>
    <w:p>
      <w:pPr>
        <w:pStyle w:val="273"/>
      </w:pPr>
      <w:r>
        <w:rPr>
          <w:rFonts w:hint="eastAsia"/>
        </w:rPr>
        <w:t xml:space="preserve"> * @createTime 2022年08月25日 14:45:00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Test01_cache {</w:t>
      </w:r>
    </w:p>
    <w:p>
      <w:pPr>
        <w:pStyle w:val="160"/>
      </w:pPr>
      <w:r>
        <w:t xml:space="preserve">    public static void main(String[] args) throws InterruptedException {</w:t>
      </w:r>
    </w:p>
    <w:p>
      <w:pPr>
        <w:pStyle w:val="273"/>
      </w:pPr>
      <w:r>
        <w:rPr>
          <w:rFonts w:hint="eastAsia"/>
        </w:rPr>
        <w:t xml:space="preserve">        // 1. 构建配置对象Sparkconf</w:t>
      </w:r>
    </w:p>
    <w:p>
      <w:pPr>
        <w:pStyle w:val="160"/>
      </w:pPr>
      <w:r>
        <w:t xml:space="preserve">        SparkConf sparkConf = new SparkConf()</w:t>
      </w:r>
    </w:p>
    <w:p>
      <w:pPr>
        <w:pStyle w:val="160"/>
      </w:pPr>
      <w:r>
        <w:t xml:space="preserve">                    .setMaster("local[2]")</w:t>
      </w:r>
    </w:p>
    <w:p>
      <w:pPr>
        <w:pStyle w:val="160"/>
      </w:pPr>
      <w:r>
        <w:t xml:space="preserve">                    .set("executor-core","4")</w:t>
      </w:r>
    </w:p>
    <w:p>
      <w:pPr>
        <w:pStyle w:val="160"/>
      </w:pPr>
      <w:r>
        <w:t xml:space="preserve">                    .setAppName("Test01_cache");</w:t>
      </w:r>
    </w:p>
    <w:p>
      <w:pPr>
        <w:pStyle w:val="273"/>
      </w:pPr>
      <w:r>
        <w:rPr>
          <w:rFonts w:hint="eastAsia"/>
        </w:rPr>
        <w:t xml:space="preserve">        // 2. 创建spark的环境SparkContext</w:t>
      </w:r>
    </w:p>
    <w:p>
      <w:pPr>
        <w:pStyle w:val="160"/>
      </w:pPr>
      <w:r>
        <w:t xml:space="preserve">        JavaSparkContext sc = new JavaSparkContext(sparkConf);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 </w:t>
      </w:r>
      <w:r>
        <w:rPr>
          <w:rStyle w:val="281"/>
          <w:rFonts w:hint="eastAsia"/>
        </w:rPr>
        <w:t xml:space="preserve"> // TODO 编写逻辑代码</w:t>
      </w:r>
    </w:p>
    <w:p>
      <w:pPr>
        <w:pStyle w:val="273"/>
      </w:pPr>
      <w:r>
        <w:rPr>
          <w:rFonts w:hint="eastAsia"/>
        </w:rPr>
        <w:t xml:space="preserve">        // 3. 读取文件创建RDD</w:t>
      </w:r>
    </w:p>
    <w:p>
      <w:pPr>
        <w:pStyle w:val="160"/>
      </w:pPr>
      <w:r>
        <w:t xml:space="preserve">        JavaRDD&lt;String&gt; javaRDD = sc.textFile("input/word.txt");</w:t>
      </w:r>
    </w:p>
    <w:p>
      <w:pPr>
        <w:pStyle w:val="273"/>
      </w:pPr>
      <w:r>
        <w:rPr>
          <w:rFonts w:hint="eastAsia"/>
        </w:rPr>
        <w:t xml:space="preserve">        // 4. 炸裂每行数据</w:t>
      </w:r>
    </w:p>
    <w:p>
      <w:pPr>
        <w:pStyle w:val="160"/>
      </w:pPr>
      <w:r>
        <w:t xml:space="preserve">        JavaRDD&lt;String&gt; flatMapRDD = javaRDD.flatMap(new FlatMapFunction&lt;String, String&gt;()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Iterator&lt;String&gt; call(String s) throws Exception {</w:t>
      </w:r>
    </w:p>
    <w:p>
      <w:pPr>
        <w:pStyle w:val="160"/>
      </w:pPr>
      <w:r>
        <w:t xml:space="preserve">                return Arrays.asList(s.split(" ")).iterator();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273"/>
      </w:pPr>
      <w:r>
        <w:rPr>
          <w:rFonts w:hint="eastAsia"/>
        </w:rPr>
        <w:t xml:space="preserve">        // 5. 转换元素形式：hello -&gt; (hello,1)</w:t>
      </w:r>
    </w:p>
    <w:p>
      <w:pPr>
        <w:pStyle w:val="160"/>
      </w:pPr>
      <w:r>
        <w:t xml:space="preserve">        JavaPairRDD&lt;String, Integer&gt; javaPairRDD = flatMapRDD.mapToPair(new PairFunction&lt;String, String, Integer&gt;()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Tuple2&lt;String, Integer&gt; call(String s) throws Exception {</w:t>
      </w:r>
    </w:p>
    <w:p>
      <w:pPr>
        <w:pStyle w:val="160"/>
      </w:pPr>
      <w:r>
        <w:rPr>
          <w:rFonts w:hint="eastAsia"/>
        </w:rPr>
        <w:t xml:space="preserve">                // 5.1 测试输出次数</w:t>
      </w:r>
    </w:p>
    <w:p>
      <w:pPr>
        <w:pStyle w:val="160"/>
      </w:pPr>
      <w:r>
        <w:rPr>
          <w:rFonts w:hint="eastAsia"/>
        </w:rPr>
        <w:t xml:space="preserve">                System.out.println("你看看我出现几次？");</w:t>
      </w:r>
    </w:p>
    <w:p>
      <w:pPr>
        <w:pStyle w:val="160"/>
      </w:pPr>
      <w:r>
        <w:t xml:space="preserve">                return new Tuple2&lt;&gt;(s, 1);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6. 将javaPairRDD进行缓存</w:t>
      </w:r>
    </w:p>
    <w:p>
      <w:pPr>
        <w:pStyle w:val="160"/>
      </w:pPr>
      <w:r>
        <w:t xml:space="preserve">        javaPairRDD.collect();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 </w:t>
      </w:r>
      <w:r>
        <w:rPr>
          <w:rStyle w:val="281"/>
          <w:rFonts w:hint="eastAsia"/>
        </w:rPr>
        <w:t xml:space="preserve"> // TODO 执行两个行动算子，以触发两个job</w:t>
      </w:r>
    </w:p>
    <w:p>
      <w:pPr>
        <w:pStyle w:val="273"/>
      </w:pPr>
      <w:r>
        <w:rPr>
          <w:rFonts w:hint="eastAsia"/>
        </w:rPr>
        <w:t xml:space="preserve">        // 7. 存储到文件</w:t>
      </w:r>
    </w:p>
    <w:p>
      <w:pPr>
        <w:pStyle w:val="160"/>
      </w:pPr>
      <w:r>
        <w:t xml:space="preserve">        javaPairRDD.saveAsTextFile("output/cache/wordcount_"+System.currentTimeMillis()+".txt");</w:t>
      </w:r>
    </w:p>
    <w:p>
      <w:pPr>
        <w:pStyle w:val="273"/>
      </w:pPr>
      <w:r>
        <w:rPr>
          <w:rFonts w:hint="eastAsia"/>
        </w:rPr>
        <w:t xml:space="preserve">        // 8. 存储到文件</w:t>
      </w:r>
    </w:p>
    <w:p>
      <w:pPr>
        <w:pStyle w:val="160"/>
      </w:pPr>
      <w:r>
        <w:t xml:space="preserve">        javaPairRDD.saveAsTextFile("output/cache/wordCount_"+System.currentTimeMillis()+".txt");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9. 设置睡眠时间，以便查看localhost:4040</w:t>
      </w:r>
    </w:p>
    <w:p>
      <w:pPr>
        <w:pStyle w:val="160"/>
      </w:pPr>
      <w:r>
        <w:t xml:space="preserve">        Thread.sleep(100000);</w:t>
      </w:r>
    </w:p>
    <w:p>
      <w:pPr>
        <w:pStyle w:val="273"/>
      </w:pPr>
      <w:r>
        <w:rPr>
          <w:rFonts w:hint="eastAsia"/>
        </w:rPr>
        <w:t xml:space="preserve">        // X. 关闭sc</w:t>
      </w:r>
    </w:p>
    <w:p>
      <w:pPr>
        <w:pStyle w:val="160"/>
      </w:pPr>
      <w:r>
        <w:t xml:space="preserve">        sc.stop();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r>
        <w:rPr>
          <w:rFonts w:hint="eastAsia"/>
          <w:color w:val="FF0000"/>
        </w:rPr>
        <w:t>注意：</w:t>
      </w:r>
      <w:r>
        <w:rPr>
          <w:rFonts w:hint="eastAsia"/>
        </w:rPr>
        <w:t>缓存再应用程序执行结束之后，缓存的目录也会被删除</w:t>
      </w:r>
      <w:r>
        <w:br w:type="page"/>
      </w:r>
    </w:p>
    <w:p>
      <w:pPr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现象：</w:t>
      </w:r>
    </w:p>
    <w:p>
      <w:pPr>
        <w:rPr>
          <w:b/>
          <w:bCs/>
        </w:rPr>
      </w:pPr>
      <w:r>
        <w:rPr>
          <w:rFonts w:hint="eastAsia"/>
          <w:b/>
          <w:bCs/>
        </w:rPr>
        <w:t>① idea控制台输出</w:t>
      </w:r>
    </w:p>
    <w:p>
      <w:pPr>
        <w:pStyle w:val="160"/>
      </w:pPr>
      <w:r>
        <w:rPr>
          <w:rFonts w:hint="eastAsia"/>
        </w:rPr>
        <w:t>对JavaPairRDD进行缓存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rPr>
          <w:b/>
          <w:bCs/>
        </w:rPr>
      </w:pPr>
      <w:r>
        <w:rPr>
          <w:rFonts w:hint="eastAsia"/>
          <w:b/>
          <w:bCs/>
        </w:rPr>
        <w:t>结论：我们对Java</w:t>
      </w:r>
      <w:r>
        <w:rPr>
          <w:b/>
          <w:bCs/>
        </w:rPr>
        <w:t>Pair</w:t>
      </w:r>
      <w:r>
        <w:rPr>
          <w:rFonts w:hint="eastAsia"/>
          <w:b/>
          <w:bCs/>
        </w:rPr>
        <w:t>RDD进行了缓存，那么也就第一个Job会从头到JavaPairRDD执行，而第二个则会从缓存中得到JavaPair</w:t>
      </w:r>
      <w:r>
        <w:rPr>
          <w:b/>
          <w:bCs/>
        </w:rPr>
        <w:t>RDD</w:t>
      </w:r>
      <w:r>
        <w:rPr>
          <w:rFonts w:hint="eastAsia"/>
          <w:b/>
          <w:bCs/>
        </w:rPr>
        <w:t>数据，继续自己的处理逻辑。</w:t>
      </w:r>
    </w:p>
    <w:p>
      <w:pPr>
        <w:rPr>
          <w:b/>
          <w:bCs/>
        </w:rPr>
      </w:pPr>
      <w:r>
        <w:rPr>
          <w:rFonts w:hint="eastAsia"/>
          <w:b/>
          <w:bCs/>
        </w:rPr>
        <w:t>②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观察任务WebUI</w:t>
      </w:r>
    </w:p>
    <w:p>
      <w:pPr>
        <w:rPr>
          <w:b/>
          <w:bCs/>
        </w:rPr>
      </w:pPr>
      <w:r>
        <w:drawing>
          <wp:inline distT="0" distB="0" distL="0" distR="0">
            <wp:extent cx="6638290" cy="725170"/>
            <wp:effectExtent l="19050" t="1905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7251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pict>
          <v:shape id="_x0000_s1064" o:spid="_x0000_s1064" o:spt="13" type="#_x0000_t13" style="position:absolute;left:0pt;margin-left:382.45pt;margin-top:77.55pt;height:41.2pt;width:41.85pt;z-index:251663360;mso-width-relative:page;mso-height-relative:page;" fillcolor="#70AD47" filled="t" stroked="t" coordsize="21600,21600">
            <v:path/>
            <v:fill on="t" focussize="0,0"/>
            <v:stroke weight="3pt" color="#F2F2F2" joinstyle="miter"/>
            <v:imagedata o:title=""/>
            <o:lock v:ext="edit"/>
            <v:shadow on="t" type="perspective" color="#375623" opacity="32768f" offset="1pt,2pt" offset2="-1pt,-2pt"/>
          </v:shape>
        </w:pict>
      </w:r>
      <w:r>
        <w:pict>
          <v:shape id="_x0000_s1063" o:spid="_x0000_s1063" o:spt="13" type="#_x0000_t13" style="position:absolute;left:0pt;margin-left:71.8pt;margin-top:77.55pt;height:41.2pt;width:41.85pt;z-index:251662336;mso-width-relative:page;mso-height-relative:page;" fillcolor="#70AD47" filled="t" stroked="t" coordsize="21600,21600">
            <v:path/>
            <v:fill on="t" focussize="0,0"/>
            <v:stroke weight="3pt" color="#F2F2F2" joinstyle="miter"/>
            <v:imagedata o:title=""/>
            <o:lock v:ext="edit"/>
            <v:shadow on="t" type="perspective" color="#375623" opacity="32768f" offset="1pt,2pt" offset2="-1pt,-2pt"/>
          </v:shape>
        </w:pict>
      </w:r>
      <w:r>
        <w:drawing>
          <wp:inline distT="0" distB="0" distL="0" distR="0">
            <wp:extent cx="807720" cy="2656840"/>
            <wp:effectExtent l="19050" t="19050" r="0" b="0"/>
            <wp:docPr id="55" name="图片 55" descr="图表, 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表, 箱线图&#10;&#10;描述已自动生成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7810" cy="272277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            </w:t>
      </w:r>
      <w:r>
        <w:drawing>
          <wp:inline distT="0" distB="0" distL="0" distR="0">
            <wp:extent cx="1127760" cy="2656840"/>
            <wp:effectExtent l="19050" t="19050" r="0" b="0"/>
            <wp:docPr id="56" name="图片 5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55100" cy="27200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                                     </w:t>
      </w:r>
      <w:r>
        <w:drawing>
          <wp:inline distT="0" distB="0" distL="0" distR="0">
            <wp:extent cx="775335" cy="2669540"/>
            <wp:effectExtent l="19050" t="19050" r="5715" b="0"/>
            <wp:docPr id="57" name="图片 57" descr="图表, 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表, 箱线图&#10;&#10;描述已自动生成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86349" cy="27065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             </w:t>
      </w:r>
      <w:r>
        <w:drawing>
          <wp:inline distT="0" distB="0" distL="0" distR="0">
            <wp:extent cx="1172845" cy="2684780"/>
            <wp:effectExtent l="19050" t="19050" r="8255" b="1270"/>
            <wp:docPr id="58" name="图片 5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02803" cy="27536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不同于未使用缓存的任务，本次job中再map出对javaPairRDD进行了缓存，途中绿色的点就表示缓存，鼠标停留到绿色点处会有提示。</w:t>
      </w:r>
    </w:p>
    <w:p>
      <w:pPr>
        <w:rPr>
          <w:b/>
          <w:bCs/>
        </w:rPr>
      </w:pPr>
      <w:r>
        <w:rPr>
          <w:b/>
          <w:bCs/>
        </w:rPr>
        <w:t xml:space="preserve">7. </w:t>
      </w:r>
      <w:r>
        <w:rPr>
          <w:rFonts w:hint="eastAsia"/>
          <w:b/>
          <w:bCs/>
        </w:rPr>
        <w:t>缓存相关</w:t>
      </w:r>
      <w:r>
        <w:rPr>
          <w:b/>
          <w:bCs/>
        </w:rPr>
        <w:t>源码解析</w:t>
      </w:r>
    </w:p>
    <w:p>
      <w:pPr>
        <w:pStyle w:val="160"/>
      </w:pPr>
      <w:r>
        <w:pict>
          <v:shape id="_x0000_s1043" o:spid="_x0000_s1043" o:spt="32" type="#_x0000_t32" style="position:absolute;left:0pt;flip:x;margin-left:26.8pt;margin-top:8.6pt;height:15.45pt;width:16.85pt;z-index:251659264;mso-width-relative:page;mso-height-relative:page;" o:connectortype="straight" filled="f" stroked="t" coordsize="21600,21600">
            <v:path arrowok="t"/>
            <v:fill on="f" focussize="0,0"/>
            <v:stroke weight="3pt" color="#ED7D31" endarrow="block"/>
            <v:imagedata o:title=""/>
            <o:lock v:ext="edit"/>
          </v:shape>
        </w:pict>
      </w:r>
      <w:r>
        <w:t>mapRdd.cache()</w:t>
      </w:r>
    </w:p>
    <w:p>
      <w:pPr>
        <w:pStyle w:val="160"/>
      </w:pPr>
    </w:p>
    <w:p>
      <w:pPr>
        <w:pStyle w:val="160"/>
      </w:pPr>
      <w:r>
        <w:pict>
          <v:shape id="_x0000_s1044" o:spid="_x0000_s1044" o:spt="32" type="#_x0000_t32" style="position:absolute;left:0pt;flip:x;margin-left:26.8pt;margin-top:8.1pt;height:15.45pt;width:69.7pt;z-index:251660288;mso-width-relative:page;mso-height-relative:page;" o:connectortype="straight" filled="f" stroked="t" coordsize="21600,21600">
            <v:path arrowok="t"/>
            <v:fill on="f" focussize="0,0"/>
            <v:stroke weight="3pt" color="#ED7D31" endarrow="block"/>
            <v:imagedata o:title=""/>
            <o:lock v:ext="edit"/>
          </v:shape>
        </w:pict>
      </w:r>
      <w:r>
        <w:t>def cache(): this.type = persist()</w:t>
      </w:r>
    </w:p>
    <w:p>
      <w:pPr>
        <w:pStyle w:val="160"/>
      </w:pPr>
    </w:p>
    <w:p>
      <w:pPr>
        <w:pStyle w:val="160"/>
      </w:pPr>
      <w:r>
        <w:pict>
          <v:shape id="_x0000_s1045" o:spid="_x0000_s1045" o:spt="32" type="#_x0000_t32" style="position:absolute;left:0pt;flip:x;margin-left:55.8pt;margin-top:9.95pt;height:15.45pt;width:76.2pt;z-index:251661312;mso-width-relative:page;mso-height-relative:page;" o:connectortype="straight" filled="f" stroked="t" coordsize="21600,21600">
            <v:path arrowok="t"/>
            <v:fill on="f" focussize="0,0"/>
            <v:stroke weight="3pt" color="#ED7D31" endarrow="block"/>
            <v:imagedata o:title=""/>
            <o:lock v:ext="edit"/>
          </v:shape>
        </w:pict>
      </w:r>
      <w:r>
        <w:t>def persist(): this.type = persist(StorageLevel.MEMORY_ONLY)</w:t>
      </w:r>
    </w:p>
    <w:p>
      <w:pPr>
        <w:pStyle w:val="160"/>
      </w:pPr>
    </w:p>
    <w:p>
      <w:pPr>
        <w:pStyle w:val="160"/>
      </w:pPr>
      <w:r>
        <w:t>object StorageLevel {</w:t>
      </w:r>
    </w:p>
    <w:p>
      <w:pPr>
        <w:pStyle w:val="160"/>
      </w:pPr>
      <w:r>
        <w:t xml:space="preserve">  val NONE = new StorageLevel(false, false, false, false)</w:t>
      </w:r>
    </w:p>
    <w:p>
      <w:pPr>
        <w:pStyle w:val="160"/>
      </w:pPr>
      <w:r>
        <w:t xml:space="preserve">  val DISK_ONLY = new StorageLevel(true, false, false, false)</w:t>
      </w:r>
    </w:p>
    <w:p>
      <w:pPr>
        <w:pStyle w:val="160"/>
      </w:pPr>
      <w:r>
        <w:t xml:space="preserve">  val DISK_ONLY_2 = new StorageLevel(true, false, false, false, 2)</w:t>
      </w:r>
    </w:p>
    <w:p>
      <w:pPr>
        <w:pStyle w:val="160"/>
      </w:pPr>
      <w:r>
        <w:t xml:space="preserve">  val</w:t>
      </w:r>
      <w:r>
        <w:rPr>
          <w:color w:val="FF0000"/>
        </w:rPr>
        <w:t xml:space="preserve"> MEMORY_ONLY</w:t>
      </w:r>
      <w:r>
        <w:t xml:space="preserve"> = new StorageLevel(false, true, false, true)</w:t>
      </w:r>
    </w:p>
    <w:p>
      <w:pPr>
        <w:pStyle w:val="160"/>
      </w:pPr>
      <w:r>
        <w:t xml:space="preserve">  val MEMORY_ONLY_2 = new StorageLevel(false, true, false, true, 2)</w:t>
      </w:r>
    </w:p>
    <w:p>
      <w:pPr>
        <w:pStyle w:val="160"/>
      </w:pPr>
      <w:r>
        <w:t xml:space="preserve">  val MEMORY_ONLY_SER = new StorageLevel(false, true, false, false)</w:t>
      </w:r>
    </w:p>
    <w:p>
      <w:pPr>
        <w:pStyle w:val="160"/>
      </w:pPr>
      <w:r>
        <w:t xml:space="preserve">  val MEMORY_ONLY_SER_2 = new StorageLevel(false, true, false, false, 2)</w:t>
      </w:r>
    </w:p>
    <w:p>
      <w:pPr>
        <w:pStyle w:val="160"/>
      </w:pPr>
      <w:r>
        <w:t xml:space="preserve">  val MEMORY_AND_DISK = new StorageLevel(true, true, false, true)</w:t>
      </w:r>
    </w:p>
    <w:p>
      <w:pPr>
        <w:pStyle w:val="160"/>
      </w:pPr>
      <w:r>
        <w:t xml:space="preserve">  val MEMORY_AND_DISK_2 = new StorageLevel(true, true, false, true, 2)</w:t>
      </w:r>
    </w:p>
    <w:p>
      <w:pPr>
        <w:pStyle w:val="160"/>
      </w:pPr>
      <w:r>
        <w:t xml:space="preserve">  val MEMORY_AND_DISK_SER = new StorageLevel(true, true, false, false)</w:t>
      </w:r>
    </w:p>
    <w:p>
      <w:pPr>
        <w:pStyle w:val="160"/>
      </w:pPr>
      <w:r>
        <w:t xml:space="preserve">  val MEMORY_AND_DISK_SER_2 = new StorageLevel(true, true, false, false, 2)</w:t>
      </w:r>
    </w:p>
    <w:p>
      <w:pPr>
        <w:pStyle w:val="160"/>
      </w:pPr>
      <w:r>
        <w:t xml:space="preserve">  val OFF_HEAP = new StorageLevel(true, true, true, false, 1)</w:t>
      </w:r>
    </w:p>
    <w:p>
      <w:r>
        <w:rPr>
          <w:color w:val="FF0000"/>
        </w:rPr>
        <w:t>注意：</w:t>
      </w:r>
      <w:r>
        <w:t>默认的存储级别都是仅在内存存储一份。在存储级别的末尾加上“_2”表示持久化的数据存为两份。SER：表示序列化。</w:t>
      </w:r>
    </w:p>
    <w:p>
      <w:pPr>
        <w:jc w:val="center"/>
      </w:pPr>
      <w:r>
        <w:drawing>
          <wp:inline distT="0" distB="0" distL="0" distR="0">
            <wp:extent cx="5226685" cy="171069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8.</w:t>
      </w:r>
      <w:r>
        <w:rPr>
          <w:rFonts w:hint="eastAsia"/>
          <w:b/>
          <w:bCs/>
        </w:rPr>
        <w:t>Spark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RDD的安全问题和解决方案：</w:t>
      </w:r>
      <w:r>
        <w:rPr>
          <w:b/>
          <w:bCs/>
        </w:rPr>
        <w:t xml:space="preserve"> </w:t>
      </w:r>
    </w:p>
    <w:p>
      <w:pPr>
        <w:ind w:firstLine="420"/>
        <w:rPr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①</w:t>
      </w:r>
      <w:r>
        <w:rPr>
          <w:b/>
          <w:bCs/>
          <w:sz w:val="18"/>
          <w:szCs w:val="18"/>
        </w:rPr>
        <w:t xml:space="preserve"> </w:t>
      </w:r>
      <w:r>
        <w:rPr>
          <w:rFonts w:hint="eastAsia"/>
          <w:b/>
          <w:bCs/>
          <w:sz w:val="18"/>
          <w:szCs w:val="18"/>
        </w:rPr>
        <w:t>问题：</w:t>
      </w:r>
      <w:r>
        <w:rPr>
          <w:sz w:val="18"/>
          <w:szCs w:val="18"/>
        </w:rPr>
        <w:t>缓存有可能丢失，或者存储于内存的数据由于内存不足而被删除，</w:t>
      </w:r>
    </w:p>
    <w:p>
      <w:pPr>
        <w:ind w:firstLine="420"/>
        <w:rPr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②</w:t>
      </w:r>
      <w:r>
        <w:rPr>
          <w:b/>
          <w:bCs/>
          <w:sz w:val="18"/>
          <w:szCs w:val="18"/>
        </w:rPr>
        <w:t xml:space="preserve"> RDD的</w:t>
      </w:r>
      <w:r>
        <w:rPr>
          <w:b/>
          <w:bCs/>
          <w:color w:val="FF0000"/>
          <w:sz w:val="18"/>
          <w:szCs w:val="18"/>
        </w:rPr>
        <w:t>缓存容错机制</w:t>
      </w:r>
      <w:r>
        <w:rPr>
          <w:sz w:val="18"/>
          <w:szCs w:val="18"/>
        </w:rPr>
        <w:t>保证了</w:t>
      </w:r>
      <w:r>
        <w:rPr>
          <w:color w:val="FF0000"/>
          <w:sz w:val="18"/>
          <w:szCs w:val="18"/>
        </w:rPr>
        <w:t>即使缓存丢失也能保证计算的正确执行</w:t>
      </w:r>
      <w:r>
        <w:rPr>
          <w:sz w:val="18"/>
          <w:szCs w:val="18"/>
        </w:rPr>
        <w:t>。</w:t>
      </w:r>
    </w:p>
    <w:p>
      <w:pPr>
        <w:ind w:firstLine="420"/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③</w:t>
      </w:r>
      <w:r>
        <w:rPr>
          <w:b/>
          <w:bCs/>
          <w:sz w:val="18"/>
          <w:szCs w:val="18"/>
        </w:rPr>
        <w:t xml:space="preserve"> </w:t>
      </w:r>
      <w:r>
        <w:rPr>
          <w:rFonts w:hint="eastAsia"/>
          <w:b/>
          <w:bCs/>
          <w:sz w:val="18"/>
          <w:szCs w:val="18"/>
        </w:rPr>
        <w:t>原理：</w:t>
      </w:r>
    </w:p>
    <w:p>
      <w:pPr>
        <w:ind w:left="420" w:firstLine="420"/>
        <w:rPr>
          <w:sz w:val="18"/>
          <w:szCs w:val="18"/>
        </w:rPr>
      </w:pPr>
      <w:r>
        <w:rPr>
          <w:sz w:val="18"/>
          <w:szCs w:val="18"/>
        </w:rPr>
        <w:t>通过基于RDD的一系列转换，丢失的数据会被重算，由于RDD的各个Partition是相对独立的，</w:t>
      </w:r>
    </w:p>
    <w:p>
      <w:pPr>
        <w:ind w:left="420" w:firstLine="420"/>
        <w:rPr>
          <w:sz w:val="18"/>
          <w:szCs w:val="18"/>
        </w:rPr>
      </w:pPr>
      <w:r>
        <w:rPr>
          <w:sz w:val="18"/>
          <w:szCs w:val="18"/>
        </w:rPr>
        <w:t>因此只需要计算丢失的部分即可，并不需要重算</w:t>
      </w:r>
      <w:r>
        <w:rPr>
          <w:rFonts w:hint="eastAsia"/>
          <w:sz w:val="18"/>
          <w:szCs w:val="18"/>
        </w:rPr>
        <w:t>所有的</w:t>
      </w:r>
      <w:r>
        <w:rPr>
          <w:sz w:val="18"/>
          <w:szCs w:val="18"/>
        </w:rPr>
        <w:t>Partition。</w:t>
      </w:r>
    </w:p>
    <w:p>
      <w:pPr>
        <w:rPr>
          <w:b/>
          <w:bCs/>
        </w:rPr>
      </w:pPr>
      <w:r>
        <w:rPr>
          <w:b/>
          <w:bCs/>
        </w:rPr>
        <w:t>9. 自带缓存算子</w:t>
      </w:r>
    </w:p>
    <w:p>
      <w:r>
        <w:rPr>
          <w:rFonts w:hint="eastAsia"/>
        </w:rPr>
        <w:t>①</w:t>
      </w:r>
      <w:r>
        <w:t xml:space="preserve"> Spark会自动对一些Shuffle操作的中间数据做持久化操作（比如：reduceByKey）。</w:t>
      </w:r>
    </w:p>
    <w:p>
      <w:r>
        <w:rPr>
          <w:rFonts w:hint="eastAsia"/>
        </w:rPr>
        <w:t xml:space="preserve">② </w:t>
      </w:r>
      <w:r>
        <w:t>这样做的目的是为了当一个节点Shuffle失败了避免重新计算整个输入。</w:t>
      </w:r>
    </w:p>
    <w:p>
      <w:r>
        <w:rPr>
          <w:rFonts w:hint="eastAsia"/>
        </w:rPr>
        <w:t xml:space="preserve">③ </w:t>
      </w:r>
      <w:r>
        <w:t>但是，在实际使用的时候，如果想重用数据，仍然建议调用persist或cache。</w:t>
      </w:r>
    </w:p>
    <w:p>
      <w:r>
        <w:rPr>
          <w:rFonts w:hint="eastAsia"/>
        </w:rPr>
        <w:t>④ 编写具有自带缓存算子（reduce</w:t>
      </w:r>
      <w:r>
        <w:t>ByKey</w:t>
      </w:r>
      <w:r>
        <w:rPr>
          <w:rFonts w:hint="eastAsia"/>
        </w:rPr>
        <w:t>）的代码</w:t>
      </w:r>
    </w:p>
    <w:p>
      <w:pPr>
        <w:pStyle w:val="160"/>
      </w:pPr>
      <w:r>
        <w:t>package com.atguigu.spark.cache;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org.apache.spark.api.java.function.FlatMapFunction;</w:t>
      </w:r>
    </w:p>
    <w:p>
      <w:pPr>
        <w:pStyle w:val="160"/>
      </w:pPr>
      <w:r>
        <w:t>import org.apache.spark.api.java.function.Function2;</w:t>
      </w:r>
    </w:p>
    <w:p>
      <w:pPr>
        <w:pStyle w:val="160"/>
      </w:pPr>
      <w:r>
        <w:t>import org.apache.spark.api.java.function.PairFunction;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java.util.Arrays;</w:t>
      </w:r>
    </w:p>
    <w:p>
      <w:pPr>
        <w:pStyle w:val="160"/>
      </w:pPr>
      <w:r>
        <w:t>import java.util.Iterator;</w:t>
      </w:r>
    </w:p>
    <w:p>
      <w:pPr>
        <w:pStyle w:val="273"/>
      </w:pPr>
      <w:r>
        <w:t>/**</w:t>
      </w:r>
    </w:p>
    <w:p>
      <w:pPr>
        <w:pStyle w:val="273"/>
      </w:pPr>
      <w:r>
        <w:rPr>
          <w:rFonts w:hint="eastAsia"/>
        </w:rPr>
        <w:t xml:space="preserve"> * @author 姜来</w:t>
      </w:r>
    </w:p>
    <w:p>
      <w:pPr>
        <w:pStyle w:val="273"/>
      </w:pPr>
      <w:r>
        <w:t xml:space="preserve"> * @ClassName Test01_ OperatorWithCache.java</w:t>
      </w:r>
    </w:p>
    <w:p>
      <w:pPr>
        <w:pStyle w:val="273"/>
      </w:pPr>
      <w:r>
        <w:rPr>
          <w:rFonts w:hint="eastAsia"/>
        </w:rPr>
        <w:t xml:space="preserve"> * @createTime 2022年08月25日 14:45:00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Test01_OperatorWithCache {</w:t>
      </w:r>
    </w:p>
    <w:p>
      <w:pPr>
        <w:pStyle w:val="160"/>
      </w:pPr>
      <w:r>
        <w:t xml:space="preserve">    public static void main(String[] args) throws InterruptedException {</w:t>
      </w:r>
    </w:p>
    <w:p>
      <w:pPr>
        <w:pStyle w:val="273"/>
      </w:pPr>
      <w:r>
        <w:rPr>
          <w:rFonts w:hint="eastAsia"/>
        </w:rPr>
        <w:t xml:space="preserve">        // 1. 构建配置对象Sparkconf</w:t>
      </w:r>
    </w:p>
    <w:p>
      <w:pPr>
        <w:pStyle w:val="160"/>
      </w:pPr>
      <w:r>
        <w:t xml:space="preserve">        SparkConf sparkConf = new SparkConf()</w:t>
      </w:r>
    </w:p>
    <w:p>
      <w:pPr>
        <w:pStyle w:val="160"/>
      </w:pPr>
      <w:r>
        <w:t xml:space="preserve">                    .setMaster("local[2]")</w:t>
      </w:r>
    </w:p>
    <w:p>
      <w:pPr>
        <w:pStyle w:val="160"/>
      </w:pPr>
      <w:r>
        <w:t xml:space="preserve">                    .set("executor-core","4")</w:t>
      </w:r>
    </w:p>
    <w:p>
      <w:pPr>
        <w:pStyle w:val="160"/>
      </w:pPr>
      <w:r>
        <w:t xml:space="preserve">                    .setAppName("Test01_ OperatorWithCache ");</w:t>
      </w:r>
    </w:p>
    <w:p>
      <w:pPr>
        <w:pStyle w:val="273"/>
      </w:pPr>
      <w:r>
        <w:rPr>
          <w:rFonts w:hint="eastAsia"/>
        </w:rPr>
        <w:t xml:space="preserve">        // 2. 创建spark的环境SparkContext</w:t>
      </w:r>
    </w:p>
    <w:p>
      <w:pPr>
        <w:pStyle w:val="160"/>
      </w:pPr>
      <w:r>
        <w:t xml:space="preserve">        JavaSparkContext sc = new JavaSparkContext(sparkConf);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 </w:t>
      </w:r>
      <w:r>
        <w:rPr>
          <w:rStyle w:val="281"/>
          <w:rFonts w:hint="eastAsia"/>
        </w:rPr>
        <w:t xml:space="preserve"> // TODO 编写逻辑代码</w:t>
      </w:r>
    </w:p>
    <w:p>
      <w:pPr>
        <w:pStyle w:val="273"/>
      </w:pPr>
      <w:r>
        <w:rPr>
          <w:rFonts w:hint="eastAsia"/>
        </w:rPr>
        <w:t xml:space="preserve">        // 3. 读取文件创建RDD</w:t>
      </w:r>
    </w:p>
    <w:p>
      <w:pPr>
        <w:pStyle w:val="160"/>
      </w:pPr>
      <w:r>
        <w:t xml:space="preserve">        JavaRDD&lt;String&gt; javaRDD = sc.textFile("input/word.txt");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4. 炸裂每行数据</w:t>
      </w:r>
    </w:p>
    <w:p>
      <w:pPr>
        <w:pStyle w:val="160"/>
      </w:pPr>
      <w:r>
        <w:t xml:space="preserve">        JavaRDD&lt;String&gt; flatMapRDD = javaRDD.flatMap(new FlatMapFunction&lt;String, String&gt;()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Iterator&lt;String&gt; call(String s) throws Exception {</w:t>
      </w:r>
    </w:p>
    <w:p>
      <w:pPr>
        <w:pStyle w:val="160"/>
      </w:pPr>
      <w:r>
        <w:t xml:space="preserve">                return Arrays.asList(s.split(" ")).iterator();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5. 转换元素形式：hello -&gt; (hello,1)</w:t>
      </w:r>
    </w:p>
    <w:p>
      <w:pPr>
        <w:pStyle w:val="160"/>
      </w:pPr>
      <w:r>
        <w:t xml:space="preserve">        JavaPairRDD&lt;String, Integer&gt; javaPairRDD = flatMapRDD.mapToPair(new PairFunction&lt;String, String, Integer&gt;()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Tuple2&lt;String, Integer&gt; call(String s) throws Exception {</w:t>
      </w:r>
    </w:p>
    <w:p>
      <w:pPr>
        <w:pStyle w:val="273"/>
      </w:pPr>
      <w:r>
        <w:rPr>
          <w:rFonts w:hint="eastAsia"/>
        </w:rPr>
        <w:t xml:space="preserve">                // 5.1 测试输出次数</w:t>
      </w:r>
    </w:p>
    <w:p>
      <w:pPr>
        <w:pStyle w:val="160"/>
      </w:pPr>
      <w:r>
        <w:rPr>
          <w:rFonts w:hint="eastAsia"/>
        </w:rPr>
        <w:t xml:space="preserve">                System.out.println("你看看我出现几次？");</w:t>
      </w:r>
    </w:p>
    <w:p>
      <w:pPr>
        <w:pStyle w:val="160"/>
      </w:pPr>
      <w:r>
        <w:t xml:space="preserve">                return new Tuple2&lt;&gt;(s, 1);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273"/>
      </w:pPr>
      <w:r>
        <w:t xml:space="preserve">         </w:t>
      </w:r>
      <w:r>
        <w:rPr>
          <w:rFonts w:hint="eastAsia"/>
        </w:rPr>
        <w:t>// 6. 对javaPairRDD按照key聚合</w:t>
      </w:r>
    </w:p>
    <w:p>
      <w:pPr>
        <w:pStyle w:val="160"/>
      </w:pPr>
      <w:r>
        <w:t xml:space="preserve">        JavaPairRDD&lt;String, Integer&gt; reduceByKeyRDD = javaPairRDD.reduceByKey(new Function2&lt;Integer, Integer, Integer&gt;()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Integer call(Integer v1, Integer v2) throws Exception {</w:t>
      </w:r>
    </w:p>
    <w:p>
      <w:pPr>
        <w:pStyle w:val="160"/>
      </w:pPr>
      <w:r>
        <w:t xml:space="preserve">                return v1 + v2;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  <w:r>
        <w:t xml:space="preserve">        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 </w:t>
      </w:r>
      <w:r>
        <w:rPr>
          <w:rStyle w:val="281"/>
          <w:rFonts w:hint="eastAsia"/>
        </w:rPr>
        <w:t xml:space="preserve"> // TODO 执行两个行动算子，以触发两个job</w:t>
      </w:r>
    </w:p>
    <w:p>
      <w:pPr>
        <w:pStyle w:val="273"/>
      </w:pPr>
      <w:r>
        <w:rPr>
          <w:rFonts w:hint="eastAsia"/>
        </w:rPr>
        <w:t xml:space="preserve">        // 7. 存储到文件</w:t>
      </w:r>
    </w:p>
    <w:p>
      <w:pPr>
        <w:pStyle w:val="160"/>
      </w:pPr>
      <w:r>
        <w:t xml:space="preserve">        reduceByKeyRDD.saveAsTextFile("output/cache/wordcount_"+System.currentTimeMillis()+".txt");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8. 存储到文件</w:t>
      </w:r>
    </w:p>
    <w:p>
      <w:pPr>
        <w:pStyle w:val="160"/>
      </w:pPr>
      <w:r>
        <w:t xml:space="preserve">        reduceByKeyRDD.saveAsTextFile("output/cache/wordCount_"+System.currentTimeMillis()+".txt");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9. 设置睡眠时间，以便查看localhost:4040</w:t>
      </w:r>
    </w:p>
    <w:p>
      <w:pPr>
        <w:pStyle w:val="160"/>
      </w:pPr>
      <w:r>
        <w:t xml:space="preserve">        Thread.sleep(100000000);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X. 关闭sc</w:t>
      </w:r>
    </w:p>
    <w:p>
      <w:pPr>
        <w:pStyle w:val="160"/>
      </w:pPr>
      <w:r>
        <w:t xml:space="preserve">        sc.stop();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r>
        <w:t>访问</w:t>
      </w:r>
      <w:r>
        <w:fldChar w:fldCharType="begin"/>
      </w:r>
      <w:r>
        <w:instrText xml:space="preserve"> HYPERLINK "http://localhost:4040/jobs/" </w:instrText>
      </w:r>
      <w:r>
        <w:fldChar w:fldCharType="separate"/>
      </w:r>
      <w:r>
        <w:rPr>
          <w:rStyle w:val="48"/>
          <w:szCs w:val="21"/>
        </w:rPr>
        <w:t>http://localhost:4040/jobs/</w:t>
      </w:r>
      <w:r>
        <w:rPr>
          <w:rStyle w:val="48"/>
          <w:szCs w:val="21"/>
        </w:rPr>
        <w:fldChar w:fldCharType="end"/>
      </w:r>
      <w:r>
        <w:t>页面，查看第一个和第二个job的DAG图。</w:t>
      </w:r>
    </w:p>
    <w:p>
      <w:r>
        <w:t>说明：增加缓存后血缘依赖关系仍然有，但是，第二个job取的数据是从缓存中取的。</w:t>
      </w:r>
    </w:p>
    <w:p>
      <w:r>
        <w:drawing>
          <wp:inline distT="0" distB="0" distL="0" distR="0">
            <wp:extent cx="1311910" cy="1576070"/>
            <wp:effectExtent l="19050" t="1905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3110" cy="1601628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drawing>
          <wp:inline distT="0" distB="0" distL="0" distR="0">
            <wp:extent cx="1280795" cy="1581150"/>
            <wp:effectExtent l="19050" t="1905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3215" cy="1645799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4"/>
      </w:pPr>
      <w:r>
        <w:t>2.8.2 RDD CheckPoint检查点</w:t>
      </w:r>
    </w:p>
    <w:p>
      <w:r>
        <w:rPr>
          <w:b/>
          <w:bCs/>
        </w:rPr>
        <w:t>1. 检查点：</w:t>
      </w:r>
      <w:r>
        <w:t>是将RDD中间结果写入磁盘。</w:t>
      </w:r>
    </w:p>
    <w:p>
      <w:pPr>
        <w:rPr>
          <w:b/>
          <w:bCs/>
        </w:rPr>
      </w:pPr>
      <w:r>
        <w:rPr>
          <w:b/>
          <w:bCs/>
        </w:rPr>
        <w:t>2. 为什么要做检查点？</w:t>
      </w:r>
    </w:p>
    <w:p>
      <w:pPr>
        <w:ind w:firstLine="420"/>
      </w:pPr>
      <w:r>
        <w:t>由于血缘依赖过长会造成容错成本过高，这样就不如在中间阶段做检查点容错，如果检查点之后有节点出现问题，可以从检查点开始重做血缘，减少了开销。</w:t>
      </w:r>
    </w:p>
    <w:p>
      <w:r>
        <w:rPr>
          <w:b/>
          <w:bCs/>
        </w:rPr>
        <w:t>3. 检查点存储路径：</w:t>
      </w:r>
      <w:r>
        <w:t>Checkpoint的数据通常是</w:t>
      </w:r>
      <w:r>
        <w:rPr>
          <w:color w:val="FF0000"/>
        </w:rPr>
        <w:t>存储在HDFS</w:t>
      </w:r>
      <w:r>
        <w:t>等容错、高可用的文件系统</w:t>
      </w:r>
    </w:p>
    <w:p>
      <w:r>
        <w:rPr>
          <w:b/>
          <w:bCs/>
        </w:rPr>
        <w:t>4. 检查点数据存储格式为：</w:t>
      </w:r>
      <w:r>
        <w:rPr>
          <w:color w:val="FF0000"/>
        </w:rPr>
        <w:t>二进制的文件</w:t>
      </w:r>
    </w:p>
    <w:p>
      <w:r>
        <w:rPr>
          <w:b/>
          <w:bCs/>
        </w:rPr>
        <w:t>5. 检查点切断血缘：</w:t>
      </w:r>
      <w:r>
        <w:t>在Checkpoint的过程中，该RDD的所有依赖于父RDD中的信息将全部被移除。</w:t>
      </w:r>
    </w:p>
    <w:p>
      <w:r>
        <w:rPr>
          <w:b/>
          <w:bCs/>
        </w:rPr>
        <w:t>6. 检查点触发时间：</w:t>
      </w:r>
      <w:r>
        <w:t>对RDD进行Checkpoint操作并不会马上被执行，必须执行Action操作才能触发。</w:t>
      </w:r>
    </w:p>
    <w:p>
      <w:r>
        <w:rPr>
          <w:color w:val="FF0000"/>
          <w:highlight w:val="yellow"/>
        </w:rPr>
        <w:t>但是检查点为了数据安全，会从血缘关系的最开始执行一遍。</w:t>
      </w:r>
    </w:p>
    <w:p>
      <w:pPr>
        <w:jc w:val="center"/>
        <w:rPr>
          <w:szCs w:val="21"/>
        </w:rPr>
      </w:pPr>
      <w:r>
        <w:object>
          <v:shape id="_x0000_i1032" o:spt="75" type="#_x0000_t75" style="height:210.75pt;width:374.8pt;" o:ole="t" filled="f" o:preferrelative="t" stroked="f" coordsize="21600,21600">
            <v:path/>
            <v:fill on="f" focussize="0,0"/>
            <v:stroke on="f" joinstyle="miter"/>
            <v:imagedata r:id="rId81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80">
            <o:LockedField>false</o:LockedField>
          </o:OLEObject>
        </w:object>
      </w:r>
    </w:p>
    <w:p>
      <w:pPr>
        <w:rPr>
          <w:b/>
          <w:bCs/>
        </w:rPr>
      </w:pPr>
      <w:r>
        <w:rPr>
          <w:b/>
          <w:bCs/>
        </w:rPr>
        <w:t>8. 设置检查点步骤</w:t>
      </w:r>
    </w:p>
    <w:p>
      <w:r>
        <w:t>（1）设置检查点数据存储路径：sc.setCheckpointDir("./checkpoint1")</w:t>
      </w:r>
    </w:p>
    <w:p>
      <w:r>
        <w:t>（2）调用检查点方法：wordToOneRdd.checkpoint()</w:t>
      </w:r>
    </w:p>
    <w:p>
      <w:pPr>
        <w:rPr>
          <w:b/>
          <w:bCs/>
        </w:rPr>
      </w:pPr>
      <w:r>
        <w:rPr>
          <w:b/>
          <w:bCs/>
        </w:rPr>
        <w:t>9. 代码实现</w:t>
      </w:r>
    </w:p>
    <w:p>
      <w:pPr>
        <w:rPr>
          <w:b/>
          <w:bCs/>
        </w:rPr>
      </w:pPr>
      <w:r>
        <w:rPr>
          <w:rFonts w:hint="eastAsia"/>
          <w:b/>
          <w:bCs/>
        </w:rPr>
        <w:t>创建类：</w:t>
      </w:r>
      <w:r>
        <w:t>Test01_chackPoint</w:t>
      </w:r>
    </w:p>
    <w:p>
      <w:pPr>
        <w:pStyle w:val="160"/>
      </w:pPr>
      <w:r>
        <w:t>package com.atguigu.spark.cache;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org.apache.spark.api.java.function.FlatMapFunction;</w:t>
      </w:r>
    </w:p>
    <w:p>
      <w:pPr>
        <w:pStyle w:val="160"/>
      </w:pPr>
      <w:r>
        <w:t>import org.apache.spark.api.java.function.PairFunction;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java.util.Arrays;</w:t>
      </w:r>
    </w:p>
    <w:p>
      <w:pPr>
        <w:pStyle w:val="160"/>
      </w:pPr>
      <w:r>
        <w:t>import java.util.Iterator;</w:t>
      </w:r>
    </w:p>
    <w:p>
      <w:pPr>
        <w:pStyle w:val="273"/>
      </w:pPr>
      <w:r>
        <w:t>/**</w:t>
      </w:r>
    </w:p>
    <w:p>
      <w:pPr>
        <w:pStyle w:val="273"/>
      </w:pPr>
      <w:r>
        <w:rPr>
          <w:rFonts w:hint="eastAsia"/>
        </w:rPr>
        <w:t xml:space="preserve"> * @author 姜来</w:t>
      </w:r>
    </w:p>
    <w:p>
      <w:pPr>
        <w:pStyle w:val="273"/>
      </w:pPr>
      <w:r>
        <w:t xml:space="preserve"> * @ClassName Test01_chackPoint.java</w:t>
      </w:r>
    </w:p>
    <w:p>
      <w:pPr>
        <w:pStyle w:val="273"/>
      </w:pPr>
      <w:r>
        <w:rPr>
          <w:rFonts w:hint="eastAsia"/>
        </w:rPr>
        <w:t xml:space="preserve"> * @createTime 2022年08月25日 18:00:00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Test01_chackPoint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构建配置对象Sparkconf</w:t>
      </w:r>
    </w:p>
    <w:p>
      <w:pPr>
        <w:pStyle w:val="160"/>
      </w:pPr>
      <w:r>
        <w:t xml:space="preserve">        SparkConf sparkConf = new SparkConf()</w:t>
      </w:r>
    </w:p>
    <w:p>
      <w:pPr>
        <w:pStyle w:val="160"/>
      </w:pPr>
      <w:r>
        <w:t xml:space="preserve">                    .setMaster("local[*]")</w:t>
      </w:r>
    </w:p>
    <w:p>
      <w:pPr>
        <w:pStyle w:val="160"/>
      </w:pPr>
      <w:r>
        <w:t xml:space="preserve">                    .setAppName("Test01_chackPoint");</w:t>
      </w:r>
    </w:p>
    <w:p>
      <w:pPr>
        <w:pStyle w:val="273"/>
      </w:pPr>
      <w:r>
        <w:rPr>
          <w:rFonts w:hint="eastAsia"/>
        </w:rPr>
        <w:t xml:space="preserve">        // 2. 创建spark的环境SparkContext</w:t>
      </w:r>
    </w:p>
    <w:p>
      <w:pPr>
        <w:pStyle w:val="160"/>
      </w:pPr>
      <w:r>
        <w:t xml:space="preserve">        JavaSparkContext sc = new JavaSparkContext(sparkConf);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3. 设置检查点存储路径</w:t>
      </w:r>
    </w:p>
    <w:p>
      <w:pPr>
        <w:pStyle w:val="160"/>
      </w:pPr>
      <w:r>
        <w:t xml:space="preserve">        sc.setCheckpointDir("localCheckPoint");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 </w:t>
      </w:r>
      <w:r>
        <w:rPr>
          <w:rStyle w:val="281"/>
          <w:rFonts w:hint="eastAsia"/>
        </w:rPr>
        <w:t xml:space="preserve"> // TODO 编写逻辑代码</w:t>
      </w:r>
    </w:p>
    <w:p>
      <w:pPr>
        <w:pStyle w:val="273"/>
      </w:pPr>
      <w:r>
        <w:rPr>
          <w:rFonts w:hint="eastAsia"/>
        </w:rPr>
        <w:t xml:space="preserve">        // 3. 读取文件创建RDD</w:t>
      </w:r>
    </w:p>
    <w:p>
      <w:pPr>
        <w:pStyle w:val="160"/>
      </w:pPr>
      <w:r>
        <w:t xml:space="preserve">        JavaRDD&lt;String&gt; javaRDD = sc.textFile("input/word.txt");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4. 炸裂每行数据</w:t>
      </w:r>
    </w:p>
    <w:p>
      <w:pPr>
        <w:pStyle w:val="160"/>
      </w:pPr>
      <w:r>
        <w:t xml:space="preserve">        JavaRDD&lt;String&gt; flatMapRDD = javaRDD.flatMap(new FlatMapFunction&lt;String, String&gt;()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Iterator&lt;String&gt; call(String s) throws Exception {</w:t>
      </w:r>
    </w:p>
    <w:p>
      <w:pPr>
        <w:pStyle w:val="160"/>
      </w:pPr>
      <w:r>
        <w:t xml:space="preserve">                return Arrays.asList(s.split(" ")).iterator();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5. 转换元素形式：hello -&gt; (hello,1)</w:t>
      </w:r>
    </w:p>
    <w:p>
      <w:pPr>
        <w:pStyle w:val="160"/>
      </w:pPr>
      <w:r>
        <w:t xml:space="preserve">        JavaPairRDD&lt;String, Integer&gt; javaPairRDD = flatMapRDD.mapToPair(new PairFunction&lt;String, String, Integer&gt;()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Tuple2&lt;String, Integer&gt; call(String s) throws Exception {</w:t>
      </w:r>
    </w:p>
    <w:p>
      <w:pPr>
        <w:pStyle w:val="273"/>
      </w:pPr>
      <w:r>
        <w:rPr>
          <w:rFonts w:hint="eastAsia"/>
        </w:rPr>
        <w:t xml:space="preserve">                // 5.1 测试输出次数</w:t>
      </w:r>
    </w:p>
    <w:p>
      <w:pPr>
        <w:pStyle w:val="160"/>
      </w:pPr>
      <w:r>
        <w:rPr>
          <w:rFonts w:hint="eastAsia"/>
        </w:rPr>
        <w:t xml:space="preserve">                System.out.println("你看看我出现几次？");</w:t>
      </w:r>
    </w:p>
    <w:p>
      <w:pPr>
        <w:pStyle w:val="160"/>
      </w:pPr>
      <w:r>
        <w:t xml:space="preserve">                return new Tuple2&lt;&gt;(s, 1);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6. 对javaPairRDD设置检查点</w:t>
      </w:r>
    </w:p>
    <w:p>
      <w:pPr>
        <w:pStyle w:val="160"/>
      </w:pPr>
      <w:r>
        <w:t xml:space="preserve">        javaPairRDD.checkpoint();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7. 将数据存储到文件中</w:t>
      </w:r>
    </w:p>
    <w:p>
      <w:pPr>
        <w:pStyle w:val="160"/>
      </w:pPr>
      <w:r>
        <w:t xml:space="preserve">        javaPairRDD.saveAsTextFile("output/checkPoint/wordCount_"+System.currentTimeMillis()+".txt");</w:t>
      </w:r>
    </w:p>
    <w:p>
      <w:pPr>
        <w:pStyle w:val="160"/>
      </w:pPr>
    </w:p>
    <w:p>
      <w:pPr>
        <w:pStyle w:val="273"/>
        <w:rPr>
          <w:rStyle w:val="281"/>
        </w:rPr>
      </w:pPr>
      <w:r>
        <w:rPr>
          <w:rFonts w:hint="eastAsia"/>
        </w:rPr>
        <w:t xml:space="preserve">        </w:t>
      </w:r>
      <w:r>
        <w:rPr>
          <w:rStyle w:val="281"/>
          <w:rFonts w:hint="eastAsia"/>
        </w:rPr>
        <w:t>// X. 关闭sc</w:t>
      </w:r>
    </w:p>
    <w:p>
      <w:pPr>
        <w:pStyle w:val="160"/>
      </w:pPr>
      <w:r>
        <w:t xml:space="preserve">        sc.stop();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 xml:space="preserve">0. </w:t>
      </w:r>
      <w:r>
        <w:rPr>
          <w:rFonts w:hint="eastAsia"/>
          <w:b/>
          <w:bCs/>
        </w:rPr>
        <w:t>现象：</w:t>
      </w:r>
    </w:p>
    <w:p>
      <w:r>
        <w:rPr>
          <w:rFonts w:hint="eastAsia"/>
        </w:rPr>
        <w:t>① 控制台输出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</w:p>
    <w:p>
      <w:pPr>
        <w:pStyle w:val="160"/>
      </w:pPr>
      <w:r>
        <w:t>Process finished with exit code 0</w:t>
      </w:r>
    </w:p>
    <w:p>
      <w:r>
        <w:rPr>
          <w:rFonts w:hint="eastAsia"/>
          <w:b/>
          <w:bCs/>
        </w:rPr>
        <w:t>分析：</w:t>
      </w:r>
      <w:r>
        <w:rPr>
          <w:rFonts w:hint="eastAsia"/>
        </w:rPr>
        <w:t>出现了8次，</w:t>
      </w:r>
      <w:r>
        <w:rPr>
          <w:rFonts w:hint="eastAsia"/>
          <w:color w:val="FF0000"/>
        </w:rPr>
        <w:t>为什么？</w:t>
      </w:r>
      <w:r>
        <w:rPr>
          <w:rFonts w:hint="eastAsia"/>
        </w:rPr>
        <w:t>行动算子从头执行一次，checkPoint从头执行一次。</w:t>
      </w:r>
    </w:p>
    <w:p>
      <w:r>
        <w:rPr>
          <w:rFonts w:hint="eastAsia"/>
        </w:rPr>
        <w:t>如果报错如下：</w:t>
      </w:r>
    </w:p>
    <w:p>
      <w:r>
        <w:drawing>
          <wp:inline distT="0" distB="0" distL="0" distR="0">
            <wp:extent cx="6638290" cy="615315"/>
            <wp:effectExtent l="19050" t="1905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6153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</w:rPr>
        <w:t>原因：</w:t>
      </w:r>
      <w:r>
        <w:rPr>
          <w:rFonts w:hint="eastAsia"/>
        </w:rPr>
        <w:t>check</w:t>
      </w:r>
      <w:r>
        <w:t>Point</w:t>
      </w:r>
      <w:r>
        <w:rPr>
          <w:rFonts w:hint="eastAsia"/>
        </w:rPr>
        <w:t>需要指定存储地址</w:t>
      </w:r>
    </w:p>
    <w:p>
      <w:r>
        <w:rPr>
          <w:rFonts w:hint="eastAsia"/>
        </w:rPr>
        <w:t>②</w:t>
      </w:r>
      <w:r>
        <w:t xml:space="preserve"> 执行结果</w:t>
      </w:r>
    </w:p>
    <w:p>
      <w:pPr>
        <w:rPr>
          <w:color w:val="FF0000"/>
        </w:rPr>
      </w:pPr>
      <w:r>
        <w:t>访问</w:t>
      </w:r>
      <w:r>
        <w:fldChar w:fldCharType="begin"/>
      </w:r>
      <w:r>
        <w:instrText xml:space="preserve"> HYPERLINK "http://localhost:4040/jobs/" </w:instrText>
      </w:r>
      <w:r>
        <w:fldChar w:fldCharType="separate"/>
      </w:r>
      <w:r>
        <w:rPr>
          <w:rStyle w:val="48"/>
        </w:rPr>
        <w:t>http://localhost:4040/jobs/</w:t>
      </w:r>
      <w:r>
        <w:rPr>
          <w:rStyle w:val="48"/>
        </w:rPr>
        <w:fldChar w:fldCharType="end"/>
      </w:r>
      <w:r>
        <w:rPr>
          <w:color w:val="FF0000"/>
        </w:rPr>
        <w:t xml:space="preserve"> </w:t>
      </w:r>
    </w:p>
    <w:p>
      <w:pPr>
        <w:rPr>
          <w:color w:val="FF0000"/>
        </w:rPr>
      </w:pPr>
      <w:r>
        <w:drawing>
          <wp:inline distT="0" distB="0" distL="0" distR="0">
            <wp:extent cx="867410" cy="2204720"/>
            <wp:effectExtent l="19050" t="19050" r="8890" b="5080"/>
            <wp:docPr id="60" name="图片 60" descr="图表, 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表, 箱线图&#10;&#10;描述已自动生成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17542" cy="23313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       </w:t>
      </w:r>
      <w:r>
        <w:drawing>
          <wp:inline distT="0" distB="0" distL="0" distR="0">
            <wp:extent cx="887095" cy="2203450"/>
            <wp:effectExtent l="19050" t="19050" r="8255" b="6350"/>
            <wp:docPr id="61" name="图片 61" descr="图表, 箱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表, 箱线图&#10;&#10;描述已自动生成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99967" cy="223573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1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checkPoint</w:t>
      </w:r>
      <w:r>
        <w:rPr>
          <w:rFonts w:hint="eastAsia"/>
          <w:b/>
          <w:bCs/>
        </w:rPr>
        <w:t>对血缘的影响</w:t>
      </w:r>
    </w:p>
    <w:p>
      <w:pPr>
        <w:rPr>
          <w:b/>
          <w:bCs/>
        </w:rPr>
      </w:pPr>
      <w:r>
        <w:rPr>
          <w:rFonts w:hint="eastAsia"/>
          <w:b/>
          <w:bCs/>
        </w:rPr>
        <w:t>① 创建类：</w:t>
      </w:r>
      <w:r>
        <w:t>Test01_chackPoint_printLineage</w:t>
      </w:r>
      <w:r>
        <w:rPr>
          <w:rFonts w:hint="eastAsia"/>
        </w:rPr>
        <w:t>，我们测试血缘依赖</w:t>
      </w:r>
    </w:p>
    <w:p>
      <w:pPr>
        <w:pStyle w:val="160"/>
      </w:pPr>
      <w:r>
        <w:t>package com.atguigu.spark.cache;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org.apache.spark.api.java.function.FlatMapFunction;</w:t>
      </w:r>
    </w:p>
    <w:p>
      <w:pPr>
        <w:pStyle w:val="160"/>
      </w:pPr>
      <w:r>
        <w:t>import org.apache.spark.api.java.function.PairFunction;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java.util.Arrays;</w:t>
      </w:r>
    </w:p>
    <w:p>
      <w:pPr>
        <w:pStyle w:val="160"/>
      </w:pPr>
      <w:r>
        <w:t>import java.util.Iterator;</w:t>
      </w:r>
    </w:p>
    <w:p>
      <w:pPr>
        <w:pStyle w:val="273"/>
      </w:pPr>
      <w:r>
        <w:t>/**</w:t>
      </w:r>
    </w:p>
    <w:p>
      <w:pPr>
        <w:pStyle w:val="273"/>
      </w:pPr>
      <w:r>
        <w:rPr>
          <w:rFonts w:hint="eastAsia"/>
        </w:rPr>
        <w:t xml:space="preserve"> * @author 姜来</w:t>
      </w:r>
    </w:p>
    <w:p>
      <w:pPr>
        <w:pStyle w:val="273"/>
      </w:pPr>
      <w:r>
        <w:t xml:space="preserve"> * @ClassName Test01_chackPoint.java</w:t>
      </w:r>
    </w:p>
    <w:p>
      <w:pPr>
        <w:pStyle w:val="273"/>
      </w:pPr>
      <w:r>
        <w:rPr>
          <w:rFonts w:hint="eastAsia"/>
        </w:rPr>
        <w:t xml:space="preserve"> * @createTime 2022年08月25日 18:00:00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Test01_chackPoint_printLineage {</w:t>
      </w:r>
    </w:p>
    <w:p>
      <w:pPr>
        <w:pStyle w:val="160"/>
      </w:pPr>
      <w:r>
        <w:t xml:space="preserve">    public static void main(String[] args) throws InterruptedException {</w:t>
      </w:r>
    </w:p>
    <w:p>
      <w:pPr>
        <w:pStyle w:val="273"/>
      </w:pPr>
      <w:r>
        <w:rPr>
          <w:rFonts w:hint="eastAsia"/>
        </w:rPr>
        <w:t xml:space="preserve">        // 1. 构建配置对象Sparkconf</w:t>
      </w:r>
    </w:p>
    <w:p>
      <w:pPr>
        <w:pStyle w:val="160"/>
      </w:pPr>
      <w:r>
        <w:t xml:space="preserve">        SparkConf sparkConf = new SparkConf()</w:t>
      </w:r>
    </w:p>
    <w:p>
      <w:pPr>
        <w:pStyle w:val="160"/>
      </w:pPr>
      <w:r>
        <w:t xml:space="preserve">                    .setMaster("local[*]")</w:t>
      </w:r>
    </w:p>
    <w:p>
      <w:pPr>
        <w:pStyle w:val="160"/>
      </w:pPr>
      <w:r>
        <w:t xml:space="preserve">                    .setAppName("Test01_chackPoint");</w:t>
      </w:r>
    </w:p>
    <w:p>
      <w:pPr>
        <w:pStyle w:val="273"/>
      </w:pPr>
      <w:r>
        <w:rPr>
          <w:rFonts w:hint="eastAsia"/>
        </w:rPr>
        <w:t xml:space="preserve">        // 2. 创建spark的环境SparkContext</w:t>
      </w:r>
    </w:p>
    <w:p>
      <w:pPr>
        <w:pStyle w:val="160"/>
      </w:pPr>
      <w:r>
        <w:t xml:space="preserve">        JavaSparkContext sc = new JavaSparkContext(sparkConf);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3. 设置检查点存储路径</w:t>
      </w:r>
    </w:p>
    <w:p>
      <w:pPr>
        <w:pStyle w:val="160"/>
      </w:pPr>
      <w:r>
        <w:t xml:space="preserve">        sc.setCheckpointDir("localCheckPoint");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 </w:t>
      </w:r>
      <w:r>
        <w:rPr>
          <w:rStyle w:val="281"/>
          <w:rFonts w:hint="eastAsia"/>
        </w:rPr>
        <w:t xml:space="preserve"> // TODO 编写逻辑代码</w:t>
      </w:r>
    </w:p>
    <w:p>
      <w:pPr>
        <w:pStyle w:val="273"/>
      </w:pPr>
      <w:r>
        <w:rPr>
          <w:rFonts w:hint="eastAsia"/>
        </w:rPr>
        <w:t xml:space="preserve">        // 3. 读取文件创建RDD</w:t>
      </w:r>
    </w:p>
    <w:p>
      <w:pPr>
        <w:pStyle w:val="160"/>
      </w:pPr>
      <w:r>
        <w:t xml:space="preserve">        JavaRDD&lt;String&gt; javaRDD = sc.textFile("input/word.txt");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4. 炸裂每行数据</w:t>
      </w:r>
    </w:p>
    <w:p>
      <w:pPr>
        <w:pStyle w:val="160"/>
      </w:pPr>
      <w:r>
        <w:t xml:space="preserve">        JavaRDD&lt;String&gt; flatMapRDD = javaRDD.flatMap(new FlatMapFunction&lt;String, String&gt;()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Iterator&lt;String&gt; call(String s) throws Exception {</w:t>
      </w:r>
    </w:p>
    <w:p>
      <w:pPr>
        <w:pStyle w:val="160"/>
      </w:pPr>
      <w:r>
        <w:t xml:space="preserve">                return Arrays.asList(s.split(" ")).iterator();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5. 转换元素形式：hello -&gt; (hello,1)</w:t>
      </w:r>
    </w:p>
    <w:p>
      <w:pPr>
        <w:pStyle w:val="160"/>
      </w:pPr>
      <w:r>
        <w:t xml:space="preserve">        JavaPairRDD&lt;String, Integer&gt; javaPairRDD = flatMapRDD.mapToPair(new PairFunction&lt;String, String, Integer&gt;()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Tuple2&lt;String, Integer&gt; call(String s) throws Exception {</w:t>
      </w:r>
    </w:p>
    <w:p>
      <w:pPr>
        <w:pStyle w:val="273"/>
      </w:pPr>
      <w:r>
        <w:rPr>
          <w:rFonts w:hint="eastAsia"/>
        </w:rPr>
        <w:t xml:space="preserve">                // 5.1 测试输出次数</w:t>
      </w:r>
    </w:p>
    <w:p>
      <w:pPr>
        <w:pStyle w:val="160"/>
      </w:pPr>
      <w:r>
        <w:rPr>
          <w:rFonts w:hint="eastAsia"/>
        </w:rPr>
        <w:t xml:space="preserve">                System.out.println("你看看我出现几次？");</w:t>
      </w:r>
    </w:p>
    <w:p>
      <w:pPr>
        <w:pStyle w:val="160"/>
      </w:pPr>
      <w:r>
        <w:t xml:space="preserve">                return new Tuple2&lt;&gt;(s, 1);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273"/>
      </w:pPr>
      <w:r>
        <w:rPr>
          <w:rFonts w:hint="eastAsia"/>
        </w:rPr>
        <w:t xml:space="preserve">        // 6. 在检查点之前打印血缘</w:t>
      </w:r>
    </w:p>
    <w:p>
      <w:pPr>
        <w:pStyle w:val="160"/>
      </w:pPr>
      <w:r>
        <w:rPr>
          <w:rFonts w:hint="eastAsia"/>
        </w:rPr>
        <w:t xml:space="preserve">        System.out.println("在检查点之前打印血缘: ");</w:t>
      </w:r>
    </w:p>
    <w:p>
      <w:pPr>
        <w:pStyle w:val="160"/>
      </w:pPr>
      <w:r>
        <w:t xml:space="preserve">        System.out.println(javaPairRDD.toDebugString());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7. 对javaPairRDD设置检查点</w:t>
      </w:r>
    </w:p>
    <w:p>
      <w:pPr>
        <w:pStyle w:val="160"/>
      </w:pPr>
      <w:r>
        <w:t xml:space="preserve">        javaPairRDD.checkpoint();</w:t>
      </w:r>
    </w:p>
    <w:p>
      <w:pPr>
        <w:pStyle w:val="160"/>
      </w:pPr>
      <w:r>
        <w:t xml:space="preserve">        </w:t>
      </w:r>
    </w:p>
    <w:p>
      <w:pPr>
        <w:pStyle w:val="273"/>
      </w:pPr>
      <w:r>
        <w:rPr>
          <w:rFonts w:hint="eastAsia"/>
        </w:rPr>
        <w:t xml:space="preserve">        // 8. 将数据存储到文件中</w:t>
      </w:r>
    </w:p>
    <w:p>
      <w:pPr>
        <w:pStyle w:val="160"/>
      </w:pPr>
      <w:r>
        <w:t xml:space="preserve">        javaPairRDD.saveAsTextFile("output/checkPoint/wordCount_"+System.currentTimeMillis()+".txt");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9. 在检查点之后打印血缘</w:t>
      </w:r>
    </w:p>
    <w:p>
      <w:pPr>
        <w:pStyle w:val="160"/>
      </w:pPr>
      <w:r>
        <w:rPr>
          <w:rFonts w:hint="eastAsia"/>
        </w:rPr>
        <w:t xml:space="preserve">        System.out.println("在检查点之后打印血缘: ");</w:t>
      </w:r>
    </w:p>
    <w:p>
      <w:pPr>
        <w:pStyle w:val="160"/>
      </w:pPr>
      <w:r>
        <w:t xml:space="preserve">        System.out.println(javaPairRDD.toDebugString());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X. 关闭sc</w:t>
      </w:r>
    </w:p>
    <w:p>
      <w:pPr>
        <w:pStyle w:val="160"/>
      </w:pPr>
      <w:r>
        <w:t xml:space="preserve">        sc.stop();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r>
        <w:rPr>
          <w:rFonts w:hint="eastAsia"/>
        </w:rPr>
        <w:t>② 现象：</w:t>
      </w:r>
    </w:p>
    <w:p>
      <w:r>
        <w:rPr>
          <w:rFonts w:hint="eastAsia"/>
        </w:rPr>
        <w:t>idea控制台输出：</w:t>
      </w:r>
    </w:p>
    <w:p>
      <w:pPr>
        <w:pStyle w:val="273"/>
      </w:pPr>
      <w:r>
        <w:rPr>
          <w:rFonts w:hint="eastAsia"/>
        </w:rPr>
        <w:t xml:space="preserve">在检查点之前打印血缘: </w:t>
      </w:r>
    </w:p>
    <w:p>
      <w:pPr>
        <w:pStyle w:val="160"/>
      </w:pPr>
      <w:r>
        <w:t>(2) MapPartitionsRDD[3] at mapToPair at Test01_chackPoint_printLineage.java:44 []</w:t>
      </w:r>
    </w:p>
    <w:p>
      <w:pPr>
        <w:pStyle w:val="160"/>
      </w:pPr>
      <w:r>
        <w:t xml:space="preserve"> |  MapPartitionsRDD[2] at flatMap at Test01_chackPoint_printLineage.java:36 []</w:t>
      </w:r>
    </w:p>
    <w:p>
      <w:pPr>
        <w:pStyle w:val="160"/>
      </w:pPr>
      <w:r>
        <w:t xml:space="preserve"> |  input/word.txt MapPartitionsRDD[1] at textFile at Test01_chackPoint_printLineage.java:33 []</w:t>
      </w:r>
    </w:p>
    <w:p>
      <w:pPr>
        <w:pStyle w:val="160"/>
      </w:pPr>
      <w:r>
        <w:t xml:space="preserve"> |  input/word.txt HadoopRDD[0] at textFile at Test01_chackPoint_printLineage.java:33 []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160"/>
      </w:pPr>
      <w:r>
        <w:rPr>
          <w:rFonts w:hint="eastAsia"/>
        </w:rPr>
        <w:t>你看看我出现几次？</w:t>
      </w:r>
    </w:p>
    <w:p>
      <w:pPr>
        <w:pStyle w:val="273"/>
      </w:pPr>
      <w:r>
        <w:rPr>
          <w:rFonts w:hint="eastAsia"/>
        </w:rPr>
        <w:t xml:space="preserve">在检查点之后打印血缘: </w:t>
      </w:r>
    </w:p>
    <w:p>
      <w:pPr>
        <w:pStyle w:val="160"/>
      </w:pPr>
      <w:r>
        <w:t>(2) MapPartitionsRDD[3] at mapToPair at Test01_chackPoint_printLineage.java:44 []</w:t>
      </w:r>
    </w:p>
    <w:p>
      <w:pPr>
        <w:pStyle w:val="160"/>
      </w:pPr>
      <w:r>
        <w:t xml:space="preserve"> |  ReliableCheckpointRDD[5] at runJob at SparkHadoopWriter.scala:83 []</w:t>
      </w:r>
    </w:p>
    <w:p>
      <w:pPr>
        <w:pStyle w:val="160"/>
      </w:pPr>
    </w:p>
    <w:p>
      <w:pPr>
        <w:pStyle w:val="160"/>
      </w:pPr>
      <w:r>
        <w:t>Process finished with exit code 0</w:t>
      </w:r>
    </w:p>
    <w:p>
      <w:r>
        <w:rPr>
          <w:rFonts w:hint="eastAsia"/>
          <w:b/>
          <w:bCs/>
        </w:rPr>
        <w:t>结论：</w:t>
      </w:r>
      <w:r>
        <w:rPr>
          <w:rFonts w:hint="eastAsia"/>
        </w:rPr>
        <w:t>血缘依赖被切断了，因为checkpoint机制是的存储的数据很安全了，不用保留血缘依赖了。</w:t>
      </w:r>
    </w:p>
    <w:p>
      <w:pPr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2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CheckPoint对数据的影响</w:t>
      </w:r>
    </w:p>
    <w:p>
      <w:r>
        <w:rPr>
          <w:rFonts w:hint="eastAsia"/>
          <w:b/>
          <w:bCs/>
        </w:rPr>
        <w:t>需求：</w:t>
      </w:r>
      <w:r>
        <w:rPr>
          <w:rFonts w:hint="eastAsia"/>
        </w:rPr>
        <w:t>为1</w:t>
      </w:r>
      <w:r>
        <w:t>.</w:t>
      </w:r>
      <w:r>
        <w:rPr>
          <w:rFonts w:hint="eastAsia"/>
        </w:rPr>
        <w:t>txt中的每个单词配上时间得到这种形式：h</w:t>
      </w:r>
      <w:r>
        <w:t>ello ----&gt; (hello, 1661424616108)</w:t>
      </w:r>
    </w:p>
    <w:p>
      <w:r>
        <w:rPr>
          <w:rFonts w:hint="eastAsia"/>
        </w:rPr>
        <w:t>①</w:t>
      </w:r>
      <w:r>
        <w:t xml:space="preserve"> </w:t>
      </w:r>
      <w:r>
        <w:rPr>
          <w:rFonts w:hint="eastAsia"/>
        </w:rPr>
        <w:t>创建类：</w:t>
      </w:r>
      <w:r>
        <w:t>Test01_chackPoint_Influence_data</w:t>
      </w:r>
    </w:p>
    <w:p>
      <w:pPr>
        <w:pStyle w:val="160"/>
      </w:pPr>
      <w:r>
        <w:t>package com.atguigu.spark.cache;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org.apache.spark.api.java.function.FlatMapFunction;</w:t>
      </w:r>
    </w:p>
    <w:p>
      <w:pPr>
        <w:pStyle w:val="160"/>
      </w:pPr>
      <w:r>
        <w:t>import org.apache.spark.api.java.function.PairFunction;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java.util.Arrays;</w:t>
      </w:r>
    </w:p>
    <w:p>
      <w:pPr>
        <w:pStyle w:val="160"/>
      </w:pPr>
      <w:r>
        <w:t>import java.util.Iterator;</w:t>
      </w:r>
    </w:p>
    <w:p>
      <w:pPr>
        <w:pStyle w:val="273"/>
      </w:pPr>
      <w:r>
        <w:t>/**</w:t>
      </w:r>
    </w:p>
    <w:p>
      <w:pPr>
        <w:pStyle w:val="273"/>
      </w:pPr>
      <w:r>
        <w:rPr>
          <w:rFonts w:hint="eastAsia"/>
        </w:rPr>
        <w:t xml:space="preserve"> * @author 姜来</w:t>
      </w:r>
    </w:p>
    <w:p>
      <w:pPr>
        <w:pStyle w:val="273"/>
      </w:pPr>
      <w:r>
        <w:t xml:space="preserve"> * @ClassName Test01_chackPoint.java</w:t>
      </w:r>
    </w:p>
    <w:p>
      <w:pPr>
        <w:pStyle w:val="273"/>
      </w:pPr>
      <w:r>
        <w:rPr>
          <w:rFonts w:hint="eastAsia"/>
        </w:rPr>
        <w:t xml:space="preserve"> * @createTime 2022年08月25日 18:00:00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Test01_chackPoint_Influence_data {</w:t>
      </w:r>
    </w:p>
    <w:p>
      <w:pPr>
        <w:pStyle w:val="160"/>
      </w:pPr>
      <w:r>
        <w:t xml:space="preserve">    public static void main(String[] args) throws InterruptedException {</w:t>
      </w:r>
    </w:p>
    <w:p>
      <w:pPr>
        <w:pStyle w:val="273"/>
      </w:pPr>
      <w:r>
        <w:rPr>
          <w:rFonts w:hint="eastAsia"/>
        </w:rPr>
        <w:t xml:space="preserve">        // 1. 构建配置对象Sparkconf</w:t>
      </w:r>
    </w:p>
    <w:p>
      <w:pPr>
        <w:pStyle w:val="160"/>
      </w:pPr>
      <w:r>
        <w:t xml:space="preserve">        SparkConf sparkConf = new SparkConf()</w:t>
      </w:r>
    </w:p>
    <w:p>
      <w:pPr>
        <w:pStyle w:val="160"/>
      </w:pPr>
      <w:r>
        <w:t xml:space="preserve">                    .setMaster("local[*]")</w:t>
      </w:r>
    </w:p>
    <w:p>
      <w:pPr>
        <w:pStyle w:val="160"/>
      </w:pPr>
      <w:r>
        <w:t xml:space="preserve">                    .setAppName("Test01_chackPoint");</w:t>
      </w:r>
    </w:p>
    <w:p>
      <w:pPr>
        <w:pStyle w:val="273"/>
      </w:pPr>
      <w:r>
        <w:rPr>
          <w:rFonts w:hint="eastAsia"/>
        </w:rPr>
        <w:t xml:space="preserve">        // 2. 创建spark的环境SparkContext</w:t>
      </w:r>
    </w:p>
    <w:p>
      <w:pPr>
        <w:pStyle w:val="160"/>
      </w:pPr>
      <w:r>
        <w:t xml:space="preserve">        JavaSparkContext sc = new JavaSparkContext(sparkConf);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3. 设置检查点存储路径</w:t>
      </w:r>
    </w:p>
    <w:p>
      <w:pPr>
        <w:pStyle w:val="160"/>
      </w:pPr>
      <w:r>
        <w:t xml:space="preserve">        sc.setCheckpointDir("localCheckPoint");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  </w:t>
      </w:r>
      <w:r>
        <w:rPr>
          <w:rStyle w:val="281"/>
          <w:rFonts w:hint="eastAsia"/>
        </w:rPr>
        <w:t>// TODO 编写逻辑代码</w:t>
      </w:r>
    </w:p>
    <w:p>
      <w:pPr>
        <w:pStyle w:val="273"/>
      </w:pPr>
      <w:r>
        <w:rPr>
          <w:rFonts w:hint="eastAsia"/>
        </w:rPr>
        <w:t xml:space="preserve">        // </w:t>
      </w:r>
      <w:r>
        <w:t>4</w:t>
      </w:r>
      <w:r>
        <w:rPr>
          <w:rFonts w:hint="eastAsia"/>
        </w:rPr>
        <w:t>. 读取文件创建RDD</w:t>
      </w:r>
    </w:p>
    <w:p>
      <w:pPr>
        <w:pStyle w:val="160"/>
      </w:pPr>
      <w:r>
        <w:t xml:space="preserve">        JavaRDD&lt;String&gt; javaRDD = sc.textFile("input/word.txt");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</w:t>
      </w:r>
      <w:r>
        <w:t>5</w:t>
      </w:r>
      <w:r>
        <w:rPr>
          <w:rFonts w:hint="eastAsia"/>
        </w:rPr>
        <w:t>. 炸裂每行数据</w:t>
      </w:r>
    </w:p>
    <w:p>
      <w:pPr>
        <w:pStyle w:val="160"/>
      </w:pPr>
      <w:r>
        <w:t xml:space="preserve">        JavaRDD&lt;String&gt; flatMapRDD = javaRDD.flatMap(new FlatMapFunction&lt;String, String&gt;()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Iterator&lt;String&gt; call(String s) throws Exception {</w:t>
      </w:r>
    </w:p>
    <w:p>
      <w:pPr>
        <w:pStyle w:val="160"/>
      </w:pPr>
      <w:r>
        <w:t xml:space="preserve">                return Arrays.asList(s.split(" ")).iterator();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 </w:t>
      </w:r>
      <w:r>
        <w:rPr>
          <w:rStyle w:val="281"/>
          <w:rFonts w:hint="eastAsia"/>
        </w:rPr>
        <w:t xml:space="preserve"> // TODO 这里我们转换元素形式：hello -&gt; (hello,${当前时间})</w:t>
      </w:r>
    </w:p>
    <w:p>
      <w:pPr>
        <w:pStyle w:val="160"/>
      </w:pPr>
      <w:r>
        <w:t xml:space="preserve">        JavaPairRDD&lt;String, Long&gt; javaPairRDD = flatMapRDD.mapToPair(new PairFunction&lt;String, String, Long&gt;()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Tuple2&lt;String, Long&gt; call(String s) throws Exception {</w:t>
      </w:r>
    </w:p>
    <w:p>
      <w:pPr>
        <w:pStyle w:val="160"/>
      </w:pPr>
      <w:r>
        <w:rPr>
          <w:rFonts w:hint="eastAsia"/>
        </w:rPr>
        <w:t xml:space="preserve">                // 5.1 测试输出次数</w:t>
      </w:r>
    </w:p>
    <w:p>
      <w:pPr>
        <w:pStyle w:val="160"/>
      </w:pPr>
      <w:r>
        <w:t xml:space="preserve">                return new Tuple2&lt;&gt;(s, System.currentTimeMillis());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</w:t>
      </w:r>
      <w:r>
        <w:t>6</w:t>
      </w:r>
      <w:r>
        <w:rPr>
          <w:rFonts w:hint="eastAsia"/>
        </w:rPr>
        <w:t>. checkpint前收集打印</w:t>
      </w:r>
    </w:p>
    <w:p>
      <w:pPr>
        <w:pStyle w:val="160"/>
      </w:pPr>
      <w:r>
        <w:rPr>
          <w:rFonts w:hint="eastAsia"/>
        </w:rPr>
        <w:t xml:space="preserve">        System.out.println("checkpint前收集打印: ");</w:t>
      </w:r>
    </w:p>
    <w:p>
      <w:pPr>
        <w:pStyle w:val="160"/>
      </w:pPr>
      <w:r>
        <w:t xml:space="preserve">        javaPairRDD.collect().forEach(System.out::println);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</w:t>
      </w:r>
      <w:r>
        <w:t>7</w:t>
      </w:r>
      <w:r>
        <w:rPr>
          <w:rFonts w:hint="eastAsia"/>
        </w:rPr>
        <w:t>. 对javaPairRDD设置检查点</w:t>
      </w:r>
    </w:p>
    <w:p>
      <w:pPr>
        <w:pStyle w:val="160"/>
      </w:pPr>
      <w:r>
        <w:t xml:space="preserve">        javaPairRDD.checkpoint();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</w:t>
      </w:r>
      <w:r>
        <w:t>8</w:t>
      </w:r>
      <w:r>
        <w:rPr>
          <w:rFonts w:hint="eastAsia"/>
        </w:rPr>
        <w:t>. checkpint后收集打印</w:t>
      </w:r>
    </w:p>
    <w:p>
      <w:pPr>
        <w:pStyle w:val="160"/>
      </w:pPr>
      <w:r>
        <w:rPr>
          <w:rFonts w:hint="eastAsia"/>
        </w:rPr>
        <w:t xml:space="preserve">        System.out.println("checkpint后收集打印：");</w:t>
      </w:r>
    </w:p>
    <w:p>
      <w:pPr>
        <w:pStyle w:val="160"/>
      </w:pPr>
      <w:r>
        <w:t xml:space="preserve">        javaPairRDD.collect().forEach(System.out::println);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X. 关闭sc</w:t>
      </w:r>
    </w:p>
    <w:p>
      <w:pPr>
        <w:pStyle w:val="160"/>
      </w:pPr>
      <w:r>
        <w:t xml:space="preserve">        sc.stop();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r>
        <w:rPr>
          <w:rFonts w:hint="eastAsia"/>
        </w:rPr>
        <w:t>② 控制台输出</w:t>
      </w:r>
    </w:p>
    <w:p>
      <w:pPr>
        <w:pStyle w:val="273"/>
      </w:pPr>
      <w:r>
        <w:rPr>
          <w:rFonts w:hint="eastAsia"/>
        </w:rPr>
        <w:t xml:space="preserve">checkpint前收集打印: </w:t>
      </w:r>
    </w:p>
    <w:p>
      <w:pPr>
        <w:pStyle w:val="160"/>
      </w:pPr>
      <w:r>
        <w:t>(hello,1661424616039)</w:t>
      </w:r>
    </w:p>
    <w:p>
      <w:pPr>
        <w:pStyle w:val="160"/>
      </w:pPr>
      <w:r>
        <w:t>(spark,1661424616039)</w:t>
      </w:r>
    </w:p>
    <w:p>
      <w:pPr>
        <w:pStyle w:val="160"/>
      </w:pPr>
      <w:r>
        <w:t>(hello,1661424616039)</w:t>
      </w:r>
    </w:p>
    <w:p>
      <w:pPr>
        <w:pStyle w:val="160"/>
      </w:pPr>
      <w:r>
        <w:t>(heihei,1661424616039)</w:t>
      </w:r>
    </w:p>
    <w:p>
      <w:pPr>
        <w:pStyle w:val="273"/>
      </w:pPr>
      <w:r>
        <w:rPr>
          <w:rFonts w:hint="eastAsia"/>
        </w:rPr>
        <w:t>checkpint后收集打印：</w:t>
      </w:r>
    </w:p>
    <w:p>
      <w:pPr>
        <w:pStyle w:val="160"/>
      </w:pPr>
      <w:r>
        <w:t>(hello,1661424616108)</w:t>
      </w:r>
    </w:p>
    <w:p>
      <w:pPr>
        <w:pStyle w:val="160"/>
      </w:pPr>
      <w:r>
        <w:t>(spark,1661424616108)</w:t>
      </w:r>
    </w:p>
    <w:p>
      <w:pPr>
        <w:pStyle w:val="160"/>
      </w:pPr>
      <w:r>
        <w:t>(hello,1661424616108)</w:t>
      </w:r>
    </w:p>
    <w:p>
      <w:pPr>
        <w:pStyle w:val="160"/>
      </w:pPr>
      <w:r>
        <w:t>(heihei,1661424616108)</w:t>
      </w:r>
    </w:p>
    <w:p>
      <w:pPr>
        <w:pStyle w:val="160"/>
      </w:pPr>
      <w:r>
        <w:t>Process finished with exit code 0</w:t>
      </w:r>
    </w:p>
    <w:p>
      <w:r>
        <w:rPr>
          <w:rFonts w:hint="eastAsia"/>
          <w:b/>
          <w:bCs/>
        </w:rPr>
        <w:t>现象</w:t>
      </w:r>
      <w:r>
        <w:rPr>
          <w:rFonts w:hint="eastAsia"/>
        </w:rPr>
        <w:t>：由于checkpoint要从头再执行一遍，这种与时间相关的就会造成数据不一致。</w:t>
      </w:r>
    </w:p>
    <w:p>
      <w:pPr>
        <w:jc w:val="center"/>
      </w:pPr>
      <w:r>
        <w:object>
          <v:shape id="_x0000_i1033" o:spt="75" type="#_x0000_t75" style="height:202.85pt;width:361pt;" o:ole="t" filled="f" o:preferrelative="t" stroked="f" coordsize="21600,21600">
            <v:path/>
            <v:fill on="f" focussize="0,0"/>
            <v:stroke on="f" joinstyle="miter"/>
            <v:imagedata r:id="rId86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85">
            <o:LockedField>false</o:LockedField>
          </o:OLEObject>
        </w:object>
      </w: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 xml:space="preserve">3. </w:t>
      </w:r>
      <w:r>
        <w:rPr>
          <w:rFonts w:hint="eastAsia"/>
          <w:b/>
          <w:bCs/>
        </w:rPr>
        <w:t>checkPint检查点+cache缓存</w:t>
      </w:r>
    </w:p>
    <w:p>
      <w:pPr>
        <w:jc w:val="left"/>
        <w:rPr>
          <w:b/>
          <w:bCs/>
        </w:rPr>
      </w:pPr>
      <w:r>
        <w:rPr>
          <w:rFonts w:hint="eastAsia"/>
          <w:b/>
          <w:bCs/>
        </w:rPr>
        <w:t>① 创建类：</w:t>
      </w:r>
      <w:r>
        <w:t>Test01_chackPoint_with_cache</w:t>
      </w:r>
    </w:p>
    <w:p>
      <w:pPr>
        <w:pStyle w:val="160"/>
      </w:pPr>
      <w:r>
        <w:t>package com.atguigu.spark.cache;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org.apache.spark.api.java.function.FlatMapFunction;</w:t>
      </w:r>
    </w:p>
    <w:p>
      <w:pPr>
        <w:pStyle w:val="160"/>
      </w:pPr>
      <w:r>
        <w:t>import org.apache.spark.api.java.function.PairFunction;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java.util.Arrays;</w:t>
      </w:r>
    </w:p>
    <w:p>
      <w:pPr>
        <w:pStyle w:val="160"/>
      </w:pPr>
      <w:r>
        <w:t>import java.util.Iterator;</w:t>
      </w:r>
    </w:p>
    <w:p>
      <w:pPr>
        <w:pStyle w:val="273"/>
      </w:pPr>
      <w:r>
        <w:t>/**</w:t>
      </w:r>
    </w:p>
    <w:p>
      <w:pPr>
        <w:pStyle w:val="273"/>
      </w:pPr>
      <w:r>
        <w:rPr>
          <w:rFonts w:hint="eastAsia"/>
        </w:rPr>
        <w:t xml:space="preserve"> * @author 姜来</w:t>
      </w:r>
    </w:p>
    <w:p>
      <w:pPr>
        <w:pStyle w:val="273"/>
      </w:pPr>
      <w:r>
        <w:t xml:space="preserve"> * @ClassName Test01_chackPoint.java</w:t>
      </w:r>
    </w:p>
    <w:p>
      <w:pPr>
        <w:pStyle w:val="273"/>
      </w:pPr>
      <w:r>
        <w:rPr>
          <w:rFonts w:hint="eastAsia"/>
        </w:rPr>
        <w:t xml:space="preserve"> * @createTime 2022年08月25日 18:00:00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Test01_chackPoint_with_cache {</w:t>
      </w:r>
    </w:p>
    <w:p>
      <w:pPr>
        <w:pStyle w:val="160"/>
      </w:pPr>
      <w:r>
        <w:t xml:space="preserve">    public static void main(String[] args) throws InterruptedException {</w:t>
      </w:r>
    </w:p>
    <w:p>
      <w:pPr>
        <w:pStyle w:val="273"/>
      </w:pPr>
      <w:r>
        <w:rPr>
          <w:rFonts w:hint="eastAsia"/>
        </w:rPr>
        <w:t xml:space="preserve">        // 1. 构建配置对象Sparkconf</w:t>
      </w:r>
    </w:p>
    <w:p>
      <w:pPr>
        <w:pStyle w:val="160"/>
      </w:pPr>
      <w:r>
        <w:t xml:space="preserve">        SparkConf sparkConf = new SparkConf()</w:t>
      </w:r>
    </w:p>
    <w:p>
      <w:pPr>
        <w:pStyle w:val="160"/>
      </w:pPr>
      <w:r>
        <w:t xml:space="preserve">                    .setMaster("local[*]")</w:t>
      </w:r>
    </w:p>
    <w:p>
      <w:pPr>
        <w:pStyle w:val="160"/>
      </w:pPr>
      <w:r>
        <w:t xml:space="preserve">                    .setAppName("Test01_chackPoint");</w:t>
      </w:r>
    </w:p>
    <w:p>
      <w:pPr>
        <w:pStyle w:val="273"/>
      </w:pPr>
      <w:r>
        <w:rPr>
          <w:rFonts w:hint="eastAsia"/>
        </w:rPr>
        <w:t xml:space="preserve">        // 2. 创建spark的环境SparkContext</w:t>
      </w:r>
    </w:p>
    <w:p>
      <w:pPr>
        <w:pStyle w:val="160"/>
      </w:pPr>
      <w:r>
        <w:t xml:space="preserve">        JavaSparkContext sc = new JavaSparkContext(sparkConf);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3. 设置检查点存储路径</w:t>
      </w:r>
    </w:p>
    <w:p>
      <w:pPr>
        <w:pStyle w:val="160"/>
      </w:pPr>
      <w:r>
        <w:t xml:space="preserve">        sc.setCheckpointDir("localCheckPoint");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 </w:t>
      </w:r>
      <w:r>
        <w:rPr>
          <w:rStyle w:val="281"/>
          <w:rFonts w:hint="eastAsia"/>
        </w:rPr>
        <w:t xml:space="preserve"> // TODO 编写逻辑代码</w:t>
      </w:r>
    </w:p>
    <w:p>
      <w:pPr>
        <w:pStyle w:val="273"/>
      </w:pPr>
      <w:r>
        <w:rPr>
          <w:rFonts w:hint="eastAsia"/>
        </w:rPr>
        <w:t xml:space="preserve">        // 4. 读取文件创建RDD</w:t>
      </w:r>
    </w:p>
    <w:p>
      <w:pPr>
        <w:pStyle w:val="160"/>
      </w:pPr>
      <w:r>
        <w:t xml:space="preserve">        JavaRDD&lt;String&gt; javaRDD = sc.textFile("input/word.txt");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5. 炸裂每行数据</w:t>
      </w:r>
    </w:p>
    <w:p>
      <w:pPr>
        <w:pStyle w:val="160"/>
      </w:pPr>
      <w:r>
        <w:t xml:space="preserve">        JavaRDD&lt;String&gt; flatMapRDD = javaRDD.flatMap(new FlatMapFunction&lt;String, String&gt;()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Iterator&lt;String&gt; call(String s) throws Exception {</w:t>
      </w:r>
    </w:p>
    <w:p>
      <w:pPr>
        <w:pStyle w:val="160"/>
      </w:pPr>
      <w:r>
        <w:t xml:space="preserve">                return Arrays.asList(s.split(" ")).iterator();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</w:t>
      </w:r>
      <w:r>
        <w:rPr>
          <w:rStyle w:val="281"/>
          <w:rFonts w:hint="eastAsia"/>
        </w:rPr>
        <w:t xml:space="preserve">  // TODO 这里我们转换元素形式：hello -&gt; (hello,${当前时间})</w:t>
      </w:r>
    </w:p>
    <w:p>
      <w:pPr>
        <w:pStyle w:val="160"/>
      </w:pPr>
      <w:r>
        <w:t xml:space="preserve">        JavaPairRDD&lt;String, Long&gt; javaPairRDD = flatMapRDD.mapToPair(new PairFunction&lt;String, String, Long&gt;()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Tuple2&lt;String, Long&gt; call(String s) throws Exception {</w:t>
      </w:r>
    </w:p>
    <w:p>
      <w:pPr>
        <w:pStyle w:val="273"/>
      </w:pPr>
      <w:r>
        <w:rPr>
          <w:rFonts w:hint="eastAsia"/>
        </w:rPr>
        <w:t xml:space="preserve">                // 5.1 测试输出次数</w:t>
      </w:r>
    </w:p>
    <w:p>
      <w:pPr>
        <w:pStyle w:val="160"/>
      </w:pPr>
      <w:r>
        <w:t xml:space="preserve">                return new Tuple2&lt;&gt;(s, System.currentTimeMillis());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6. 缓存</w:t>
      </w:r>
    </w:p>
    <w:p>
      <w:pPr>
        <w:pStyle w:val="160"/>
      </w:pPr>
      <w:r>
        <w:t xml:space="preserve">        javaPairRDD.cache();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7. checkpint前收集打印</w:t>
      </w:r>
    </w:p>
    <w:p>
      <w:pPr>
        <w:pStyle w:val="160"/>
      </w:pPr>
      <w:r>
        <w:rPr>
          <w:rFonts w:hint="eastAsia"/>
        </w:rPr>
        <w:t xml:space="preserve">        System.out.println("checkpint前收集打印: ");</w:t>
      </w:r>
    </w:p>
    <w:p>
      <w:pPr>
        <w:pStyle w:val="160"/>
      </w:pPr>
      <w:r>
        <w:t xml:space="preserve">        javaPairRDD.collect().forEach(System.out::println);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8. 对javaPairRDD设置检查点</w:t>
      </w:r>
    </w:p>
    <w:p>
      <w:pPr>
        <w:pStyle w:val="160"/>
      </w:pPr>
      <w:r>
        <w:t xml:space="preserve">        javaPairRDD.checkpoint();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9. checkpint后收集打印</w:t>
      </w:r>
    </w:p>
    <w:p>
      <w:pPr>
        <w:pStyle w:val="160"/>
      </w:pPr>
      <w:r>
        <w:rPr>
          <w:rFonts w:hint="eastAsia"/>
        </w:rPr>
        <w:t xml:space="preserve">        System.out.println("checkpint后收集打印：");</w:t>
      </w:r>
    </w:p>
    <w:p>
      <w:pPr>
        <w:pStyle w:val="160"/>
      </w:pPr>
      <w:r>
        <w:t xml:space="preserve">        javaPairRDD.collect().forEach(System.out::println);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X. 关闭sc</w:t>
      </w:r>
    </w:p>
    <w:p>
      <w:pPr>
        <w:pStyle w:val="160"/>
      </w:pPr>
      <w:r>
        <w:t xml:space="preserve">        sc.stop();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pStyle w:val="4"/>
      </w:pPr>
      <w:r>
        <w:t>2.8.3 缓存和检查点区别</w:t>
      </w:r>
    </w:p>
    <w:p>
      <w:r>
        <w:t xml:space="preserve">1. </w:t>
      </w:r>
      <w:r>
        <w:rPr>
          <w:rStyle w:val="282"/>
        </w:rPr>
        <w:t>Cache</w:t>
      </w:r>
      <w:r>
        <w:t>缓存只是将数据保存起来，不切断血缘依赖。</w:t>
      </w:r>
      <w:r>
        <w:rPr>
          <w:rStyle w:val="282"/>
        </w:rPr>
        <w:t>Checkpoint</w:t>
      </w:r>
      <w:r>
        <w:t>检查点切断血缘依赖。</w:t>
      </w:r>
    </w:p>
    <w:p>
      <w:r>
        <w:rPr>
          <w:rFonts w:hint="eastAsia"/>
        </w:rPr>
        <w:t>2</w:t>
      </w:r>
      <w:r>
        <w:t xml:space="preserve">. </w:t>
      </w:r>
      <w:r>
        <w:rPr>
          <w:rStyle w:val="282"/>
        </w:rPr>
        <w:t>Cache</w:t>
      </w:r>
      <w:r>
        <w:t>缓存的数据通常存储在磁盘、内存等地方，可靠性低。</w:t>
      </w:r>
      <w:r>
        <w:rPr>
          <w:rStyle w:val="282"/>
        </w:rPr>
        <w:t>Checkpoint</w:t>
      </w:r>
      <w:r>
        <w:t>的数据通常存储在HDFS等容错、高可用的文件系统，可靠性高。</w:t>
      </w:r>
    </w:p>
    <w:p>
      <w:r>
        <w:rPr>
          <w:rFonts w:hint="eastAsia"/>
        </w:rPr>
        <w:t>3</w:t>
      </w:r>
      <w:r>
        <w:t>. 建议对</w:t>
      </w:r>
      <w:r>
        <w:rPr>
          <w:rStyle w:val="282"/>
        </w:rPr>
        <w:t>checkpoint()</w:t>
      </w:r>
      <w:r>
        <w:t>的RDD使用</w:t>
      </w:r>
      <w:r>
        <w:rPr>
          <w:rStyle w:val="282"/>
        </w:rPr>
        <w:t>Cache</w:t>
      </w:r>
      <w:r>
        <w:t>缓存，这样</w:t>
      </w:r>
      <w:r>
        <w:rPr>
          <w:rStyle w:val="282"/>
        </w:rPr>
        <w:t>checkpoint</w:t>
      </w:r>
      <w:r>
        <w:t>的job只需从</w:t>
      </w:r>
      <w:r>
        <w:rPr>
          <w:rStyle w:val="282"/>
        </w:rPr>
        <w:t>Cache</w:t>
      </w:r>
      <w:r>
        <w:t>缓存中读取数据即可，</w:t>
      </w:r>
      <w:r>
        <w:rPr>
          <w:color w:val="FF0000"/>
        </w:rPr>
        <w:t>否则需要再从头计算一次RDD。</w:t>
      </w:r>
    </w:p>
    <w:p>
      <w:r>
        <w:rPr>
          <w:rFonts w:hint="eastAsia"/>
        </w:rPr>
        <w:t>4</w:t>
      </w:r>
      <w:r>
        <w:t>. 如果使用完了缓存，可以通过unpersist()方法释放缓存</w:t>
      </w:r>
      <w:r>
        <w:rPr>
          <w:rFonts w:hint="eastAsia"/>
        </w:rPr>
        <w:t>。</w:t>
      </w:r>
    </w:p>
    <w:p>
      <w:pPr>
        <w:pStyle w:val="4"/>
      </w:pPr>
      <w:r>
        <w:t>2.8.4 检查点存储到HDFS集群</w:t>
      </w:r>
    </w:p>
    <w:p>
      <w:r>
        <w:t>如果检查点数据存储到HDFS集群，要注意配置访问集群的用户名。否则会报访问权限异常。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>package com.atguigu.spark.cache;</w:t>
      </w:r>
    </w:p>
    <w:p>
      <w:pPr>
        <w:pStyle w:val="160"/>
        <w:rPr>
          <w:sz w:val="15"/>
          <w:szCs w:val="15"/>
        </w:rPr>
      </w:pP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>import org.apache.spark.SparkConf;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>import org.apache.spark.api.java.JavaPairRDD;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>import org.apache.spark.api.java.JavaRDD;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>import org.apache.spark.api.java.JavaSparkContext;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>import org.apache.spark.api.java.function.FlatMapFunction;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>import org.apache.spark.api.java.function.PairFunction;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>import scala.Tuple2;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>import java.util.Arrays;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>import java.util.Iterator;</w:t>
      </w:r>
    </w:p>
    <w:p>
      <w:pPr>
        <w:pStyle w:val="273"/>
      </w:pPr>
      <w:r>
        <w:t>/**</w:t>
      </w:r>
    </w:p>
    <w:p>
      <w:pPr>
        <w:pStyle w:val="273"/>
      </w:pPr>
      <w:r>
        <w:rPr>
          <w:rFonts w:hint="eastAsia"/>
        </w:rPr>
        <w:t xml:space="preserve"> * @author 姜来</w:t>
      </w:r>
    </w:p>
    <w:p>
      <w:pPr>
        <w:pStyle w:val="273"/>
      </w:pPr>
      <w:r>
        <w:t xml:space="preserve"> * @ClassName Test01_chackPoint.java</w:t>
      </w:r>
    </w:p>
    <w:p>
      <w:pPr>
        <w:pStyle w:val="273"/>
      </w:pPr>
      <w:r>
        <w:rPr>
          <w:rFonts w:hint="eastAsia"/>
        </w:rPr>
        <w:t xml:space="preserve"> * @createTime 2022年08月25日 18:00:00</w:t>
      </w:r>
    </w:p>
    <w:p>
      <w:pPr>
        <w:pStyle w:val="273"/>
      </w:pPr>
      <w:r>
        <w:t xml:space="preserve"> */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>public class Test01_chackPoint_hdfs {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public static void main(String[] args) throws InterruptedException {</w:t>
      </w:r>
    </w:p>
    <w:p>
      <w:pPr>
        <w:pStyle w:val="273"/>
      </w:pPr>
      <w:r>
        <w:rPr>
          <w:rFonts w:hint="eastAsia"/>
        </w:rPr>
        <w:t xml:space="preserve">        // 0. 设置hadoop用户</w:t>
      </w:r>
    </w:p>
    <w:p>
      <w:pPr>
        <w:pStyle w:val="160"/>
        <w:rPr>
          <w:color w:val="FF0000"/>
          <w:sz w:val="15"/>
          <w:szCs w:val="15"/>
        </w:rPr>
      </w:pPr>
      <w:r>
        <w:rPr>
          <w:sz w:val="15"/>
          <w:szCs w:val="15"/>
        </w:rPr>
        <w:t xml:space="preserve">       </w:t>
      </w:r>
      <w:r>
        <w:rPr>
          <w:color w:val="FF0000"/>
          <w:sz w:val="15"/>
          <w:szCs w:val="15"/>
        </w:rPr>
        <w:t xml:space="preserve"> System.setProperty("HADOOP_USER_NAME","atguigu");</w:t>
      </w:r>
    </w:p>
    <w:p>
      <w:pPr>
        <w:pStyle w:val="160"/>
        <w:rPr>
          <w:sz w:val="15"/>
          <w:szCs w:val="15"/>
        </w:rPr>
      </w:pPr>
    </w:p>
    <w:p>
      <w:pPr>
        <w:pStyle w:val="273"/>
      </w:pPr>
      <w:r>
        <w:rPr>
          <w:rFonts w:hint="eastAsia"/>
        </w:rPr>
        <w:t xml:space="preserve">        // 1. 构建配置对象Sparkconf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    SparkConf sparkConf = new SparkConf()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                .setMaster("local[*]")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                .setAppName("Test01_chackPoint");</w:t>
      </w:r>
    </w:p>
    <w:p>
      <w:pPr>
        <w:pStyle w:val="273"/>
      </w:pPr>
      <w:r>
        <w:rPr>
          <w:rFonts w:hint="eastAsia"/>
        </w:rPr>
        <w:t xml:space="preserve">        // 2. 创建spark的环境SparkContext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    JavaSparkContext sc = new JavaSparkContext(sparkConf);</w:t>
      </w:r>
    </w:p>
    <w:p>
      <w:pPr>
        <w:pStyle w:val="160"/>
        <w:rPr>
          <w:sz w:val="15"/>
          <w:szCs w:val="15"/>
        </w:rPr>
      </w:pPr>
    </w:p>
    <w:p>
      <w:pPr>
        <w:pStyle w:val="273"/>
      </w:pPr>
      <w:r>
        <w:rPr>
          <w:rFonts w:hint="eastAsia"/>
        </w:rPr>
        <w:t xml:space="preserve">        // 3. 设置检查点存储路径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    sc.setCheckpointDir("hdfs://hadoop102:8020/sparkCheckPintDir");</w:t>
      </w:r>
    </w:p>
    <w:p>
      <w:pPr>
        <w:pStyle w:val="160"/>
        <w:rPr>
          <w:sz w:val="15"/>
          <w:szCs w:val="15"/>
        </w:rPr>
      </w:pPr>
    </w:p>
    <w:p>
      <w:pPr>
        <w:pStyle w:val="160"/>
        <w:rPr>
          <w:rStyle w:val="281"/>
        </w:rPr>
      </w:pPr>
      <w:r>
        <w:rPr>
          <w:rFonts w:hint="eastAsia"/>
          <w:sz w:val="15"/>
          <w:szCs w:val="15"/>
        </w:rPr>
        <w:t xml:space="preserve">        </w:t>
      </w:r>
      <w:r>
        <w:rPr>
          <w:rStyle w:val="281"/>
          <w:rFonts w:hint="eastAsia"/>
        </w:rPr>
        <w:t>// TODO 编写逻辑代码</w:t>
      </w:r>
    </w:p>
    <w:p>
      <w:pPr>
        <w:pStyle w:val="273"/>
      </w:pPr>
      <w:r>
        <w:rPr>
          <w:rFonts w:hint="eastAsia"/>
        </w:rPr>
        <w:t xml:space="preserve">        // 3. 读取文件创建RDD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    JavaRDD&lt;String&gt; javaRDD = sc.textFile("input/word.txt");</w:t>
      </w:r>
    </w:p>
    <w:p>
      <w:pPr>
        <w:pStyle w:val="160"/>
        <w:rPr>
          <w:sz w:val="15"/>
          <w:szCs w:val="15"/>
        </w:rPr>
      </w:pPr>
    </w:p>
    <w:p>
      <w:pPr>
        <w:pStyle w:val="273"/>
      </w:pPr>
      <w:r>
        <w:rPr>
          <w:rFonts w:hint="eastAsia"/>
        </w:rPr>
        <w:t xml:space="preserve">        // 4. 炸裂每行数据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    JavaRDD&lt;String&gt; flatMapRDD = javaRDD.flatMap(new FlatMapFunction&lt;String, String&gt;() {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        @Override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        public Iterator&lt;String&gt; call(String s) throws Exception {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            return Arrays.asList(s.split(" ")).iterator();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        }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    });</w:t>
      </w:r>
    </w:p>
    <w:p>
      <w:pPr>
        <w:pStyle w:val="160"/>
        <w:rPr>
          <w:sz w:val="15"/>
          <w:szCs w:val="15"/>
        </w:rPr>
      </w:pPr>
    </w:p>
    <w:p>
      <w:pPr>
        <w:pStyle w:val="273"/>
      </w:pPr>
      <w:r>
        <w:rPr>
          <w:rFonts w:hint="eastAsia"/>
        </w:rPr>
        <w:t xml:space="preserve">        // 5. 转换元素形式：hello -&gt; (hello,1)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    JavaPairRDD&lt;String, Integer&gt; javaPairRDD = flatMapRDD.mapToPair(new PairFunction&lt;String, String, Integer&gt;() {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        @Override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        public Tuple2&lt;String, Integer&gt; call(String s) throws Exception {</w:t>
      </w:r>
    </w:p>
    <w:p>
      <w:pPr>
        <w:pStyle w:val="273"/>
      </w:pPr>
      <w:r>
        <w:rPr>
          <w:rFonts w:hint="eastAsia"/>
        </w:rPr>
        <w:t xml:space="preserve">                // 5.1 测试输出次数</w:t>
      </w:r>
    </w:p>
    <w:p>
      <w:pPr>
        <w:pStyle w:val="160"/>
        <w:rPr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System.out.println("你看看我出现几次？");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            return new Tuple2&lt;&gt;(s, 1);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        }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    });</w:t>
      </w:r>
    </w:p>
    <w:p>
      <w:pPr>
        <w:pStyle w:val="160"/>
        <w:rPr>
          <w:sz w:val="15"/>
          <w:szCs w:val="15"/>
        </w:rPr>
      </w:pPr>
    </w:p>
    <w:p>
      <w:pPr>
        <w:pStyle w:val="273"/>
      </w:pPr>
      <w:r>
        <w:rPr>
          <w:rFonts w:hint="eastAsia"/>
        </w:rPr>
        <w:t xml:space="preserve">        // 6. 对javaPairRDD设置检查点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    javaPairRDD.checkpoint();</w:t>
      </w:r>
    </w:p>
    <w:p>
      <w:pPr>
        <w:pStyle w:val="160"/>
        <w:rPr>
          <w:sz w:val="15"/>
          <w:szCs w:val="15"/>
        </w:rPr>
      </w:pPr>
    </w:p>
    <w:p>
      <w:pPr>
        <w:pStyle w:val="273"/>
      </w:pPr>
      <w:r>
        <w:rPr>
          <w:rFonts w:hint="eastAsia"/>
        </w:rPr>
        <w:t xml:space="preserve">        // 7. 将数据存储到文件中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    javaPairRDD.saveAsTextFile("output/checkPoint/wordCount_"+System.currentTimeMillis()+".txt");</w:t>
      </w:r>
    </w:p>
    <w:p>
      <w:pPr>
        <w:pStyle w:val="160"/>
        <w:rPr>
          <w:sz w:val="15"/>
          <w:szCs w:val="15"/>
        </w:rPr>
      </w:pPr>
    </w:p>
    <w:p>
      <w:pPr>
        <w:pStyle w:val="273"/>
      </w:pPr>
      <w:r>
        <w:rPr>
          <w:rFonts w:hint="eastAsia"/>
        </w:rPr>
        <w:t xml:space="preserve">        // X. 关闭sc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    sc.stop();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 xml:space="preserve">    }</w:t>
      </w:r>
    </w:p>
    <w:p>
      <w:pPr>
        <w:pStyle w:val="160"/>
        <w:rPr>
          <w:sz w:val="15"/>
          <w:szCs w:val="15"/>
        </w:rPr>
      </w:pPr>
      <w:r>
        <w:rPr>
          <w:sz w:val="15"/>
          <w:szCs w:val="15"/>
        </w:rPr>
        <w:t>}</w:t>
      </w:r>
    </w:p>
    <w:p>
      <w:r>
        <w:rPr>
          <w:rFonts w:hint="eastAsia"/>
        </w:rPr>
        <w:t>如果报错如下：</w:t>
      </w:r>
    </w:p>
    <w:p>
      <w:r>
        <w:drawing>
          <wp:inline distT="0" distB="0" distL="0" distR="0">
            <wp:extent cx="6638290" cy="574040"/>
            <wp:effectExtent l="19050" t="1905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5740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原因：没有设置hadoop的用户at</w:t>
      </w:r>
      <w:r>
        <w:t>guigu</w:t>
      </w:r>
    </w:p>
    <w:p>
      <w:r>
        <w:rPr>
          <w:rFonts w:hint="eastAsia"/>
        </w:rPr>
        <w:t>解决:</w:t>
      </w:r>
    </w:p>
    <w:p>
      <w:pPr>
        <w:pStyle w:val="160"/>
      </w:pPr>
      <w:r>
        <w:rPr>
          <w:rFonts w:hint="eastAsia"/>
        </w:rPr>
        <w:t>S</w:t>
      </w:r>
      <w:r>
        <w:t>ystem.setProperties(</w:t>
      </w:r>
      <w:r>
        <w:rPr>
          <w:rFonts w:hint="eastAsia"/>
          <w:sz w:val="15"/>
          <w:szCs w:val="15"/>
        </w:rPr>
        <w:t>"</w:t>
      </w:r>
      <w:r>
        <w:rPr>
          <w:sz w:val="15"/>
          <w:szCs w:val="15"/>
        </w:rPr>
        <w:t>HADOOP_USER_NAME</w:t>
      </w:r>
      <w:r>
        <w:rPr>
          <w:rFonts w:hint="eastAsia"/>
          <w:sz w:val="15"/>
          <w:szCs w:val="15"/>
        </w:rPr>
        <w:t>"</w:t>
      </w:r>
      <w:r>
        <w:rPr>
          <w:sz w:val="15"/>
          <w:szCs w:val="15"/>
        </w:rPr>
        <w:t xml:space="preserve">, </w:t>
      </w:r>
      <w:r>
        <w:rPr>
          <w:rFonts w:hint="eastAsia"/>
          <w:sz w:val="15"/>
          <w:szCs w:val="15"/>
        </w:rPr>
        <w:t>"</w:t>
      </w:r>
      <w:r>
        <w:rPr>
          <w:sz w:val="15"/>
          <w:szCs w:val="15"/>
        </w:rPr>
        <w:t>atguigu</w:t>
      </w:r>
      <w:r>
        <w:rPr>
          <w:rFonts w:hint="eastAsia"/>
          <w:sz w:val="15"/>
          <w:szCs w:val="15"/>
        </w:rPr>
        <w:t>"</w:t>
      </w:r>
      <w:r>
        <w:t>);</w:t>
      </w:r>
    </w:p>
    <w:p>
      <w:pPr>
        <w:rPr>
          <w:rFonts w:eastAsia="黑体"/>
          <w:sz w:val="28"/>
          <w:szCs w:val="28"/>
        </w:rPr>
      </w:pPr>
      <w:r>
        <w:br w:type="page"/>
      </w:r>
    </w:p>
    <w:p>
      <w:pPr>
        <w:pStyle w:val="3"/>
      </w:pPr>
      <w:r>
        <w:t>2.9 键值对RDD数据分区</w:t>
      </w:r>
    </w:p>
    <w:p>
      <w:r>
        <w:t>Spark目前支持</w:t>
      </w:r>
      <w:r>
        <w:rPr>
          <w:color w:val="FF0000"/>
        </w:rPr>
        <w:t>Hash分区、Range分区和用户自定义分区</w:t>
      </w:r>
      <w:r>
        <w:t>。Hash分区为当前的默认分区。分区器直接决定了RDD中分区的个数、RDD中每条数据经过Shuffle后进入哪个分区和Reduce的个数。</w:t>
      </w:r>
    </w:p>
    <w:p>
      <w:pPr>
        <w:rPr>
          <w:b/>
          <w:bCs/>
        </w:rPr>
      </w:pPr>
      <w:r>
        <w:rPr>
          <w:b/>
          <w:bCs/>
        </w:rPr>
        <w:t>1. 注意：</w:t>
      </w:r>
    </w:p>
    <w:p>
      <w:r>
        <w:t>（1）只有Key-Value类型的RDD才有分区器，非Key-Value类型的RDD分区</w:t>
      </w:r>
      <w:r>
        <w:rPr>
          <w:rFonts w:hint="eastAsia"/>
        </w:rPr>
        <w:t>器</w:t>
      </w:r>
      <w:r>
        <w:t>的值是</w:t>
      </w:r>
      <w:commentRangeStart w:id="0"/>
      <w:r>
        <w:t>None</w:t>
      </w:r>
      <w:commentRangeEnd w:id="0"/>
      <w:r>
        <w:rPr>
          <w:rStyle w:val="50"/>
        </w:rPr>
        <w:commentReference w:id="0"/>
      </w:r>
    </w:p>
    <w:p>
      <w:r>
        <w:t>（2）每个RDD的分区ID范围：0~</w:t>
      </w:r>
      <w:r>
        <w:rPr>
          <w:rFonts w:hint="eastAsia"/>
        </w:rPr>
        <w:t>（</w:t>
      </w:r>
      <w:r>
        <w:t>numPartitions-1</w:t>
      </w:r>
      <w:r>
        <w:rPr>
          <w:rFonts w:hint="eastAsia"/>
        </w:rPr>
        <w:t>）</w:t>
      </w:r>
      <w:r>
        <w:t>，决定这个值是属于那个分区的。</w:t>
      </w:r>
    </w:p>
    <w:p>
      <w:pPr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获取RDD分区</w:t>
      </w:r>
    </w:p>
    <w:p>
      <w:r>
        <w:t>（1）创建包名：com.atguigu.spark.</w:t>
      </w:r>
      <w:r>
        <w:rPr>
          <w:color w:val="FF0000"/>
        </w:rPr>
        <w:t>partitioner</w:t>
      </w:r>
    </w:p>
    <w:p>
      <w:r>
        <w:t>（2）代码实现</w:t>
      </w:r>
    </w:p>
    <w:p>
      <w:pPr>
        <w:pStyle w:val="160"/>
      </w:pPr>
      <w:r>
        <w:t>package com.atguigu.spark.partitioner;</w:t>
      </w:r>
    </w:p>
    <w:p>
      <w:pPr>
        <w:pStyle w:val="160"/>
      </w:pPr>
    </w:p>
    <w:p>
      <w:pPr>
        <w:pStyle w:val="160"/>
      </w:pPr>
      <w:r>
        <w:t>import org.apache.spark.Partitioner;</w:t>
      </w: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org.apache.spark.api.java.Optional;</w:t>
      </w:r>
    </w:p>
    <w:p>
      <w:pPr>
        <w:pStyle w:val="160"/>
      </w:pPr>
      <w:r>
        <w:t>import org.apache.spark.api.java.function.Function2;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java.util.Arrays;</w:t>
      </w:r>
    </w:p>
    <w:p>
      <w:pPr>
        <w:pStyle w:val="160"/>
      </w:pPr>
    </w:p>
    <w:p>
      <w:pPr>
        <w:pStyle w:val="160"/>
      </w:pPr>
      <w:r>
        <w:t>public class Test01_partitioner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</w:t>
      </w:r>
      <w:r>
        <w:rPr>
          <w:rStyle w:val="281"/>
          <w:rFonts w:hint="eastAsia"/>
        </w:rPr>
        <w:t xml:space="preserve">  // TODO 编写逻辑代码</w:t>
      </w:r>
    </w:p>
    <w:p>
      <w:pPr>
        <w:pStyle w:val="273"/>
      </w:pPr>
      <w:r>
        <w:rPr>
          <w:rFonts w:hint="eastAsia"/>
        </w:rPr>
        <w:t xml:space="preserve">        // 3. 根据集合创建RDD</w:t>
      </w:r>
    </w:p>
    <w:p>
      <w:pPr>
        <w:pStyle w:val="160"/>
      </w:pPr>
      <w:r>
        <w:t xml:space="preserve">        JavaPairRDD&lt;String, Integer&gt; javaPairRDD = sc.&lt;String,Integer&gt;parallelizePairs(</w:t>
      </w:r>
    </w:p>
    <w:p>
      <w:pPr>
        <w:pStyle w:val="160"/>
      </w:pPr>
      <w:r>
        <w:t xml:space="preserve">                Arrays.asList(new Tuple2&lt;String, Integer&gt;("a", 1), new Tuple2&lt;String, Integer&gt;("b", 2), new Tuple2&lt;String, Integer&gt;("a", 3))</w:t>
      </w:r>
    </w:p>
    <w:p>
      <w:pPr>
        <w:pStyle w:val="160"/>
      </w:pPr>
      <w:r>
        <w:t xml:space="preserve">        ,2);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4. 获取javaPairRDD的分区器</w:t>
      </w:r>
    </w:p>
    <w:p>
      <w:pPr>
        <w:pStyle w:val="160"/>
      </w:pPr>
      <w:r>
        <w:t xml:space="preserve">        Optional&lt;Partitioner&gt; partitioner = javaPairRDD.partitioner();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5. 输出分区器</w:t>
      </w:r>
    </w:p>
    <w:p>
      <w:pPr>
        <w:pStyle w:val="160"/>
      </w:pPr>
      <w:r>
        <w:rPr>
          <w:rFonts w:hint="eastAsia"/>
        </w:rPr>
        <w:t xml:space="preserve">        System.out.println("javaPairRDD的分区器: "+partitioner);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6. 对javaPairRDD根据key进行累加</w:t>
      </w:r>
    </w:p>
    <w:p>
      <w:pPr>
        <w:pStyle w:val="160"/>
      </w:pPr>
      <w:r>
        <w:t xml:space="preserve">        JavaPairRDD&lt;String, Integer&gt; reduceByKeyRDD = javaPairRDD.reduceByKey(new Function2&lt;Integer, Integer, Integer&gt;()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Integer call(Integer v1, Integer v2) throws Exception {</w:t>
      </w:r>
    </w:p>
    <w:p>
      <w:pPr>
        <w:pStyle w:val="160"/>
      </w:pPr>
      <w:r>
        <w:t xml:space="preserve">                return v1 + v2;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7. 获取reduceByKeyRDD的分区器</w:t>
      </w:r>
    </w:p>
    <w:p>
      <w:pPr>
        <w:pStyle w:val="160"/>
      </w:pPr>
      <w:r>
        <w:t xml:space="preserve">        Optional&lt;Partitioner&gt; reducerByKeypartitioner = reduceByKeyRDD.partitioner();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8. 输出分区器</w:t>
      </w:r>
    </w:p>
    <w:p>
      <w:pPr>
        <w:pStyle w:val="160"/>
      </w:pPr>
      <w:r>
        <w:rPr>
          <w:rFonts w:hint="eastAsia"/>
        </w:rPr>
        <w:t xml:space="preserve">        System.out.println("reduceByKeyRDD的分区器:"+reducerByKeypartitioner);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</w:t>
      </w:r>
      <w:r>
        <w:t>9</w:t>
      </w:r>
      <w:r>
        <w:rPr>
          <w:rFonts w:hint="eastAsia"/>
        </w:rPr>
        <w:t>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widowControl/>
        <w:jc w:val="left"/>
        <w:rPr>
          <w:rFonts w:cs="Arial"/>
          <w:sz w:val="18"/>
          <w:szCs w:val="18"/>
        </w:rPr>
      </w:pPr>
      <w:r>
        <w:br w:type="page"/>
      </w:r>
    </w:p>
    <w:p>
      <w:pPr>
        <w:pStyle w:val="4"/>
      </w:pPr>
      <w:r>
        <w:t>2.9.1 Hash分区</w:t>
      </w:r>
    </w:p>
    <w:p>
      <w:pPr>
        <w:jc w:val="center"/>
        <w:rPr>
          <w:szCs w:val="21"/>
        </w:rPr>
      </w:pPr>
      <w:r>
        <w:object>
          <v:shape id="_x0000_i1034" o:spt="75" type="#_x0000_t75" style="height:280.45pt;width:496.75pt;" o:ole="t" filled="f" o:preferrelative="t" stroked="f" coordsize="21600,21600">
            <v:path/>
            <v:fill on="f" focussize="0,0"/>
            <v:stroke on="f" joinstyle="miter"/>
            <v:imagedata r:id="rId89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88">
            <o:LockedField>false</o:LockedField>
          </o:OLEObject>
        </w:object>
      </w:r>
    </w:p>
    <w:p>
      <w:pPr>
        <w:pStyle w:val="4"/>
      </w:pPr>
      <w:r>
        <w:t>2.9.2 Ranger分区</w:t>
      </w:r>
    </w:p>
    <w:p>
      <w:pPr>
        <w:jc w:val="center"/>
        <w:rPr>
          <w:szCs w:val="21"/>
        </w:rPr>
      </w:pPr>
      <w:r>
        <w:object>
          <v:shape id="_x0000_i1035" o:spt="75" type="#_x0000_t75" style="height:280.75pt;width:497.1pt;" o:ole="t" filled="f" o:preferrelative="t" stroked="f" coordsize="21600,21600">
            <v:path/>
            <v:fill on="f" focussize="0,0"/>
            <v:stroke on="f" joinstyle="miter"/>
            <v:imagedata r:id="rId91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90">
            <o:LockedField>false</o:LockedField>
          </o:OLEObject>
        </w:object>
      </w:r>
    </w:p>
    <w:p>
      <w:pPr>
        <w:widowControl/>
        <w:jc w:val="left"/>
        <w:rPr>
          <w:b/>
          <w:kern w:val="44"/>
          <w:sz w:val="44"/>
        </w:rPr>
      </w:pPr>
      <w:r>
        <w:br w:type="page"/>
      </w:r>
    </w:p>
    <w:p>
      <w:pPr>
        <w:pStyle w:val="2"/>
      </w:pPr>
      <w:r>
        <w:t>第3章 累加器</w:t>
      </w:r>
    </w:p>
    <w:p>
      <w:pPr>
        <w:pStyle w:val="52"/>
        <w:ind w:firstLine="0"/>
        <w:rPr>
          <w:rFonts w:hint="default"/>
        </w:rPr>
      </w:pPr>
      <w:r>
        <w:rPr>
          <w:b/>
          <w:bCs/>
        </w:rPr>
        <w:t>1</w:t>
      </w:r>
      <w:r>
        <w:rPr>
          <w:rFonts w:hint="default"/>
          <w:b/>
          <w:bCs/>
        </w:rPr>
        <w:t>. 累加器：</w:t>
      </w:r>
      <w:r>
        <w:rPr>
          <w:rFonts w:hint="default"/>
          <w:color w:val="FF0000"/>
        </w:rPr>
        <w:t>分布式共享只写变量</w:t>
      </w:r>
      <w:r>
        <w:rPr>
          <w:rFonts w:hint="default"/>
        </w:rPr>
        <w:t>。</w:t>
      </w:r>
    </w:p>
    <w:p>
      <w:pPr>
        <w:pStyle w:val="52"/>
        <w:ind w:firstLine="0"/>
        <w:rPr>
          <w:rFonts w:hint="default"/>
        </w:rPr>
      </w:pPr>
      <w:r>
        <w:rPr>
          <w:b/>
          <w:bCs/>
        </w:rPr>
        <w:t>2</w:t>
      </w:r>
      <w:r>
        <w:rPr>
          <w:rFonts w:hint="default"/>
          <w:b/>
          <w:bCs/>
        </w:rPr>
        <w:t xml:space="preserve">. </w:t>
      </w:r>
      <w:r>
        <w:rPr>
          <w:b/>
          <w:bCs/>
        </w:rPr>
        <w:t>原因：</w:t>
      </w:r>
      <w:r>
        <w:rPr>
          <w:rFonts w:hint="default"/>
        </w:rPr>
        <w:t>Executor和Executor之间不能读数据</w:t>
      </w:r>
    </w:p>
    <w:p>
      <w:pPr>
        <w:pStyle w:val="52"/>
        <w:ind w:firstLine="0"/>
        <w:rPr>
          <w:rFonts w:hint="default"/>
        </w:rPr>
      </w:pPr>
      <w:r>
        <w:rPr>
          <w:b/>
          <w:bCs/>
        </w:rPr>
        <w:t>3</w:t>
      </w:r>
      <w:r>
        <w:rPr>
          <w:rFonts w:hint="default"/>
          <w:b/>
          <w:bCs/>
        </w:rPr>
        <w:t xml:space="preserve">. </w:t>
      </w:r>
      <w:r>
        <w:rPr>
          <w:b/>
          <w:bCs/>
        </w:rPr>
        <w:t>原理：</w:t>
      </w:r>
      <w:r>
        <w:rPr>
          <w:rFonts w:hint="default"/>
        </w:rPr>
        <w:t>累加器用来把Executor端变量信息聚合到Driver端。在Driver中定义的</w:t>
      </w:r>
      <w:r>
        <w:t>一个</w:t>
      </w:r>
      <w:r>
        <w:rPr>
          <w:rFonts w:hint="default"/>
        </w:rPr>
        <w:t>变量，在Executor端的每个task都会得到这个变量的一份新的副本，每个task更新这些副本的值后，</w:t>
      </w:r>
      <w:r>
        <w:rPr>
          <w:rFonts w:hint="default"/>
          <w:color w:val="FF0000"/>
        </w:rPr>
        <w:t>传回</w:t>
      </w:r>
      <w:r>
        <w:rPr>
          <w:rFonts w:hint="default"/>
        </w:rPr>
        <w:t>Driver端</w:t>
      </w:r>
      <w:r>
        <w:t>进行合并计算</w:t>
      </w:r>
      <w:r>
        <w:rPr>
          <w:rFonts w:hint="default"/>
        </w:rPr>
        <w:t>。</w:t>
      </w:r>
    </w:p>
    <w:p>
      <w:pPr>
        <w:jc w:val="center"/>
      </w:pPr>
      <w:r>
        <w:object>
          <v:shape id="_x0000_i1036" o:spt="75" type="#_x0000_t75" style="height:201.55pt;width:361pt;" o:ole="t" filled="f" o:preferrelative="t" stroked="f" coordsize="21600,21600">
            <v:path/>
            <v:fill on="f" focussize="0,0"/>
            <v:stroke on="f" joinstyle="miter"/>
            <v:imagedata r:id="rId93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92">
            <o:LockedField>false</o:LockedField>
          </o:OLEObject>
        </w:object>
      </w:r>
    </w:p>
    <w:p>
      <w:pPr>
        <w:rPr>
          <w:b/>
          <w:bCs/>
        </w:rPr>
      </w:pPr>
      <w:r>
        <w:rPr>
          <w:b/>
          <w:bCs/>
        </w:rPr>
        <w:t>4. 累加器使用</w:t>
      </w:r>
    </w:p>
    <w:p>
      <w:r>
        <w:rPr>
          <w:rFonts w:hint="eastAsia"/>
        </w:rPr>
        <w:t xml:space="preserve">① </w:t>
      </w:r>
      <w:r>
        <w:t>累加器定义</w:t>
      </w:r>
      <w:r>
        <w:rPr>
          <w:rFonts w:hint="eastAsia"/>
        </w:rPr>
        <w:t xml:space="preserve">： </w:t>
      </w:r>
      <w:r>
        <w:t xml:space="preserve">   （</w:t>
      </w:r>
      <w:commentRangeStart w:id="1"/>
      <w:r>
        <w:t>SparkContext.</w:t>
      </w:r>
      <w:r>
        <w:rPr>
          <w:color w:val="FF0000"/>
        </w:rPr>
        <w:t>accumulator</w:t>
      </w:r>
      <w:r>
        <w:t>(initialValue)</w:t>
      </w:r>
      <w:commentRangeEnd w:id="1"/>
      <w:r>
        <w:rPr>
          <w:rStyle w:val="50"/>
        </w:rPr>
        <w:commentReference w:id="1"/>
      </w:r>
      <w:r>
        <w:t>方法）</w:t>
      </w:r>
    </w:p>
    <w:p>
      <w:pPr>
        <w:ind w:firstLine="1890" w:firstLineChars="900"/>
      </w:pPr>
      <w:r>
        <w:t>LongAccumulator longAccumulator = JavaSparkContext.toSparkContext(sc).longAccumulator();</w:t>
      </w:r>
    </w:p>
    <w:p>
      <w:r>
        <w:rPr>
          <w:rFonts w:hint="eastAsia"/>
        </w:rPr>
        <w:t xml:space="preserve">② </w:t>
      </w:r>
      <w:r>
        <w:t>累加器添加数据（累加器.add方法）</w:t>
      </w:r>
      <w:r>
        <w:rPr>
          <w:rFonts w:hint="eastAsia"/>
        </w:rPr>
        <w:t xml:space="preserve"> </w:t>
      </w:r>
      <w:r>
        <w:t xml:space="preserve">                                                 longAccumulator.add(stringIntegerTuple2._2);</w:t>
      </w:r>
    </w:p>
    <w:p>
      <w:r>
        <w:rPr>
          <w:rFonts w:hint="eastAsia"/>
        </w:rPr>
        <w:t xml:space="preserve">③ </w:t>
      </w:r>
      <w:r>
        <w:t>累加器获取数据（累加器.value）</w:t>
      </w:r>
      <w:r>
        <w:rPr>
          <w:rFonts w:hint="eastAsia"/>
        </w:rPr>
        <w:t xml:space="preserve"> </w:t>
      </w:r>
      <w:r>
        <w:t xml:space="preserve">                                                       longAccumulator.</w:t>
      </w:r>
      <w:r>
        <w:rPr>
          <w:color w:val="FF0000"/>
        </w:rPr>
        <w:t>value</w:t>
      </w:r>
      <w:r>
        <w:t xml:space="preserve">() </w:t>
      </w:r>
    </w:p>
    <w:p>
      <w:r>
        <w:rPr>
          <w:b/>
          <w:bCs/>
        </w:rPr>
        <w:t>5. 创建包名：</w:t>
      </w:r>
      <w:r>
        <w:t>com.atguigu.</w:t>
      </w:r>
      <w:r>
        <w:rPr>
          <w:rFonts w:hint="eastAsia"/>
        </w:rPr>
        <w:t>spark</w:t>
      </w:r>
      <w:r>
        <w:t>.</w:t>
      </w:r>
      <w:r>
        <w:rPr>
          <w:color w:val="FF0000"/>
        </w:rPr>
        <w:t>accumulator</w:t>
      </w:r>
    </w:p>
    <w:p>
      <w:pPr>
        <w:rPr>
          <w:b/>
          <w:bCs/>
        </w:rPr>
      </w:pPr>
      <w:r>
        <w:rPr>
          <w:b/>
          <w:bCs/>
        </w:rPr>
        <w:t>6. 代码实现</w:t>
      </w:r>
    </w:p>
    <w:p>
      <w:pPr>
        <w:pStyle w:val="160"/>
      </w:pPr>
      <w:r>
        <w:t>package com.atguigu.spark.accumulator;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org.apache.spark.api.java.function.Function2;</w:t>
      </w:r>
    </w:p>
    <w:p>
      <w:pPr>
        <w:pStyle w:val="160"/>
      </w:pPr>
      <w:r>
        <w:t>import org.apache.spark.api.java.function.VoidFunction;</w:t>
      </w:r>
    </w:p>
    <w:p>
      <w:pPr>
        <w:pStyle w:val="160"/>
      </w:pPr>
      <w:r>
        <w:t>import org.apache.spark.util.LongAccumulator;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java.util.Arrays;</w:t>
      </w:r>
    </w:p>
    <w:p>
      <w:pPr>
        <w:pStyle w:val="273"/>
      </w:pPr>
      <w:r>
        <w:t>/**</w:t>
      </w:r>
    </w:p>
    <w:p>
      <w:pPr>
        <w:pStyle w:val="273"/>
      </w:pPr>
      <w:r>
        <w:t xml:space="preserve"> * @author 姜来</w:t>
      </w:r>
    </w:p>
    <w:p>
      <w:pPr>
        <w:pStyle w:val="273"/>
      </w:pPr>
      <w:r>
        <w:t xml:space="preserve"> * @ClassName Test01_ACC.java</w:t>
      </w:r>
    </w:p>
    <w:p>
      <w:pPr>
        <w:pStyle w:val="273"/>
      </w:pPr>
      <w:r>
        <w:rPr>
          <w:rFonts w:hint="eastAsia"/>
        </w:rPr>
        <w:t xml:space="preserve"> * @createTime 2022年07月29日 21:52:00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Test01_ACC {</w:t>
      </w:r>
    </w:p>
    <w:p>
      <w:pPr>
        <w:pStyle w:val="160"/>
      </w:pPr>
      <w:r>
        <w:t xml:space="preserve">    public static void main(String[] args)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  </w:t>
      </w:r>
      <w:r>
        <w:rPr>
          <w:rStyle w:val="281"/>
          <w:rFonts w:hint="eastAsia"/>
        </w:rPr>
        <w:t>// TODO 编写逻辑代码</w:t>
      </w:r>
    </w:p>
    <w:p>
      <w:pPr>
        <w:pStyle w:val="273"/>
      </w:pPr>
      <w:r>
        <w:rPr>
          <w:rFonts w:hint="eastAsia"/>
        </w:rPr>
        <w:t xml:space="preserve">        // 3. 从集合创建RDD</w:t>
      </w:r>
    </w:p>
    <w:p>
      <w:pPr>
        <w:pStyle w:val="160"/>
      </w:pPr>
      <w:r>
        <w:t xml:space="preserve">        JavaPairRDD&lt;String, Integer&gt; javaPairRDD = sc.&lt;String, Integer&gt;parallelizePairs(</w:t>
      </w:r>
    </w:p>
    <w:p>
      <w:pPr>
        <w:pStyle w:val="160"/>
      </w:pPr>
      <w:r>
        <w:t xml:space="preserve">                Arrays.asList(</w:t>
      </w:r>
    </w:p>
    <w:p>
      <w:pPr>
        <w:pStyle w:val="160"/>
      </w:pPr>
      <w:r>
        <w:t xml:space="preserve">                        new Tuple2&lt;String, Integer&gt;("a", 1), new Tuple2&lt;String, Integer&gt;("a", 2),</w:t>
      </w:r>
    </w:p>
    <w:p>
      <w:pPr>
        <w:pStyle w:val="160"/>
      </w:pPr>
      <w:r>
        <w:t xml:space="preserve">                        new Tuple2&lt;String, Integer&gt;("a", 3), new Tuple2&lt;String, Integer&gt;("a", 1)</w:t>
      </w:r>
    </w:p>
    <w:p>
      <w:pPr>
        <w:pStyle w:val="160"/>
      </w:pPr>
      <w:r>
        <w:t xml:space="preserve">                )</w:t>
      </w:r>
    </w:p>
    <w:p>
      <w:pPr>
        <w:pStyle w:val="160"/>
      </w:pPr>
      <w:r>
        <w:t xml:space="preserve">        );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 </w:t>
      </w:r>
      <w:r>
        <w:rPr>
          <w:rStyle w:val="281"/>
          <w:rFonts w:hint="eastAsia"/>
        </w:rPr>
        <w:t xml:space="preserve"> // TODO 统计a的value值之和</w:t>
      </w:r>
    </w:p>
    <w:p>
      <w:pPr>
        <w:pStyle w:val="160"/>
        <w:rPr>
          <w:rStyle w:val="281"/>
        </w:rPr>
      </w:pPr>
      <w:r>
        <w:rPr>
          <w:rFonts w:hint="eastAsia"/>
        </w:rPr>
        <w:t xml:space="preserve">       </w:t>
      </w:r>
      <w:r>
        <w:rPr>
          <w:rStyle w:val="281"/>
          <w:rFonts w:hint="eastAsia"/>
        </w:rPr>
        <w:t xml:space="preserve"> // TODO 走shuffle效率低</w:t>
      </w:r>
    </w:p>
    <w:p>
      <w:pPr>
        <w:pStyle w:val="160"/>
      </w:pPr>
      <w:r>
        <w:rPr>
          <w:rFonts w:hint="eastAsia"/>
        </w:rPr>
        <w:t xml:space="preserve">        System.out.println("========== 使用reduceByKey走shuffle统计（效率低）：===========");</w:t>
      </w:r>
    </w:p>
    <w:p>
      <w:pPr>
        <w:pStyle w:val="160"/>
      </w:pPr>
      <w:r>
        <w:t xml:space="preserve">        JavaPairRDD&lt;String, Integer&gt; reduceByKeyRDD = javaPairRDD.reduceByKey(new Function2&lt;Integer, Integer, Integer&gt;()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Integer call(Integer v1, Integer v2) throws Exception {</w:t>
      </w:r>
    </w:p>
    <w:p>
      <w:pPr>
        <w:pStyle w:val="160"/>
      </w:pPr>
      <w:r>
        <w:t xml:space="preserve">                return v1 + v2;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273"/>
      </w:pPr>
      <w:r>
        <w:rPr>
          <w:rFonts w:hint="eastAsia"/>
        </w:rPr>
        <w:t xml:space="preserve">        // 收集输出</w:t>
      </w:r>
    </w:p>
    <w:p>
      <w:pPr>
        <w:pStyle w:val="160"/>
      </w:pPr>
      <w:r>
        <w:t xml:space="preserve">        reduceByKeyRDD.collect().forEach(System.out::println);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 </w:t>
      </w:r>
      <w:r>
        <w:rPr>
          <w:rStyle w:val="281"/>
          <w:rFonts w:hint="eastAsia"/>
        </w:rPr>
        <w:t xml:space="preserve"> // TODO 使用变量无法实现</w:t>
      </w:r>
    </w:p>
    <w:p>
      <w:pPr>
        <w:pStyle w:val="160"/>
      </w:pPr>
      <w:r>
        <w:rPr>
          <w:rFonts w:hint="eastAsia"/>
        </w:rPr>
        <w:t xml:space="preserve">        System.out.println("========== 使用变量统计（无法实现）：===========");</w:t>
      </w:r>
    </w:p>
    <w:p>
      <w:pPr>
        <w:pStyle w:val="160"/>
      </w:pPr>
      <w:r>
        <w:t xml:space="preserve">        final int[] i = {0};</w:t>
      </w:r>
    </w:p>
    <w:p>
      <w:pPr>
        <w:pStyle w:val="160"/>
      </w:pPr>
    </w:p>
    <w:p>
      <w:pPr>
        <w:pStyle w:val="160"/>
      </w:pPr>
      <w:r>
        <w:t xml:space="preserve">        javaPairRDD.foreach(new VoidFunction&lt;Tuple2&lt;String, Integer&gt;&gt;()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void call(Tuple2&lt;String, Integer&gt; stringIntegerTuple2) throws Exception {</w:t>
      </w:r>
    </w:p>
    <w:p>
      <w:pPr>
        <w:pStyle w:val="160"/>
      </w:pPr>
      <w:r>
        <w:t xml:space="preserve">                i[0] += stringIntegerTuple2._2;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273"/>
      </w:pPr>
      <w:r>
        <w:rPr>
          <w:rFonts w:hint="eastAsia"/>
        </w:rPr>
        <w:t xml:space="preserve">        // 输出变量</w:t>
      </w:r>
    </w:p>
    <w:p>
      <w:pPr>
        <w:pStyle w:val="160"/>
      </w:pPr>
      <w:r>
        <w:rPr>
          <w:rFonts w:hint="eastAsia"/>
        </w:rPr>
        <w:t xml:space="preserve">        System.out.println("变量i: "+ i[0]);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 </w:t>
      </w:r>
      <w:r>
        <w:rPr>
          <w:rStyle w:val="281"/>
          <w:rFonts w:hint="eastAsia"/>
        </w:rPr>
        <w:t xml:space="preserve"> // TODO 使用累加器</w:t>
      </w:r>
    </w:p>
    <w:p>
      <w:pPr>
        <w:pStyle w:val="160"/>
      </w:pPr>
      <w:r>
        <w:rPr>
          <w:rFonts w:hint="eastAsia"/>
        </w:rPr>
        <w:t xml:space="preserve">        System.out.println("========== 使用累加器：===========");</w:t>
      </w:r>
    </w:p>
    <w:p>
      <w:pPr>
        <w:pStyle w:val="160"/>
      </w:pPr>
      <w:r>
        <w:t xml:space="preserve">        LongAccumulator longAccumulator = JavaSparkContext.toSparkContext(sc).longAccumulator();</w:t>
      </w:r>
    </w:p>
    <w:p>
      <w:pPr>
        <w:pStyle w:val="273"/>
      </w:pPr>
      <w:r>
        <w:rPr>
          <w:rFonts w:hint="eastAsia"/>
        </w:rPr>
        <w:t xml:space="preserve">        // 在foreach中使用累加器统计a的value之和</w:t>
      </w:r>
    </w:p>
    <w:p>
      <w:pPr>
        <w:pStyle w:val="160"/>
      </w:pPr>
      <w:r>
        <w:t xml:space="preserve">        javaPairRDD.foreach(new VoidFunction&lt;Tuple2&lt;String, Integer&gt;&gt;()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void call(Tuple2&lt;String, Integer&gt; stringIntegerTuple2) throws Exception {</w:t>
      </w:r>
    </w:p>
    <w:p>
      <w:pPr>
        <w:pStyle w:val="273"/>
      </w:pPr>
      <w:r>
        <w:rPr>
          <w:rFonts w:hint="eastAsia"/>
        </w:rPr>
        <w:t xml:space="preserve">                // 不要在executor端获取累加器的值，因为不准确，因此我们说累加器叫做分布式共享只写变量</w:t>
      </w:r>
    </w:p>
    <w:p>
      <w:pPr>
        <w:pStyle w:val="160"/>
      </w:pPr>
      <w:r>
        <w:t xml:space="preserve">                longAccumulator.add(stringIntegerTuple2._2);</w:t>
      </w:r>
    </w:p>
    <w:p>
      <w:pPr>
        <w:pStyle w:val="273"/>
      </w:pPr>
      <w:r>
        <w:rPr>
          <w:rFonts w:hint="eastAsia"/>
        </w:rPr>
        <w:t xml:space="preserve">                // 输出累加器的值,</w:t>
      </w:r>
      <w:r>
        <w:t xml:space="preserve"> </w:t>
      </w:r>
      <w:r>
        <w:rPr>
          <w:rFonts w:hint="eastAsia"/>
        </w:rPr>
        <w:t>可看到获取到的累加器的值不是最终值</w:t>
      </w:r>
    </w:p>
    <w:p>
      <w:pPr>
        <w:pStyle w:val="160"/>
      </w:pPr>
      <w:r>
        <w:rPr>
          <w:rFonts w:hint="eastAsia"/>
        </w:rPr>
        <w:t xml:space="preserve">                System.out.println("累加器的值："+longAccumulator.value());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160"/>
      </w:pPr>
      <w:r>
        <w:rPr>
          <w:rFonts w:hint="eastAsia"/>
        </w:rPr>
        <w:t xml:space="preserve">        System.out.println("通过累加器计算的a的总和： "+longAccumulator.value());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4.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r>
        <w:rPr>
          <w:color w:val="FF0000"/>
        </w:rPr>
        <w:t>注意：</w:t>
      </w:r>
      <w:r>
        <w:t>Executor端的任务不能读取累加器的值（例如：在Executor端调用sum.</w:t>
      </w:r>
      <w:r>
        <w:rPr>
          <w:color w:val="FF0000"/>
        </w:rPr>
        <w:t>value，获取的值不是累加器最终的值</w:t>
      </w:r>
      <w:r>
        <w:t>）。</w:t>
      </w:r>
      <w:r>
        <w:rPr>
          <w:rFonts w:hint="eastAsia"/>
        </w:rPr>
        <w:t>因此我们说</w:t>
      </w:r>
      <w:r>
        <w:t>，累加器是一个</w:t>
      </w:r>
      <w:r>
        <w:rPr>
          <w:rFonts w:hint="eastAsia"/>
          <w:color w:val="FF0000"/>
        </w:rPr>
        <w:t>分布式共享</w:t>
      </w:r>
      <w:r>
        <w:rPr>
          <w:color w:val="FF0000"/>
        </w:rPr>
        <w:t>只写变量</w:t>
      </w:r>
      <w:r>
        <w:t>。</w:t>
      </w:r>
    </w:p>
    <w:p>
      <w:pPr>
        <w:rPr>
          <w:b/>
          <w:bCs/>
        </w:rPr>
      </w:pPr>
      <w:r>
        <w:rPr>
          <w:b/>
          <w:bCs/>
        </w:rPr>
        <w:t>7. 累加器</w:t>
      </w:r>
      <w:r>
        <w:rPr>
          <w:rFonts w:hint="eastAsia"/>
          <w:b/>
          <w:bCs/>
        </w:rPr>
        <w:t>要</w:t>
      </w:r>
      <w:r>
        <w:rPr>
          <w:b/>
          <w:bCs/>
        </w:rPr>
        <w:t>放在行动算子中</w:t>
      </w:r>
    </w:p>
    <w:p>
      <w:pPr>
        <w:ind w:firstLine="420"/>
      </w:pPr>
      <w:r>
        <w:rPr>
          <w:rFonts w:hint="eastAsia"/>
        </w:rPr>
        <w:t>因为</w:t>
      </w:r>
      <w:r>
        <w:t>转</w:t>
      </w:r>
      <w:r>
        <w:rPr>
          <w:rFonts w:hint="eastAsia"/>
        </w:rPr>
        <w:t>换算子执行的次数取决于job的数量，如果一个spark应用有多个行动算子，那么转换算子</w:t>
      </w:r>
      <w:r>
        <w:t>中</w:t>
      </w:r>
      <w:r>
        <w:rPr>
          <w:rFonts w:hint="eastAsia"/>
        </w:rPr>
        <w:t>的</w:t>
      </w:r>
      <w:r>
        <w:t>累加器可能会发生不止一次更新</w:t>
      </w:r>
      <w:r>
        <w:rPr>
          <w:rFonts w:hint="eastAsia"/>
        </w:rPr>
        <w:t>，导致结果错误。所以</w:t>
      </w:r>
      <w:r>
        <w:t>，如果想要一个无论在失败还是重复计算时都绝对可靠的累加器，我们必须把它放在foreach()这样的行动</w:t>
      </w:r>
      <w:r>
        <w:rPr>
          <w:rFonts w:hint="eastAsia"/>
        </w:rPr>
        <w:t>算子</w:t>
      </w:r>
      <w:r>
        <w:t>中。</w:t>
      </w:r>
    </w:p>
    <w:p>
      <w:pPr>
        <w:pStyle w:val="2"/>
      </w:pPr>
      <w:r>
        <w:t>第4章 广播变量</w:t>
      </w:r>
    </w:p>
    <w:p>
      <w:r>
        <w:rPr>
          <w:rFonts w:hint="eastAsia"/>
          <w:b/>
          <w:bCs/>
        </w:rPr>
        <w:t>1</w:t>
      </w:r>
      <w:r>
        <w:rPr>
          <w:b/>
          <w:bCs/>
        </w:rPr>
        <w:t>. 广播变量：</w:t>
      </w:r>
      <w:r>
        <w:t>分布式共享只读变量。</w:t>
      </w:r>
    </w:p>
    <w:p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原因：</w:t>
      </w:r>
      <w:r>
        <w:rPr>
          <w:rFonts w:hint="eastAsia"/>
        </w:rPr>
        <w:t>广播变量可用来向所有</w:t>
      </w:r>
      <w:r>
        <w:rPr>
          <w:rFonts w:hint="eastAsia"/>
          <w:color w:val="FF0000"/>
        </w:rPr>
        <w:t>工作节点</w:t>
      </w:r>
      <w:r>
        <w:rPr>
          <w:rFonts w:hint="eastAsia"/>
        </w:rPr>
        <w:t>高效分发较大的对象，一个只读值，</w:t>
      </w:r>
      <w:r>
        <w:t>以供一个或多个Spark T</w:t>
      </w:r>
      <w:r>
        <w:rPr>
          <w:rFonts w:hint="eastAsia"/>
        </w:rPr>
        <w:t>ask</w:t>
      </w:r>
      <w:r>
        <w:t>使用。</w:t>
      </w:r>
    </w:p>
    <w:p>
      <w:r>
        <w:rPr>
          <w:rFonts w:hint="eastAsia"/>
          <w:b/>
          <w:bCs/>
        </w:rPr>
        <w:t>3</w:t>
      </w:r>
      <w:r>
        <w:rPr>
          <w:b/>
          <w:bCs/>
        </w:rPr>
        <w:t>.</w:t>
      </w:r>
      <w:r>
        <w:rPr>
          <w:rFonts w:hint="eastAsia"/>
          <w:b/>
          <w:bCs/>
        </w:rPr>
        <w:t>例如：</w:t>
      </w:r>
      <w:r>
        <w:t>如果你的应用需要向所有节点发送一个较大的只读查询表，广播变量用起来</w:t>
      </w:r>
      <w:r>
        <w:rPr>
          <w:rFonts w:hint="eastAsia"/>
        </w:rPr>
        <w:t>会</w:t>
      </w:r>
      <w:r>
        <w:t>很顺手。</w:t>
      </w:r>
      <w:r>
        <w:rPr>
          <w:rFonts w:hint="eastAsia"/>
        </w:rPr>
        <w:t>就是</w:t>
      </w:r>
      <w:r>
        <w:t>在多个</w:t>
      </w:r>
      <w:r>
        <w:rPr>
          <w:rFonts w:hint="eastAsia"/>
        </w:rPr>
        <w:t>Task</w:t>
      </w:r>
      <w:r>
        <w:t>并行操作中使用同一个变量，Spark会为每个</w:t>
      </w:r>
      <w:r>
        <w:rPr>
          <w:rFonts w:hint="eastAsia"/>
        </w:rPr>
        <w:t>Task</w:t>
      </w:r>
      <w:r>
        <w:t>任务分别发送。</w:t>
      </w:r>
    </w:p>
    <w:p>
      <w:pPr>
        <w:rPr>
          <w:b/>
          <w:bCs/>
        </w:rPr>
      </w:pPr>
      <w:r>
        <w:rPr>
          <w:b/>
          <w:bCs/>
        </w:rPr>
        <w:t>4. 使用广播变量步骤：</w:t>
      </w:r>
    </w:p>
    <w:p>
      <w:r>
        <w:rPr>
          <w:rFonts w:hint="eastAsia"/>
        </w:rPr>
        <w:t xml:space="preserve">① </w:t>
      </w:r>
      <w:r>
        <w:t>调用SparkContext.broadcast</w:t>
      </w:r>
      <w:r>
        <w:rPr>
          <w:rFonts w:hint="eastAsia"/>
        </w:rPr>
        <w:t>（</w:t>
      </w:r>
      <w:r>
        <w:t>广播变量</w:t>
      </w:r>
      <w:r>
        <w:rPr>
          <w:rFonts w:hint="eastAsia"/>
        </w:rPr>
        <w:t>）</w:t>
      </w:r>
      <w:r>
        <w:t>创建出一个广播对象，任何</w:t>
      </w:r>
      <w:r>
        <w:rPr>
          <w:color w:val="FF0000"/>
        </w:rPr>
        <w:t>可序列化</w:t>
      </w:r>
      <w:r>
        <w:t>的类型都可以这么实现。</w:t>
      </w:r>
    </w:p>
    <w:p>
      <w:r>
        <w:rPr>
          <w:rFonts w:hint="eastAsia"/>
        </w:rPr>
        <w:t xml:space="preserve">② </w:t>
      </w:r>
      <w:r>
        <w:t>通过</w:t>
      </w:r>
      <w:r>
        <w:rPr>
          <w:color w:val="FF0000"/>
        </w:rPr>
        <w:t>广播变量.value</w:t>
      </w:r>
      <w:r>
        <w:t>，访问该对象的值。</w:t>
      </w:r>
    </w:p>
    <w:p>
      <w:r>
        <w:rPr>
          <w:rFonts w:hint="eastAsia"/>
        </w:rPr>
        <w:t>③ 广播</w:t>
      </w:r>
      <w:r>
        <w:t>变量只会被发到各个</w:t>
      </w:r>
      <w:r>
        <w:rPr>
          <w:color w:val="FF0000"/>
        </w:rPr>
        <w:t>节点</w:t>
      </w:r>
      <w:r>
        <w:t>一次，作为只读值处理（修改这个值不会影响到别的节点）。</w:t>
      </w:r>
    </w:p>
    <w:p>
      <w:pPr>
        <w:rPr>
          <w:b/>
          <w:bCs/>
        </w:rPr>
      </w:pPr>
      <w:r>
        <w:rPr>
          <w:b/>
          <w:bCs/>
        </w:rPr>
        <w:t>5. 原理说明</w:t>
      </w:r>
    </w:p>
    <w:p>
      <w:pPr>
        <w:jc w:val="center"/>
      </w:pPr>
      <w:r>
        <w:object>
          <v:shape id="_x0000_i1037" o:spt="75" type="#_x0000_t75" style="height:202.85pt;width:361pt;" o:ole="t" filled="f" o:preferrelative="t" stroked="f" coordsize="21600,21600">
            <v:path/>
            <v:fill on="f" focussize="0,0"/>
            <v:stroke on="f" joinstyle="miter"/>
            <v:imagedata r:id="rId95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94">
            <o:LockedField>false</o:LockedField>
          </o:OLEObject>
        </w:object>
      </w:r>
    </w:p>
    <w:p>
      <w:pPr>
        <w:jc w:val="left"/>
      </w:pPr>
      <w:r>
        <w:rPr>
          <w:b/>
          <w:bCs/>
        </w:rPr>
        <w:t xml:space="preserve">6. </w:t>
      </w:r>
      <w:r>
        <w:rPr>
          <w:rFonts w:hint="eastAsia"/>
          <w:b/>
          <w:bCs/>
        </w:rPr>
        <w:t>创建包名：</w:t>
      </w:r>
      <w:r>
        <w:rPr>
          <w:rFonts w:hint="eastAsia"/>
        </w:rPr>
        <w:t>c</w:t>
      </w:r>
      <w:r>
        <w:t>om.atguigu.</w:t>
      </w:r>
      <w:r>
        <w:rPr>
          <w:rFonts w:hint="eastAsia"/>
        </w:rPr>
        <w:t>spark</w:t>
      </w:r>
      <w:r>
        <w:t>.</w:t>
      </w:r>
      <w:r>
        <w:rPr>
          <w:color w:val="FF0000"/>
        </w:rPr>
        <w:t>broadcast</w:t>
      </w:r>
    </w:p>
    <w:p>
      <w:pPr>
        <w:rPr>
          <w:b/>
          <w:bCs/>
        </w:rPr>
      </w:pPr>
      <w:r>
        <w:rPr>
          <w:b/>
          <w:bCs/>
        </w:rPr>
        <w:t>7. 代码实现</w:t>
      </w:r>
    </w:p>
    <w:p>
      <w:pPr>
        <w:pStyle w:val="160"/>
      </w:pPr>
      <w:r>
        <w:t>package com.atguigu.spark.broadcast;</w:t>
      </w:r>
    </w:p>
    <w:p>
      <w:pPr>
        <w:pStyle w:val="160"/>
      </w:pP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org.apache.spark.api.java.function.Function;</w:t>
      </w:r>
    </w:p>
    <w:p>
      <w:pPr>
        <w:pStyle w:val="160"/>
      </w:pPr>
      <w:r>
        <w:t>import org.apache.spark.broadcast.Broadcast;</w:t>
      </w:r>
    </w:p>
    <w:p>
      <w:pPr>
        <w:pStyle w:val="160"/>
      </w:pPr>
      <w:r>
        <w:t>import java.util.Arrays;</w:t>
      </w:r>
    </w:p>
    <w:p>
      <w:pPr>
        <w:pStyle w:val="160"/>
      </w:pPr>
      <w:r>
        <w:t>import java.util.List;</w:t>
      </w:r>
    </w:p>
    <w:p>
      <w:pPr>
        <w:pStyle w:val="273"/>
      </w:pPr>
      <w:r>
        <w:t>/**</w:t>
      </w:r>
    </w:p>
    <w:p>
      <w:pPr>
        <w:pStyle w:val="273"/>
      </w:pPr>
      <w:r>
        <w:t xml:space="preserve"> * @author 姜来</w:t>
      </w:r>
    </w:p>
    <w:p>
      <w:pPr>
        <w:pStyle w:val="273"/>
      </w:pPr>
      <w:r>
        <w:t xml:space="preserve"> * @ClassName Test01_BroadCast.java</w:t>
      </w:r>
    </w:p>
    <w:p>
      <w:pPr>
        <w:pStyle w:val="273"/>
      </w:pPr>
      <w:r>
        <w:rPr>
          <w:rFonts w:hint="eastAsia"/>
        </w:rPr>
        <w:t xml:space="preserve"> * @createTime 2022年07月29日 22:31:00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Test01_BroadCast {</w:t>
      </w:r>
    </w:p>
    <w:p>
      <w:pPr>
        <w:pStyle w:val="160"/>
      </w:pPr>
      <w:r>
        <w:t xml:space="preserve">    public static void main(String[] args) throws InterruptedException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 </w:t>
      </w:r>
      <w:r>
        <w:rPr>
          <w:rStyle w:val="281"/>
          <w:rFonts w:hint="eastAsia"/>
        </w:rPr>
        <w:t xml:space="preserve"> // TODO  编写逻辑代码</w:t>
      </w:r>
    </w:p>
    <w:p>
      <w:pPr>
        <w:pStyle w:val="273"/>
      </w:pPr>
      <w:r>
        <w:rPr>
          <w:rFonts w:hint="eastAsia"/>
        </w:rPr>
        <w:t xml:space="preserve">        // 3. 根据集合构建RDD</w:t>
      </w:r>
    </w:p>
    <w:p>
      <w:pPr>
        <w:pStyle w:val="160"/>
      </w:pPr>
      <w:r>
        <w:t xml:space="preserve">        JavaRDD&lt;Integer&gt; javaRDD = sc.parallelize(Arrays.asList(1, 2, 3, 4, 5, 6, 7, 8, 9, 10));</w:t>
      </w:r>
    </w:p>
    <w:p>
      <w:pPr>
        <w:pStyle w:val="273"/>
      </w:pPr>
      <w:r>
        <w:rPr>
          <w:rFonts w:hint="eastAsia"/>
        </w:rPr>
        <w:t xml:space="preserve">        // 4. 奇数列表</w:t>
      </w:r>
    </w:p>
    <w:p>
      <w:pPr>
        <w:pStyle w:val="160"/>
      </w:pPr>
      <w:r>
        <w:t xml:space="preserve">        List&lt;Integer&gt; oddList = Arrays.asList(1, 3, 5, 7, 9);</w:t>
      </w:r>
    </w:p>
    <w:p>
      <w:pPr>
        <w:pStyle w:val="160"/>
      </w:pPr>
    </w:p>
    <w:p>
      <w:pPr>
        <w:pStyle w:val="160"/>
        <w:rPr>
          <w:rStyle w:val="281"/>
        </w:rPr>
      </w:pPr>
      <w:r>
        <w:rPr>
          <w:rFonts w:hint="eastAsia"/>
        </w:rPr>
        <w:t xml:space="preserve">       </w:t>
      </w:r>
      <w:r>
        <w:rPr>
          <w:rStyle w:val="281"/>
          <w:rFonts w:hint="eastAsia"/>
        </w:rPr>
        <w:t xml:space="preserve"> // TODO 在RDD中过滤出在奇数列表中的值</w:t>
      </w:r>
    </w:p>
    <w:p>
      <w:pPr>
        <w:pStyle w:val="273"/>
      </w:pPr>
      <w:r>
        <w:rPr>
          <w:rFonts w:hint="eastAsia"/>
        </w:rPr>
        <w:t xml:space="preserve">        // 5. </w:t>
      </w:r>
      <w:r>
        <w:rPr>
          <w:rFonts w:hint="eastAsia"/>
          <w:color w:val="FF0000"/>
        </w:rPr>
        <w:t>使用List</w:t>
      </w:r>
      <w:r>
        <w:rPr>
          <w:rFonts w:hint="eastAsia"/>
        </w:rPr>
        <w:t>，会为每个Task都创建一个List，浪费内存</w:t>
      </w:r>
    </w:p>
    <w:p>
      <w:pPr>
        <w:pStyle w:val="160"/>
      </w:pPr>
      <w:r>
        <w:t xml:space="preserve">        JavaRDD&lt;Integer&gt; filterWithListRDD = javaRDD.filter(new Function&lt;Integer, Boolean&gt;()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Boolean call(Integer v1) throws Exception {</w:t>
      </w:r>
    </w:p>
    <w:p>
      <w:pPr>
        <w:pStyle w:val="160"/>
      </w:pPr>
      <w:r>
        <w:t xml:space="preserve">                return oddList.contains(v1);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273"/>
      </w:pPr>
      <w:r>
        <w:rPr>
          <w:rFonts w:hint="eastAsia"/>
        </w:rPr>
        <w:t xml:space="preserve">        // 收集输出</w:t>
      </w:r>
    </w:p>
    <w:p>
      <w:pPr>
        <w:pStyle w:val="160"/>
      </w:pPr>
      <w:r>
        <w:rPr>
          <w:rFonts w:hint="eastAsia"/>
        </w:rPr>
        <w:t xml:space="preserve">        System.out.println("========== 使用list ==========");</w:t>
      </w:r>
    </w:p>
    <w:p>
      <w:pPr>
        <w:pStyle w:val="160"/>
      </w:pPr>
      <w:r>
        <w:t xml:space="preserve">        filterWithListRDD.collect().forEach(System.out::println);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6. </w:t>
      </w:r>
      <w:r>
        <w:rPr>
          <w:rFonts w:hint="eastAsia"/>
          <w:color w:val="FF0000"/>
        </w:rPr>
        <w:t>使用广播变量</w:t>
      </w:r>
      <w:r>
        <w:rPr>
          <w:rFonts w:hint="eastAsia"/>
        </w:rPr>
        <w:t>，只会发送一个数据到每个Executor</w:t>
      </w:r>
    </w:p>
    <w:p>
      <w:pPr>
        <w:pStyle w:val="160"/>
      </w:pPr>
      <w:r>
        <w:t xml:space="preserve">        Broadcast&lt;List&lt;Integer&gt;&gt; oddBroadcast = sc.broadcast(oddList);</w:t>
      </w:r>
    </w:p>
    <w:p>
      <w:pPr>
        <w:pStyle w:val="160"/>
      </w:pPr>
      <w:r>
        <w:t xml:space="preserve">        JavaRDD&lt;Integer&gt; filterWithBroadCast = javaRDD.filter(new Function&lt;Integer, Boolean&gt;()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Boolean call(Integer v1) throws Exception {</w:t>
      </w:r>
    </w:p>
    <w:p>
      <w:pPr>
        <w:pStyle w:val="160"/>
      </w:pPr>
      <w:r>
        <w:t xml:space="preserve">                return oddBroadcast.value().contains(v1);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273"/>
      </w:pPr>
      <w:r>
        <w:rPr>
          <w:rFonts w:hint="eastAsia"/>
        </w:rPr>
        <w:t xml:space="preserve">        // 收集输出</w:t>
      </w:r>
    </w:p>
    <w:p>
      <w:pPr>
        <w:pStyle w:val="160"/>
      </w:pPr>
      <w:r>
        <w:rPr>
          <w:rFonts w:hint="eastAsia"/>
        </w:rPr>
        <w:t xml:space="preserve">        System.out.println("========== 使用广播变量 ==========");</w:t>
      </w:r>
    </w:p>
    <w:p>
      <w:pPr>
        <w:pStyle w:val="160"/>
      </w:pPr>
      <w:r>
        <w:t xml:space="preserve">        filterWithBroadCast.collect().forEach(System.out::println);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</w:t>
      </w:r>
      <w:r>
        <w:t>7</w:t>
      </w:r>
      <w:r>
        <w:rPr>
          <w:rFonts w:hint="eastAsia"/>
        </w:rPr>
        <w:t>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widowControl/>
        <w:jc w:val="left"/>
        <w:rPr>
          <w:b/>
          <w:kern w:val="44"/>
          <w:sz w:val="44"/>
        </w:rPr>
      </w:pPr>
      <w:r>
        <w:br w:type="page"/>
      </w:r>
    </w:p>
    <w:p>
      <w:pPr>
        <w:pStyle w:val="2"/>
      </w:pPr>
      <w:r>
        <w:t>第5章 SparkCore实战</w:t>
      </w:r>
    </w:p>
    <w:p>
      <w:pPr>
        <w:pStyle w:val="3"/>
      </w:pPr>
      <w:bookmarkStart w:id="9" w:name="第-1-章-准备数据"/>
      <w:r>
        <w:t>5.1 数据</w:t>
      </w:r>
      <w:bookmarkEnd w:id="9"/>
      <w:r>
        <w:t>准备</w:t>
      </w:r>
    </w:p>
    <w:p>
      <w:pPr>
        <w:rPr>
          <w:b/>
          <w:bCs/>
        </w:rPr>
      </w:pPr>
      <w:r>
        <w:rPr>
          <w:b/>
          <w:bCs/>
        </w:rPr>
        <w:t>1. 数据格式</w:t>
      </w:r>
    </w:p>
    <w:p>
      <w:pPr>
        <w:jc w:val="center"/>
        <w:rPr>
          <w:szCs w:val="21"/>
        </w:rPr>
      </w:pPr>
      <w:r>
        <w:object>
          <v:shape id="_x0000_i1038" o:spt="75" type="#_x0000_t75" style="height:230.45pt;width:411.3pt;" o:ole="t" filled="f" o:preferrelative="t" stroked="f" coordsize="21600,21600">
            <v:path/>
            <v:fill on="f" focussize="0,0"/>
            <v:stroke on="f" joinstyle="miter"/>
            <v:imagedata r:id="rId97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96">
            <o:LockedField>false</o:LockedField>
          </o:OLEObject>
        </w:object>
      </w:r>
    </w:p>
    <w:p>
      <w:pPr>
        <w:rPr>
          <w:b/>
          <w:bCs/>
        </w:rPr>
      </w:pPr>
      <w:r>
        <w:rPr>
          <w:b/>
          <w:bCs/>
        </w:rPr>
        <w:t>2. 数据详细字段说明</w:t>
      </w:r>
    </w:p>
    <w:tbl>
      <w:tblPr>
        <w:tblStyle w:val="40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31"/>
        <w:gridCol w:w="2979"/>
        <w:gridCol w:w="1711"/>
        <w:gridCol w:w="49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r>
              <w:t>编号</w:t>
            </w:r>
          </w:p>
        </w:tc>
        <w:tc>
          <w:tcPr>
            <w:tcW w:w="1396" w:type="pct"/>
          </w:tcPr>
          <w:p>
            <w:r>
              <w:t>字段名称</w:t>
            </w:r>
          </w:p>
        </w:tc>
        <w:tc>
          <w:tcPr>
            <w:tcW w:w="802" w:type="pct"/>
          </w:tcPr>
          <w:p>
            <w:r>
              <w:t>字段类型</w:t>
            </w:r>
          </w:p>
        </w:tc>
        <w:tc>
          <w:tcPr>
            <w:tcW w:w="2319" w:type="pct"/>
          </w:tcPr>
          <w:p>
            <w:r>
              <w:t>字段含义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r>
              <w:t>1</w:t>
            </w:r>
          </w:p>
        </w:tc>
        <w:tc>
          <w:tcPr>
            <w:tcW w:w="1396" w:type="pct"/>
          </w:tcPr>
          <w:p>
            <w:r>
              <w:t>date</w:t>
            </w:r>
          </w:p>
        </w:tc>
        <w:tc>
          <w:tcPr>
            <w:tcW w:w="802" w:type="pct"/>
          </w:tcPr>
          <w:p>
            <w:r>
              <w:t>String</w:t>
            </w:r>
          </w:p>
        </w:tc>
        <w:tc>
          <w:tcPr>
            <w:tcW w:w="2319" w:type="pct"/>
          </w:tcPr>
          <w:p>
            <w:r>
              <w:t>用户点击行为的日期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r>
              <w:t>2</w:t>
            </w:r>
          </w:p>
        </w:tc>
        <w:tc>
          <w:tcPr>
            <w:tcW w:w="1396" w:type="pct"/>
          </w:tcPr>
          <w:p>
            <w:r>
              <w:t>user_id</w:t>
            </w:r>
          </w:p>
        </w:tc>
        <w:tc>
          <w:tcPr>
            <w:tcW w:w="802" w:type="pct"/>
          </w:tcPr>
          <w:p>
            <w:r>
              <w:t>Long</w:t>
            </w:r>
          </w:p>
        </w:tc>
        <w:tc>
          <w:tcPr>
            <w:tcW w:w="2319" w:type="pct"/>
          </w:tcPr>
          <w:p>
            <w:r>
              <w:t>用户的ID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r>
              <w:t>3</w:t>
            </w:r>
          </w:p>
        </w:tc>
        <w:tc>
          <w:tcPr>
            <w:tcW w:w="1396" w:type="pct"/>
          </w:tcPr>
          <w:p>
            <w:r>
              <w:t>session_id</w:t>
            </w:r>
          </w:p>
        </w:tc>
        <w:tc>
          <w:tcPr>
            <w:tcW w:w="802" w:type="pct"/>
          </w:tcPr>
          <w:p>
            <w:r>
              <w:t>String</w:t>
            </w:r>
          </w:p>
        </w:tc>
        <w:tc>
          <w:tcPr>
            <w:tcW w:w="2319" w:type="pct"/>
          </w:tcPr>
          <w:p>
            <w:r>
              <w:t>Session的ID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r>
              <w:t>4</w:t>
            </w:r>
          </w:p>
        </w:tc>
        <w:tc>
          <w:tcPr>
            <w:tcW w:w="1396" w:type="pct"/>
          </w:tcPr>
          <w:p>
            <w:r>
              <w:t>page_id</w:t>
            </w:r>
          </w:p>
        </w:tc>
        <w:tc>
          <w:tcPr>
            <w:tcW w:w="802" w:type="pct"/>
          </w:tcPr>
          <w:p>
            <w:r>
              <w:t>Long</w:t>
            </w:r>
          </w:p>
        </w:tc>
        <w:tc>
          <w:tcPr>
            <w:tcW w:w="2319" w:type="pct"/>
          </w:tcPr>
          <w:p>
            <w:r>
              <w:t>某个页面的ID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r>
              <w:t>5</w:t>
            </w:r>
          </w:p>
        </w:tc>
        <w:tc>
          <w:tcPr>
            <w:tcW w:w="1396" w:type="pct"/>
          </w:tcPr>
          <w:p>
            <w:r>
              <w:t>action_time</w:t>
            </w:r>
          </w:p>
        </w:tc>
        <w:tc>
          <w:tcPr>
            <w:tcW w:w="802" w:type="pct"/>
          </w:tcPr>
          <w:p>
            <w:r>
              <w:t>String</w:t>
            </w:r>
          </w:p>
        </w:tc>
        <w:tc>
          <w:tcPr>
            <w:tcW w:w="2319" w:type="pct"/>
          </w:tcPr>
          <w:p>
            <w:r>
              <w:t>动作的时间点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r>
              <w:t>6</w:t>
            </w:r>
          </w:p>
        </w:tc>
        <w:tc>
          <w:tcPr>
            <w:tcW w:w="1396" w:type="pct"/>
          </w:tcPr>
          <w:p>
            <w:r>
              <w:t>search_keyword</w:t>
            </w:r>
          </w:p>
        </w:tc>
        <w:tc>
          <w:tcPr>
            <w:tcW w:w="802" w:type="pct"/>
          </w:tcPr>
          <w:p>
            <w:r>
              <w:t>String</w:t>
            </w:r>
          </w:p>
        </w:tc>
        <w:tc>
          <w:tcPr>
            <w:tcW w:w="2319" w:type="pct"/>
          </w:tcPr>
          <w:p>
            <w:r>
              <w:t>用户搜索的关键词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r>
              <w:t>7</w:t>
            </w:r>
          </w:p>
        </w:tc>
        <w:tc>
          <w:tcPr>
            <w:tcW w:w="1396" w:type="pct"/>
          </w:tcPr>
          <w:p>
            <w:r>
              <w:t>click_category_id</w:t>
            </w:r>
          </w:p>
        </w:tc>
        <w:tc>
          <w:tcPr>
            <w:tcW w:w="802" w:type="pct"/>
          </w:tcPr>
          <w:p>
            <w:r>
              <w:t>Long</w:t>
            </w:r>
          </w:p>
        </w:tc>
        <w:tc>
          <w:tcPr>
            <w:tcW w:w="2319" w:type="pct"/>
          </w:tcPr>
          <w:p>
            <w:r>
              <w:rPr>
                <w:rFonts w:hint="eastAsia"/>
                <w:color w:val="FF0000"/>
              </w:rPr>
              <w:t>点击</w:t>
            </w:r>
            <w:r>
              <w:t>某一个商品</w:t>
            </w:r>
            <w:r>
              <w:rPr>
                <w:color w:val="FF0000"/>
              </w:rPr>
              <w:t>品类</w:t>
            </w:r>
            <w:r>
              <w:t>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r>
              <w:t>8</w:t>
            </w:r>
          </w:p>
        </w:tc>
        <w:tc>
          <w:tcPr>
            <w:tcW w:w="1396" w:type="pct"/>
          </w:tcPr>
          <w:p>
            <w:r>
              <w:t>click_product_id</w:t>
            </w:r>
          </w:p>
        </w:tc>
        <w:tc>
          <w:tcPr>
            <w:tcW w:w="802" w:type="pct"/>
          </w:tcPr>
          <w:p>
            <w:r>
              <w:t>Long</w:t>
            </w:r>
          </w:p>
        </w:tc>
        <w:tc>
          <w:tcPr>
            <w:tcW w:w="2319" w:type="pct"/>
          </w:tcPr>
          <w:p>
            <w:r>
              <w:t>某一个商品的ID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r>
              <w:t>9</w:t>
            </w:r>
          </w:p>
        </w:tc>
        <w:tc>
          <w:tcPr>
            <w:tcW w:w="1396" w:type="pct"/>
          </w:tcPr>
          <w:p>
            <w:r>
              <w:t>order_category_ids</w:t>
            </w:r>
          </w:p>
        </w:tc>
        <w:tc>
          <w:tcPr>
            <w:tcW w:w="802" w:type="pct"/>
          </w:tcPr>
          <w:p>
            <w:r>
              <w:t>String</w:t>
            </w:r>
          </w:p>
        </w:tc>
        <w:tc>
          <w:tcPr>
            <w:tcW w:w="2319" w:type="pct"/>
          </w:tcPr>
          <w:p>
            <w:r>
              <w:t>一次</w:t>
            </w:r>
            <w:r>
              <w:rPr>
                <w:color w:val="FF0000"/>
              </w:rPr>
              <w:t>订单</w:t>
            </w:r>
            <w:r>
              <w:t>中所有</w:t>
            </w:r>
            <w:r>
              <w:rPr>
                <w:color w:val="FF0000"/>
              </w:rPr>
              <w:t>品类</w:t>
            </w:r>
            <w:r>
              <w:t>的ID集合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r>
              <w:t>10</w:t>
            </w:r>
          </w:p>
        </w:tc>
        <w:tc>
          <w:tcPr>
            <w:tcW w:w="1396" w:type="pct"/>
          </w:tcPr>
          <w:p>
            <w:pPr>
              <w:rPr>
                <w:color w:val="FF0000"/>
              </w:rPr>
            </w:pPr>
            <w:r>
              <w:t>order_product_ids</w:t>
            </w:r>
          </w:p>
        </w:tc>
        <w:tc>
          <w:tcPr>
            <w:tcW w:w="802" w:type="pct"/>
          </w:tcPr>
          <w:p>
            <w:r>
              <w:t>String</w:t>
            </w:r>
          </w:p>
        </w:tc>
        <w:tc>
          <w:tcPr>
            <w:tcW w:w="2319" w:type="pct"/>
          </w:tcPr>
          <w:p>
            <w:r>
              <w:t>一次订单中所有商品的ID集合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r>
              <w:t>11</w:t>
            </w:r>
          </w:p>
        </w:tc>
        <w:tc>
          <w:tcPr>
            <w:tcW w:w="1396" w:type="pct"/>
          </w:tcPr>
          <w:p>
            <w:r>
              <w:t>pay_category_ids</w:t>
            </w:r>
          </w:p>
        </w:tc>
        <w:tc>
          <w:tcPr>
            <w:tcW w:w="802" w:type="pct"/>
          </w:tcPr>
          <w:p>
            <w:r>
              <w:t>String</w:t>
            </w:r>
          </w:p>
        </w:tc>
        <w:tc>
          <w:tcPr>
            <w:tcW w:w="2319" w:type="pct"/>
          </w:tcPr>
          <w:p>
            <w:r>
              <w:t>一次</w:t>
            </w:r>
            <w:r>
              <w:rPr>
                <w:color w:val="FF0000"/>
              </w:rPr>
              <w:t>支付</w:t>
            </w:r>
            <w:r>
              <w:t>中所有</w:t>
            </w:r>
            <w:r>
              <w:rPr>
                <w:color w:val="FF0000"/>
              </w:rPr>
              <w:t>品类</w:t>
            </w:r>
            <w:r>
              <w:t>的ID集合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r>
              <w:t>12</w:t>
            </w:r>
          </w:p>
        </w:tc>
        <w:tc>
          <w:tcPr>
            <w:tcW w:w="1396" w:type="pct"/>
          </w:tcPr>
          <w:p>
            <w:r>
              <w:t>pay_product_ids</w:t>
            </w:r>
          </w:p>
        </w:tc>
        <w:tc>
          <w:tcPr>
            <w:tcW w:w="802" w:type="pct"/>
          </w:tcPr>
          <w:p>
            <w:r>
              <w:t>String</w:t>
            </w:r>
          </w:p>
        </w:tc>
        <w:tc>
          <w:tcPr>
            <w:tcW w:w="2319" w:type="pct"/>
          </w:tcPr>
          <w:p>
            <w:r>
              <w:t>一次支付中所有商品的ID集合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r>
              <w:t>13</w:t>
            </w:r>
          </w:p>
        </w:tc>
        <w:tc>
          <w:tcPr>
            <w:tcW w:w="1396" w:type="pct"/>
          </w:tcPr>
          <w:p>
            <w:r>
              <w:t>city_id</w:t>
            </w:r>
          </w:p>
        </w:tc>
        <w:tc>
          <w:tcPr>
            <w:tcW w:w="802" w:type="pct"/>
          </w:tcPr>
          <w:p>
            <w:r>
              <w:t>Long</w:t>
            </w:r>
          </w:p>
        </w:tc>
        <w:tc>
          <w:tcPr>
            <w:tcW w:w="2319" w:type="pct"/>
          </w:tcPr>
          <w:p>
            <w:r>
              <w:t>城市 id</w:t>
            </w:r>
          </w:p>
        </w:tc>
      </w:tr>
    </w:tbl>
    <w:p>
      <w:bookmarkStart w:id="10" w:name="第-2-章-需求-1-top10-热门品类"/>
    </w:p>
    <w:p>
      <w:pPr>
        <w:widowControl/>
        <w:jc w:val="left"/>
        <w:rPr>
          <w:rFonts w:eastAsia="黑体"/>
          <w:b/>
          <w:sz w:val="28"/>
          <w:szCs w:val="28"/>
        </w:rPr>
      </w:pPr>
      <w:r>
        <w:br w:type="page"/>
      </w:r>
    </w:p>
    <w:p>
      <w:pPr>
        <w:pStyle w:val="3"/>
      </w:pPr>
      <w:r>
        <w:t>5.2 需求：Top10热门品类</w:t>
      </w:r>
      <w:bookmarkEnd w:id="10"/>
    </w:p>
    <w:p>
      <w:pPr>
        <w:jc w:val="center"/>
      </w:pPr>
      <w:r>
        <w:drawing>
          <wp:inline distT="0" distB="0" distL="0" distR="0">
            <wp:extent cx="5274310" cy="1504950"/>
            <wp:effectExtent l="19050" t="19050" r="21590" b="190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98"/>
                    <a:srcRect b="9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</w:rPr>
        <w:t>1</w:t>
      </w:r>
      <w:r>
        <w:rPr>
          <w:b/>
          <w:bCs/>
        </w:rPr>
        <w:t>. 需求说明：</w:t>
      </w:r>
    </w:p>
    <w:p>
      <w:pPr>
        <w:ind w:firstLine="420"/>
      </w:pPr>
      <w:r>
        <w:t>品类是指产品的分类，大型电商网站品类分多级，咱们的项目中品类只有一级，不同的公司可能对热门的定义不一样。我们按照每个品类的</w:t>
      </w:r>
      <w:r>
        <w:rPr>
          <w:color w:val="FF0000"/>
        </w:rPr>
        <w:t>点击、下单、支付</w:t>
      </w:r>
      <w:r>
        <w:t>的量</w:t>
      </w:r>
      <w:r>
        <w:rPr>
          <w:rFonts w:hint="eastAsia"/>
        </w:rPr>
        <w:t>（次数）</w:t>
      </w:r>
      <w:r>
        <w:t>来统计热门品类。</w:t>
      </w:r>
    </w:p>
    <w:p>
      <w:pPr>
        <w:jc w:val="center"/>
      </w:pPr>
      <w:r>
        <w:t>鞋========&gt;点击数 下单数  支付数</w:t>
      </w:r>
    </w:p>
    <w:p>
      <w:pPr>
        <w:jc w:val="center"/>
      </w:pPr>
      <w:r>
        <w:t>衣服=======</w:t>
      </w:r>
      <w:r>
        <w:rPr>
          <w:rFonts w:hint="eastAsia"/>
        </w:rPr>
        <w:t>&gt;</w:t>
      </w:r>
      <w:r>
        <w:t>点击数 下单数  支付数</w:t>
      </w:r>
    </w:p>
    <w:p>
      <w:pPr>
        <w:jc w:val="center"/>
      </w:pPr>
      <w:r>
        <w:t>电脑=======&gt;点击数 下单数  支付数</w:t>
      </w:r>
    </w:p>
    <w:p>
      <w:r>
        <w:t>例如，综合排名 = 点击数*20% + 下单数*30% + 支付数*50%</w:t>
      </w:r>
    </w:p>
    <w:p>
      <w:pPr>
        <w:ind w:firstLine="420"/>
      </w:pPr>
      <w:r>
        <w:rPr>
          <w:rFonts w:hint="eastAsia"/>
        </w:rPr>
        <w:t>为了更好的泛用性，当前案例按照点击次数进行排序，如果点击相同，按照下单数，如果下单还是相同，按照支付数。</w:t>
      </w:r>
    </w:p>
    <w:p>
      <w:r>
        <w:rPr>
          <w:rFonts w:hint="eastAsia"/>
          <w:b/>
          <w:bCs/>
        </w:rPr>
        <w:t>2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创建包：</w:t>
      </w:r>
      <w:r>
        <w:rPr>
          <w:rFonts w:hint="eastAsia"/>
        </w:rPr>
        <w:t>com</w:t>
      </w:r>
      <w:r>
        <w:t>.atguigu.spark.demo</w:t>
      </w:r>
    </w:p>
    <w:p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>
        <w:rPr>
          <w:b/>
          <w:sz w:val="28"/>
          <w:szCs w:val="28"/>
        </w:rPr>
        <w:t>5.2.1 需求分析（方案</w:t>
      </w:r>
      <w:r>
        <w:rPr>
          <w:rFonts w:hint="eastAsia"/>
          <w:b/>
          <w:sz w:val="28"/>
          <w:szCs w:val="28"/>
        </w:rPr>
        <w:t>一</w:t>
      </w:r>
      <w:r>
        <w:rPr>
          <w:b/>
          <w:sz w:val="28"/>
          <w:szCs w:val="28"/>
        </w:rPr>
        <w:t>）</w:t>
      </w:r>
      <w:r>
        <w:rPr>
          <w:rFonts w:hint="eastAsia"/>
          <w:b/>
          <w:sz w:val="28"/>
          <w:szCs w:val="28"/>
        </w:rPr>
        <w:t>类对象</w:t>
      </w:r>
    </w:p>
    <w:p>
      <w:pPr>
        <w:widowControl/>
        <w:spacing w:line="360" w:lineRule="auto"/>
        <w:jc w:val="left"/>
        <w:rPr>
          <w:szCs w:val="21"/>
        </w:rPr>
      </w:pPr>
      <w:r>
        <w:rPr>
          <w:szCs w:val="21"/>
        </w:rPr>
        <w:t>采用</w:t>
      </w:r>
      <w:r>
        <w:rPr>
          <w:rFonts w:hint="eastAsia"/>
          <w:szCs w:val="21"/>
        </w:rPr>
        <w:t>类对象</w:t>
      </w:r>
      <w:r>
        <w:rPr>
          <w:szCs w:val="21"/>
        </w:rPr>
        <w:t>的方式实现。</w:t>
      </w:r>
    </w:p>
    <w:p>
      <w:pPr>
        <w:widowControl/>
        <w:jc w:val="center"/>
        <w:rPr>
          <w:kern w:val="0"/>
          <w:szCs w:val="24"/>
        </w:rPr>
      </w:pPr>
      <w:r>
        <w:rPr>
          <w:kern w:val="0"/>
          <w:szCs w:val="24"/>
        </w:rPr>
        <w:object>
          <v:shape id="_x0000_i1039" o:spt="75" type="#_x0000_t75" style="height:202.85pt;width:360.65pt;" o:ole="t" filled="f" o:preferrelative="t" stroked="f" coordsize="21600,21600">
            <v:path/>
            <v:fill on="f" focussize="0,0"/>
            <v:stroke on="f" joinstyle="miter"/>
            <v:imagedata r:id="rId100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99">
            <o:LockedField>false</o:LockedField>
          </o:OLEObject>
        </w:object>
      </w:r>
    </w:p>
    <w:p>
      <w:pPr>
        <w:widowControl/>
        <w:jc w:val="left"/>
        <w:rPr>
          <w:b/>
          <w:sz w:val="28"/>
          <w:szCs w:val="28"/>
        </w:rPr>
      </w:pPr>
      <w:bookmarkStart w:id="11" w:name="需求-1-具体实现"/>
      <w:r>
        <w:rPr>
          <w:b/>
          <w:sz w:val="28"/>
          <w:szCs w:val="28"/>
        </w:rPr>
        <w:br w:type="page"/>
      </w:r>
    </w:p>
    <w:p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>
        <w:rPr>
          <w:b/>
          <w:sz w:val="28"/>
          <w:szCs w:val="28"/>
        </w:rPr>
        <w:t>5.2.4 需求实现</w:t>
      </w:r>
      <w:bookmarkEnd w:id="11"/>
      <w:r>
        <w:rPr>
          <w:b/>
          <w:sz w:val="28"/>
          <w:szCs w:val="28"/>
        </w:rPr>
        <w:t>（方案</w:t>
      </w:r>
      <w:r>
        <w:rPr>
          <w:rFonts w:hint="eastAsia"/>
          <w:b/>
          <w:sz w:val="28"/>
          <w:szCs w:val="28"/>
        </w:rPr>
        <w:t>一</w:t>
      </w:r>
      <w:r>
        <w:rPr>
          <w:b/>
          <w:sz w:val="28"/>
          <w:szCs w:val="28"/>
        </w:rPr>
        <w:t>）</w:t>
      </w:r>
    </w:p>
    <w:p>
      <w:pPr>
        <w:widowControl/>
        <w:spacing w:line="360" w:lineRule="auto"/>
        <w:jc w:val="left"/>
        <w:rPr>
          <w:b/>
          <w:bCs/>
          <w:szCs w:val="21"/>
        </w:rPr>
      </w:pPr>
      <w:r>
        <w:rPr>
          <w:b/>
          <w:bCs/>
          <w:szCs w:val="21"/>
        </w:rPr>
        <w:t xml:space="preserve">1. </w:t>
      </w:r>
      <w:r>
        <w:rPr>
          <w:rFonts w:hint="eastAsia"/>
          <w:b/>
          <w:bCs/>
          <w:szCs w:val="21"/>
        </w:rPr>
        <w:t>添加lombok的插件</w:t>
      </w:r>
    </w:p>
    <w:p>
      <w:pPr>
        <w:widowControl/>
        <w:spacing w:line="360" w:lineRule="auto"/>
        <w:jc w:val="center"/>
        <w:rPr>
          <w:szCs w:val="21"/>
        </w:rPr>
      </w:pPr>
      <w:r>
        <w:rPr>
          <w:rFonts w:ascii="微软雅黑" w:hAnsi="微软雅黑" w:eastAsia="微软雅黑"/>
          <w:kern w:val="0"/>
          <w:szCs w:val="24"/>
        </w:rPr>
        <w:drawing>
          <wp:inline distT="0" distB="0" distL="0" distR="0">
            <wp:extent cx="2462530" cy="1765935"/>
            <wp:effectExtent l="19050" t="19050" r="0" b="5715"/>
            <wp:docPr id="2" name="图片 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99364" cy="1792525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jc w:val="left"/>
        <w:rPr>
          <w:b/>
          <w:bCs/>
          <w:szCs w:val="21"/>
        </w:rPr>
      </w:pPr>
      <w:r>
        <w:rPr>
          <w:b/>
          <w:bCs/>
          <w:szCs w:val="21"/>
        </w:rPr>
        <w:t xml:space="preserve">2. </w:t>
      </w:r>
      <w:r>
        <w:rPr>
          <w:rFonts w:hint="eastAsia"/>
          <w:b/>
          <w:bCs/>
          <w:szCs w:val="21"/>
        </w:rPr>
        <w:t>添加依赖lombok可以省略getset代码</w:t>
      </w:r>
    </w:p>
    <w:p>
      <w:pPr>
        <w:pStyle w:val="160"/>
      </w:pPr>
      <w:r>
        <w:t xml:space="preserve">       &lt;dependency&gt;</w:t>
      </w:r>
    </w:p>
    <w:p>
      <w:pPr>
        <w:pStyle w:val="160"/>
      </w:pPr>
      <w:r>
        <w:t xml:space="preserve">            &lt;groupId&gt;org.projectlombok&lt;/groupId&gt;</w:t>
      </w:r>
    </w:p>
    <w:p>
      <w:pPr>
        <w:pStyle w:val="160"/>
      </w:pPr>
      <w:r>
        <w:t xml:space="preserve">            &lt;artifactId&gt;lombok&lt;/artifactId&gt;</w:t>
      </w:r>
    </w:p>
    <w:p>
      <w:pPr>
        <w:pStyle w:val="160"/>
      </w:pPr>
      <w:r>
        <w:t xml:space="preserve">            &lt;version&gt;1.18.22&lt;/version&gt;</w:t>
      </w:r>
    </w:p>
    <w:p>
      <w:pPr>
        <w:pStyle w:val="160"/>
      </w:pPr>
      <w:r>
        <w:t xml:space="preserve">        &lt;/dependency&gt; </w:t>
      </w:r>
    </w:p>
    <w:p>
      <w:pPr>
        <w:widowControl/>
        <w:spacing w:line="360" w:lineRule="auto"/>
        <w:contextualSpacing/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3</w:t>
      </w:r>
      <w:r>
        <w:rPr>
          <w:b/>
          <w:bCs/>
          <w:szCs w:val="21"/>
        </w:rPr>
        <w:t xml:space="preserve">. </w:t>
      </w:r>
      <w:r>
        <w:rPr>
          <w:rFonts w:hint="eastAsia"/>
          <w:b/>
          <w:bCs/>
          <w:szCs w:val="21"/>
        </w:rPr>
        <w:t>在bean包下创建两个存放数据的类User</w:t>
      </w:r>
      <w:r>
        <w:rPr>
          <w:b/>
          <w:bCs/>
          <w:szCs w:val="21"/>
        </w:rPr>
        <w:t>VisitAction</w:t>
      </w:r>
      <w:r>
        <w:rPr>
          <w:rFonts w:hint="eastAsia"/>
          <w:b/>
          <w:bCs/>
          <w:szCs w:val="21"/>
        </w:rPr>
        <w:t>和C</w:t>
      </w:r>
      <w:r>
        <w:rPr>
          <w:b/>
          <w:bCs/>
          <w:szCs w:val="21"/>
        </w:rPr>
        <w:t>ategoryCountInfo</w:t>
      </w:r>
    </w:p>
    <w:tbl>
      <w:tblPr>
        <w:tblStyle w:val="40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35"/>
        <w:gridCol w:w="533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35" w:type="dxa"/>
          </w:tcPr>
          <w:p>
            <w:pPr>
              <w:pStyle w:val="160"/>
              <w:jc w:val="left"/>
            </w:pPr>
            <w:bookmarkStart w:id="12" w:name="_Hlk107254590"/>
            <w:r>
              <w:t>package com.atguigu.spark.bean;</w:t>
            </w:r>
          </w:p>
          <w:p>
            <w:pPr>
              <w:pStyle w:val="160"/>
              <w:jc w:val="left"/>
            </w:pPr>
          </w:p>
          <w:p>
            <w:pPr>
              <w:pStyle w:val="160"/>
              <w:jc w:val="left"/>
            </w:pPr>
            <w:r>
              <w:t>import lombok.Data;</w:t>
            </w:r>
          </w:p>
          <w:p>
            <w:pPr>
              <w:pStyle w:val="160"/>
              <w:jc w:val="left"/>
            </w:pPr>
            <w:r>
              <w:t>import java.io.Serializable;</w:t>
            </w:r>
          </w:p>
          <w:p>
            <w:pPr>
              <w:pStyle w:val="160"/>
              <w:jc w:val="left"/>
            </w:pPr>
          </w:p>
          <w:p>
            <w:pPr>
              <w:pStyle w:val="273"/>
            </w:pPr>
            <w:r>
              <w:t>/**</w:t>
            </w:r>
          </w:p>
          <w:p>
            <w:pPr>
              <w:pStyle w:val="273"/>
            </w:pPr>
            <w:r>
              <w:t xml:space="preserve"> * @author 姜来</w:t>
            </w:r>
          </w:p>
          <w:p>
            <w:pPr>
              <w:pStyle w:val="273"/>
            </w:pPr>
            <w:r>
              <w:t xml:space="preserve"> * @ClassName UserVisitAction.java</w:t>
            </w:r>
          </w:p>
          <w:p>
            <w:pPr>
              <w:pStyle w:val="273"/>
            </w:pPr>
            <w:r>
              <w:rPr>
                <w:rFonts w:hint="eastAsia"/>
              </w:rPr>
              <w:t xml:space="preserve"> * @createTime 2022年07月29日 23:08:00</w:t>
            </w:r>
          </w:p>
          <w:p>
            <w:pPr>
              <w:pStyle w:val="273"/>
            </w:pPr>
            <w:r>
              <w:t xml:space="preserve"> */</w:t>
            </w:r>
          </w:p>
          <w:p>
            <w:pPr>
              <w:pStyle w:val="160"/>
              <w:jc w:val="left"/>
              <w:rPr>
                <w:color w:val="FF0000"/>
              </w:rPr>
            </w:pPr>
            <w:r>
              <w:rPr>
                <w:color w:val="FF0000"/>
              </w:rPr>
              <w:t>@Data</w:t>
            </w:r>
          </w:p>
          <w:p>
            <w:pPr>
              <w:pStyle w:val="160"/>
              <w:jc w:val="left"/>
            </w:pPr>
            <w:r>
              <w:t>public class UserVisitAction implements Serializable {</w:t>
            </w:r>
          </w:p>
          <w:p>
            <w:pPr>
              <w:pStyle w:val="160"/>
              <w:jc w:val="left"/>
            </w:pPr>
            <w:r>
              <w:t xml:space="preserve">    private String date;</w:t>
            </w:r>
          </w:p>
          <w:p>
            <w:pPr>
              <w:pStyle w:val="160"/>
              <w:jc w:val="left"/>
            </w:pPr>
            <w:r>
              <w:t xml:space="preserve">    private String user_id;</w:t>
            </w:r>
          </w:p>
          <w:p>
            <w:pPr>
              <w:pStyle w:val="160"/>
              <w:jc w:val="left"/>
            </w:pPr>
            <w:r>
              <w:t xml:space="preserve">    private String session_id;</w:t>
            </w:r>
          </w:p>
          <w:p>
            <w:pPr>
              <w:pStyle w:val="160"/>
              <w:jc w:val="left"/>
            </w:pPr>
            <w:r>
              <w:t xml:space="preserve">    private String page_id;</w:t>
            </w:r>
          </w:p>
          <w:p>
            <w:pPr>
              <w:pStyle w:val="160"/>
              <w:jc w:val="left"/>
            </w:pPr>
            <w:r>
              <w:t xml:space="preserve">    private String action_time;</w:t>
            </w:r>
          </w:p>
          <w:p>
            <w:pPr>
              <w:pStyle w:val="160"/>
              <w:jc w:val="left"/>
            </w:pPr>
            <w:r>
              <w:t xml:space="preserve">    private String search_keyword;</w:t>
            </w:r>
          </w:p>
          <w:p>
            <w:pPr>
              <w:pStyle w:val="160"/>
              <w:jc w:val="left"/>
            </w:pPr>
            <w:r>
              <w:t xml:space="preserve">    private String click_category_id;</w:t>
            </w:r>
          </w:p>
          <w:p>
            <w:pPr>
              <w:pStyle w:val="160"/>
              <w:jc w:val="left"/>
            </w:pPr>
            <w:r>
              <w:t xml:space="preserve">    private String click_product_id;</w:t>
            </w:r>
          </w:p>
          <w:p>
            <w:pPr>
              <w:pStyle w:val="160"/>
              <w:jc w:val="left"/>
            </w:pPr>
            <w:r>
              <w:t xml:space="preserve">    private String order_category_ids;</w:t>
            </w:r>
          </w:p>
          <w:p>
            <w:pPr>
              <w:pStyle w:val="160"/>
              <w:jc w:val="left"/>
            </w:pPr>
            <w:r>
              <w:t xml:space="preserve">    private String order_product_ids;</w:t>
            </w:r>
          </w:p>
          <w:p>
            <w:pPr>
              <w:pStyle w:val="160"/>
              <w:jc w:val="left"/>
            </w:pPr>
            <w:r>
              <w:t xml:space="preserve">    private String pay_category_ids;</w:t>
            </w:r>
          </w:p>
          <w:p>
            <w:pPr>
              <w:pStyle w:val="160"/>
              <w:jc w:val="left"/>
            </w:pPr>
            <w:r>
              <w:t xml:space="preserve">    private String pay_product_ids;</w:t>
            </w:r>
          </w:p>
          <w:p>
            <w:pPr>
              <w:pStyle w:val="160"/>
              <w:jc w:val="left"/>
            </w:pPr>
            <w:r>
              <w:t xml:space="preserve">    private String city_id;</w:t>
            </w:r>
          </w:p>
          <w:p>
            <w:pPr>
              <w:pStyle w:val="160"/>
              <w:jc w:val="left"/>
            </w:pPr>
          </w:p>
          <w:p>
            <w:pPr>
              <w:pStyle w:val="160"/>
              <w:jc w:val="left"/>
            </w:pPr>
            <w:r>
              <w:t xml:space="preserve">    public UserVisitAction() {</w:t>
            </w:r>
          </w:p>
          <w:p>
            <w:pPr>
              <w:pStyle w:val="160"/>
              <w:jc w:val="left"/>
            </w:pPr>
            <w:r>
              <w:t xml:space="preserve">    }</w:t>
            </w:r>
          </w:p>
          <w:p>
            <w:pPr>
              <w:pStyle w:val="160"/>
              <w:jc w:val="left"/>
            </w:pPr>
          </w:p>
          <w:p>
            <w:pPr>
              <w:pStyle w:val="160"/>
              <w:jc w:val="left"/>
            </w:pPr>
            <w:r>
              <w:t xml:space="preserve">    public UserVisitAction(</w:t>
            </w:r>
          </w:p>
          <w:p>
            <w:pPr>
              <w:pStyle w:val="160"/>
              <w:jc w:val="left"/>
            </w:pPr>
            <w:r>
              <w:t xml:space="preserve">            String date, String user_id, String session_id, </w:t>
            </w:r>
          </w:p>
          <w:p>
            <w:pPr>
              <w:pStyle w:val="160"/>
              <w:jc w:val="left"/>
            </w:pPr>
            <w:r>
              <w:t xml:space="preserve">            String page_id, String action_time, String search_keyword, </w:t>
            </w:r>
          </w:p>
          <w:p>
            <w:pPr>
              <w:pStyle w:val="160"/>
              <w:jc w:val="left"/>
            </w:pPr>
            <w:r>
              <w:t xml:space="preserve">            String click_category_id, String click_product_id, </w:t>
            </w:r>
          </w:p>
          <w:p>
            <w:pPr>
              <w:pStyle w:val="160"/>
              <w:jc w:val="left"/>
            </w:pPr>
            <w:r>
              <w:t xml:space="preserve">            String order_category_ids, String order_product_ids,</w:t>
            </w:r>
          </w:p>
          <w:p>
            <w:pPr>
              <w:pStyle w:val="160"/>
              <w:jc w:val="left"/>
            </w:pPr>
            <w:r>
              <w:t xml:space="preserve">            String pay_category_ids, String pay_product_ids, String city_id) {</w:t>
            </w:r>
          </w:p>
          <w:p>
            <w:pPr>
              <w:pStyle w:val="160"/>
              <w:jc w:val="left"/>
            </w:pPr>
            <w:r>
              <w:t xml:space="preserve">        this.date = date;</w:t>
            </w:r>
          </w:p>
          <w:p>
            <w:pPr>
              <w:pStyle w:val="160"/>
              <w:jc w:val="left"/>
            </w:pPr>
            <w:r>
              <w:t xml:space="preserve">        this.user_id = user_id;</w:t>
            </w:r>
          </w:p>
          <w:p>
            <w:pPr>
              <w:pStyle w:val="160"/>
              <w:jc w:val="left"/>
            </w:pPr>
            <w:r>
              <w:t xml:space="preserve">        this.session_id = session_id;</w:t>
            </w:r>
          </w:p>
          <w:p>
            <w:pPr>
              <w:pStyle w:val="160"/>
              <w:jc w:val="left"/>
            </w:pPr>
            <w:r>
              <w:t xml:space="preserve">        this.page_id = page_id;</w:t>
            </w:r>
          </w:p>
          <w:p>
            <w:pPr>
              <w:pStyle w:val="160"/>
              <w:jc w:val="left"/>
            </w:pPr>
            <w:r>
              <w:t xml:space="preserve">        this.action_time = action_time;</w:t>
            </w:r>
          </w:p>
          <w:p>
            <w:pPr>
              <w:pStyle w:val="160"/>
              <w:jc w:val="left"/>
            </w:pPr>
            <w:r>
              <w:t xml:space="preserve">        this.search_keyword = search_keyword;</w:t>
            </w:r>
          </w:p>
          <w:p>
            <w:pPr>
              <w:pStyle w:val="160"/>
              <w:jc w:val="left"/>
            </w:pPr>
            <w:r>
              <w:t xml:space="preserve">        this.click_category_id = click_category_id;</w:t>
            </w:r>
          </w:p>
          <w:p>
            <w:pPr>
              <w:pStyle w:val="160"/>
              <w:jc w:val="left"/>
            </w:pPr>
            <w:r>
              <w:t xml:space="preserve">        this.click_product_id = click_product_id;</w:t>
            </w:r>
          </w:p>
          <w:p>
            <w:pPr>
              <w:pStyle w:val="160"/>
              <w:jc w:val="left"/>
            </w:pPr>
            <w:r>
              <w:t xml:space="preserve">        this.order_category_ids = order_category_ids;</w:t>
            </w:r>
          </w:p>
          <w:p>
            <w:pPr>
              <w:pStyle w:val="160"/>
              <w:jc w:val="left"/>
            </w:pPr>
            <w:r>
              <w:t xml:space="preserve">        this.order_product_ids = order_product_ids;</w:t>
            </w:r>
          </w:p>
          <w:p>
            <w:pPr>
              <w:pStyle w:val="160"/>
              <w:jc w:val="left"/>
            </w:pPr>
            <w:r>
              <w:t xml:space="preserve">        this.pay_category_ids = pay_category_ids;</w:t>
            </w:r>
          </w:p>
          <w:p>
            <w:pPr>
              <w:pStyle w:val="160"/>
              <w:jc w:val="left"/>
            </w:pPr>
            <w:r>
              <w:t xml:space="preserve">        this.pay_product_ids = pay_product_ids;</w:t>
            </w:r>
          </w:p>
          <w:p>
            <w:pPr>
              <w:pStyle w:val="160"/>
              <w:jc w:val="left"/>
            </w:pPr>
            <w:r>
              <w:t xml:space="preserve">        this.city_id = city_id;</w:t>
            </w:r>
          </w:p>
          <w:p>
            <w:pPr>
              <w:pStyle w:val="160"/>
              <w:jc w:val="left"/>
            </w:pPr>
            <w:r>
              <w:t xml:space="preserve">    }</w:t>
            </w:r>
          </w:p>
          <w:p>
            <w:pPr>
              <w:pStyle w:val="160"/>
              <w:jc w:val="left"/>
            </w:pPr>
            <w:r>
              <w:t>}</w:t>
            </w:r>
          </w:p>
        </w:tc>
        <w:tc>
          <w:tcPr>
            <w:tcW w:w="5335" w:type="dxa"/>
          </w:tcPr>
          <w:p>
            <w:pPr>
              <w:pStyle w:val="160"/>
              <w:jc w:val="left"/>
            </w:pPr>
            <w:r>
              <w:t>package com.atguigu.spark.bean;</w:t>
            </w:r>
          </w:p>
          <w:p>
            <w:pPr>
              <w:pStyle w:val="160"/>
              <w:jc w:val="left"/>
            </w:pPr>
          </w:p>
          <w:p>
            <w:pPr>
              <w:pStyle w:val="160"/>
              <w:jc w:val="left"/>
            </w:pPr>
            <w:r>
              <w:t>import lombok.Data;</w:t>
            </w:r>
          </w:p>
          <w:p>
            <w:pPr>
              <w:pStyle w:val="160"/>
              <w:jc w:val="left"/>
            </w:pPr>
            <w:r>
              <w:t>import java.io.Serializable;</w:t>
            </w:r>
          </w:p>
          <w:p>
            <w:pPr>
              <w:pStyle w:val="160"/>
              <w:jc w:val="left"/>
            </w:pPr>
          </w:p>
          <w:p>
            <w:pPr>
              <w:pStyle w:val="273"/>
            </w:pPr>
            <w:r>
              <w:t>/**</w:t>
            </w:r>
          </w:p>
          <w:p>
            <w:pPr>
              <w:pStyle w:val="273"/>
            </w:pPr>
            <w:r>
              <w:t xml:space="preserve"> * @author 姜来</w:t>
            </w:r>
          </w:p>
          <w:p>
            <w:pPr>
              <w:pStyle w:val="273"/>
            </w:pPr>
            <w:r>
              <w:t xml:space="preserve"> * @ClassName CategoryCountInfo.java</w:t>
            </w:r>
          </w:p>
          <w:p>
            <w:pPr>
              <w:pStyle w:val="273"/>
            </w:pPr>
            <w:r>
              <w:rPr>
                <w:rFonts w:hint="eastAsia"/>
              </w:rPr>
              <w:t xml:space="preserve"> * @createTime 2022年07月29日 23:13:00</w:t>
            </w:r>
          </w:p>
          <w:p>
            <w:pPr>
              <w:pStyle w:val="273"/>
            </w:pPr>
            <w:r>
              <w:t xml:space="preserve"> */</w:t>
            </w:r>
          </w:p>
          <w:p>
            <w:pPr>
              <w:pStyle w:val="160"/>
              <w:jc w:val="left"/>
              <w:rPr>
                <w:color w:val="FF0000"/>
              </w:rPr>
            </w:pPr>
            <w:r>
              <w:rPr>
                <w:color w:val="FF0000"/>
              </w:rPr>
              <w:t>@Data</w:t>
            </w:r>
          </w:p>
          <w:p>
            <w:pPr>
              <w:pStyle w:val="160"/>
              <w:jc w:val="left"/>
            </w:pPr>
            <w:r>
              <w:t>public class CategoryCountInfo implements Serializable, Comparable&lt;CategoryCountInfo&gt;{</w:t>
            </w:r>
          </w:p>
          <w:p>
            <w:pPr>
              <w:pStyle w:val="160"/>
              <w:jc w:val="left"/>
            </w:pPr>
            <w:r>
              <w:t xml:space="preserve">    private String categoryId;</w:t>
            </w:r>
          </w:p>
          <w:p>
            <w:pPr>
              <w:pStyle w:val="160"/>
              <w:jc w:val="left"/>
            </w:pPr>
            <w:r>
              <w:t xml:space="preserve">    private Long clickCount;</w:t>
            </w:r>
          </w:p>
          <w:p>
            <w:pPr>
              <w:pStyle w:val="160"/>
              <w:jc w:val="left"/>
            </w:pPr>
            <w:r>
              <w:t xml:space="preserve">    private Long orderCount;</w:t>
            </w:r>
          </w:p>
          <w:p>
            <w:pPr>
              <w:pStyle w:val="160"/>
              <w:jc w:val="left"/>
            </w:pPr>
            <w:r>
              <w:t xml:space="preserve">    private Long payCount;</w:t>
            </w:r>
          </w:p>
          <w:p>
            <w:pPr>
              <w:pStyle w:val="160"/>
              <w:jc w:val="left"/>
            </w:pPr>
          </w:p>
          <w:p>
            <w:pPr>
              <w:pStyle w:val="160"/>
              <w:jc w:val="left"/>
            </w:pPr>
            <w:r>
              <w:t xml:space="preserve">    public CategoryCountInfo() {</w:t>
            </w:r>
          </w:p>
          <w:p>
            <w:pPr>
              <w:pStyle w:val="160"/>
              <w:jc w:val="left"/>
            </w:pPr>
            <w:r>
              <w:t xml:space="preserve">    }</w:t>
            </w:r>
          </w:p>
          <w:p>
            <w:pPr>
              <w:pStyle w:val="160"/>
              <w:jc w:val="left"/>
            </w:pPr>
          </w:p>
          <w:p>
            <w:pPr>
              <w:pStyle w:val="160"/>
              <w:jc w:val="left"/>
            </w:pPr>
            <w:r>
              <w:t xml:space="preserve">    public CategoryCountInfo(String categoryId, Long clickCount, Long orderCount, Long payCount) {</w:t>
            </w:r>
          </w:p>
          <w:p>
            <w:pPr>
              <w:pStyle w:val="160"/>
              <w:jc w:val="left"/>
            </w:pPr>
            <w:r>
              <w:t xml:space="preserve">        this.categoryId = categoryId;</w:t>
            </w:r>
          </w:p>
          <w:p>
            <w:pPr>
              <w:pStyle w:val="160"/>
              <w:jc w:val="left"/>
            </w:pPr>
            <w:r>
              <w:t xml:space="preserve">        this.clickCount = clickCount;</w:t>
            </w:r>
          </w:p>
          <w:p>
            <w:pPr>
              <w:pStyle w:val="160"/>
              <w:jc w:val="left"/>
            </w:pPr>
            <w:r>
              <w:t xml:space="preserve">        this.orderCount = orderCount;</w:t>
            </w:r>
          </w:p>
          <w:p>
            <w:pPr>
              <w:pStyle w:val="160"/>
              <w:jc w:val="left"/>
            </w:pPr>
            <w:r>
              <w:t xml:space="preserve">        this.payCount = payCount;</w:t>
            </w:r>
          </w:p>
          <w:p>
            <w:pPr>
              <w:pStyle w:val="160"/>
              <w:jc w:val="left"/>
            </w:pPr>
            <w:r>
              <w:t xml:space="preserve">    }</w:t>
            </w:r>
          </w:p>
          <w:p>
            <w:pPr>
              <w:pStyle w:val="160"/>
              <w:jc w:val="left"/>
            </w:pPr>
          </w:p>
          <w:p>
            <w:pPr>
              <w:pStyle w:val="160"/>
              <w:jc w:val="left"/>
            </w:pPr>
            <w:r>
              <w:t xml:space="preserve">    @Override</w:t>
            </w:r>
          </w:p>
          <w:p>
            <w:pPr>
              <w:pStyle w:val="160"/>
              <w:jc w:val="left"/>
            </w:pPr>
            <w:r>
              <w:t xml:space="preserve">    public int compareTo(CategoryCountInfo o){</w:t>
            </w:r>
          </w:p>
          <w:p>
            <w:pPr>
              <w:pStyle w:val="160"/>
              <w:jc w:val="left"/>
            </w:pPr>
            <w:r>
              <w:rPr>
                <w:rFonts w:hint="eastAsia"/>
              </w:rPr>
              <w:t xml:space="preserve">  </w:t>
            </w:r>
            <w:r>
              <w:rPr>
                <w:rStyle w:val="281"/>
                <w:rFonts w:hint="eastAsia"/>
              </w:rPr>
              <w:t>// TODO 小于==&gt; 返回-01，等于==&gt; 返回0， 大于==&gt; 返回1</w:t>
            </w:r>
          </w:p>
          <w:p>
            <w:pPr>
              <w:pStyle w:val="160"/>
              <w:jc w:val="left"/>
            </w:pPr>
            <w:r>
              <w:t xml:space="preserve">        if(this.getClickCount().equals(o.getClickCount())){</w:t>
            </w:r>
          </w:p>
          <w:p>
            <w:pPr>
              <w:pStyle w:val="160"/>
              <w:jc w:val="left"/>
            </w:pPr>
            <w:r>
              <w:t xml:space="preserve">            if(this.getOrderCount().equals(o.getOrderCount())){</w:t>
            </w:r>
          </w:p>
          <w:p>
            <w:pPr>
              <w:pStyle w:val="160"/>
              <w:jc w:val="left"/>
            </w:pPr>
            <w:r>
              <w:t xml:space="preserve">                if(this.getPayCount().equals(o.getPayCount())){</w:t>
            </w:r>
          </w:p>
          <w:p>
            <w:pPr>
              <w:pStyle w:val="160"/>
              <w:jc w:val="left"/>
            </w:pPr>
            <w:r>
              <w:t xml:space="preserve">                    return 0;</w:t>
            </w:r>
          </w:p>
          <w:p>
            <w:pPr>
              <w:pStyle w:val="160"/>
              <w:jc w:val="left"/>
            </w:pPr>
            <w:r>
              <w:t xml:space="preserve">                }else{</w:t>
            </w:r>
          </w:p>
          <w:p>
            <w:pPr>
              <w:pStyle w:val="160"/>
              <w:jc w:val="left"/>
            </w:pPr>
            <w:r>
              <w:t xml:space="preserve">                    return this.getPayCount() &lt; o.getPayCount() ? -1:1;</w:t>
            </w:r>
          </w:p>
          <w:p>
            <w:pPr>
              <w:pStyle w:val="160"/>
              <w:jc w:val="left"/>
            </w:pPr>
            <w:r>
              <w:t xml:space="preserve">                }</w:t>
            </w:r>
          </w:p>
          <w:p>
            <w:pPr>
              <w:pStyle w:val="160"/>
              <w:jc w:val="left"/>
            </w:pPr>
            <w:r>
              <w:t xml:space="preserve">            }else{</w:t>
            </w:r>
          </w:p>
          <w:p>
            <w:pPr>
              <w:pStyle w:val="160"/>
              <w:jc w:val="left"/>
            </w:pPr>
            <w:r>
              <w:t xml:space="preserve">                return this.getOrderCount() &lt; o.getOrderCount() ? -1:1;</w:t>
            </w:r>
          </w:p>
          <w:p>
            <w:pPr>
              <w:pStyle w:val="160"/>
              <w:jc w:val="left"/>
            </w:pPr>
            <w:r>
              <w:t xml:space="preserve">            }</w:t>
            </w:r>
          </w:p>
          <w:p>
            <w:pPr>
              <w:pStyle w:val="160"/>
              <w:jc w:val="left"/>
            </w:pPr>
            <w:r>
              <w:t xml:space="preserve">        }else{</w:t>
            </w:r>
          </w:p>
          <w:p>
            <w:pPr>
              <w:pStyle w:val="160"/>
              <w:jc w:val="left"/>
            </w:pPr>
            <w:r>
              <w:t xml:space="preserve">            return this.getClickCount() &lt; o.getClickCount() ? -1:1;</w:t>
            </w:r>
          </w:p>
          <w:p>
            <w:pPr>
              <w:pStyle w:val="160"/>
              <w:jc w:val="left"/>
            </w:pPr>
            <w:r>
              <w:t xml:space="preserve">        }</w:t>
            </w:r>
          </w:p>
          <w:p>
            <w:pPr>
              <w:pStyle w:val="160"/>
              <w:jc w:val="left"/>
            </w:pPr>
            <w:r>
              <w:t xml:space="preserve">    }</w:t>
            </w:r>
          </w:p>
          <w:p>
            <w:pPr>
              <w:pStyle w:val="160"/>
              <w:jc w:val="left"/>
            </w:pPr>
            <w:r>
              <w:t>}</w:t>
            </w:r>
          </w:p>
          <w:p>
            <w:pPr>
              <w:pStyle w:val="160"/>
              <w:jc w:val="left"/>
            </w:pPr>
          </w:p>
          <w:p>
            <w:pPr>
              <w:pStyle w:val="160"/>
              <w:jc w:val="left"/>
            </w:pPr>
          </w:p>
          <w:p>
            <w:pPr>
              <w:pStyle w:val="160"/>
              <w:jc w:val="left"/>
            </w:pPr>
          </w:p>
        </w:tc>
      </w:tr>
      <w:bookmarkEnd w:id="12"/>
    </w:tbl>
    <w:p>
      <w:pPr>
        <w:widowControl/>
        <w:spacing w:line="360" w:lineRule="auto"/>
        <w:jc w:val="left"/>
        <w:rPr>
          <w:szCs w:val="21"/>
        </w:rPr>
      </w:pPr>
      <w:r>
        <w:rPr>
          <w:szCs w:val="21"/>
        </w:rPr>
        <w:t xml:space="preserve">4. </w:t>
      </w:r>
      <w:r>
        <w:rPr>
          <w:rFonts w:hint="eastAsia"/>
          <w:szCs w:val="21"/>
        </w:rPr>
        <w:t>在demo包下创建Test</w:t>
      </w:r>
      <w:r>
        <w:rPr>
          <w:szCs w:val="21"/>
        </w:rPr>
        <w:t>01_Top10</w:t>
      </w:r>
      <w:r>
        <w:rPr>
          <w:rFonts w:hint="eastAsia"/>
          <w:szCs w:val="21"/>
        </w:rPr>
        <w:t>类，编写</w:t>
      </w:r>
      <w:r>
        <w:rPr>
          <w:szCs w:val="21"/>
        </w:rPr>
        <w:t>核心业务代码实现</w:t>
      </w:r>
    </w:p>
    <w:p>
      <w:pPr>
        <w:pStyle w:val="160"/>
      </w:pPr>
      <w:r>
        <w:t>package com.atguigu.spark.demo;</w:t>
      </w:r>
    </w:p>
    <w:p>
      <w:pPr>
        <w:pStyle w:val="160"/>
      </w:pPr>
    </w:p>
    <w:p>
      <w:pPr>
        <w:pStyle w:val="160"/>
      </w:pPr>
      <w:r>
        <w:t>import com.atguigu.spark.bean.CategoryCountInfo;</w:t>
      </w:r>
    </w:p>
    <w:p>
      <w:pPr>
        <w:pStyle w:val="160"/>
      </w:pPr>
      <w:r>
        <w:t>import com.atguigu.spark.bean.UserVisitAction;</w:t>
      </w: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org.apache.spark.api.java.function.FlatMapFunction;</w:t>
      </w:r>
    </w:p>
    <w:p>
      <w:pPr>
        <w:pStyle w:val="160"/>
      </w:pPr>
      <w:r>
        <w:t>import org.apache.spark.api.java.function.Function;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java.util.ArrayList;</w:t>
      </w:r>
    </w:p>
    <w:p>
      <w:pPr>
        <w:pStyle w:val="160"/>
      </w:pPr>
      <w:r>
        <w:t>import java.util.Iterator;</w:t>
      </w:r>
    </w:p>
    <w:p>
      <w:pPr>
        <w:pStyle w:val="160"/>
      </w:pPr>
    </w:p>
    <w:p>
      <w:pPr>
        <w:pStyle w:val="273"/>
        <w:rPr>
          <w:sz w:val="18"/>
        </w:rPr>
      </w:pPr>
      <w:r>
        <w:rPr>
          <w:sz w:val="18"/>
        </w:rPr>
        <w:t>/**</w:t>
      </w:r>
    </w:p>
    <w:p>
      <w:pPr>
        <w:pStyle w:val="273"/>
        <w:rPr>
          <w:sz w:val="18"/>
        </w:rPr>
      </w:pPr>
      <w:r>
        <w:rPr>
          <w:sz w:val="18"/>
        </w:rPr>
        <w:t xml:space="preserve"> * @author 姜来</w:t>
      </w:r>
    </w:p>
    <w:p>
      <w:pPr>
        <w:pStyle w:val="273"/>
        <w:rPr>
          <w:sz w:val="18"/>
        </w:rPr>
      </w:pPr>
      <w:r>
        <w:rPr>
          <w:sz w:val="18"/>
        </w:rPr>
        <w:t xml:space="preserve"> * @ClassName Test01_Top10.java</w:t>
      </w:r>
    </w:p>
    <w:p>
      <w:pPr>
        <w:pStyle w:val="273"/>
        <w:rPr>
          <w:sz w:val="18"/>
        </w:rPr>
      </w:pPr>
      <w:r>
        <w:rPr>
          <w:rFonts w:hint="eastAsia"/>
          <w:sz w:val="18"/>
        </w:rPr>
        <w:t xml:space="preserve"> * @createTime 2022年07月29日 23:23:00</w:t>
      </w:r>
    </w:p>
    <w:p>
      <w:pPr>
        <w:pStyle w:val="273"/>
        <w:rPr>
          <w:sz w:val="18"/>
        </w:rPr>
      </w:pPr>
      <w:r>
        <w:rPr>
          <w:sz w:val="18"/>
        </w:rPr>
        <w:t xml:space="preserve"> */</w:t>
      </w:r>
    </w:p>
    <w:p>
      <w:pPr>
        <w:pStyle w:val="160"/>
      </w:pPr>
      <w:r>
        <w:t>public class Test01_Top10 {</w:t>
      </w:r>
    </w:p>
    <w:p>
      <w:pPr>
        <w:pStyle w:val="160"/>
      </w:pPr>
      <w:r>
        <w:t xml:space="preserve">    public static void main(String[] args) throws ClassNotFoundException {</w:t>
      </w:r>
    </w:p>
    <w:p>
      <w:pPr>
        <w:pStyle w:val="273"/>
        <w:rPr>
          <w:sz w:val="18"/>
        </w:rPr>
      </w:pPr>
      <w:r>
        <w:rPr>
          <w:rFonts w:hint="eastAsia"/>
        </w:rPr>
        <w:t xml:space="preserve">        </w:t>
      </w:r>
      <w:r>
        <w:rPr>
          <w:rFonts w:hint="eastAsia"/>
          <w:sz w:val="18"/>
        </w:rPr>
        <w:t>// 1. 创建配置对象</w:t>
      </w:r>
    </w:p>
    <w:p>
      <w:pPr>
        <w:pStyle w:val="160"/>
      </w:pPr>
      <w:r>
        <w:t xml:space="preserve">        SparkConf conf = new SparkConf().setMaster("local[*]").setAppName("sparkCore")</w:t>
      </w:r>
    </w:p>
    <w:p>
      <w:pPr>
        <w:pStyle w:val="160"/>
      </w:pPr>
      <w:r>
        <w:rPr>
          <w:rFonts w:hint="eastAsia"/>
        </w:rPr>
        <w:t xml:space="preserve">                .set("spark.serializer","org.apache.spark.serializer.KryoSerializer") </w:t>
      </w:r>
      <w:r>
        <w:rPr>
          <w:rFonts w:hint="eastAsia"/>
          <w:color w:val="C55911" w:themeColor="accent2" w:themeShade="BF"/>
        </w:rPr>
        <w:t>// 替换默认的序列化机制</w:t>
      </w:r>
    </w:p>
    <w:p>
      <w:pPr>
        <w:pStyle w:val="160"/>
        <w:rPr>
          <w:color w:val="ED7D31" w:themeColor="accent2"/>
        </w:rPr>
      </w:pPr>
      <w:r>
        <w:rPr>
          <w:rFonts w:hint="eastAsia"/>
        </w:rPr>
        <w:t xml:space="preserve">                .registerKryoClasses(new Class[]{                                    </w:t>
      </w:r>
      <w:r>
        <w:rPr>
          <w:rFonts w:hint="eastAsia"/>
          <w:color w:val="C55911" w:themeColor="accent2" w:themeShade="BF"/>
        </w:rPr>
        <w:t xml:space="preserve"> // 注册需要使用kryo序列化的自定义类</w:t>
      </w:r>
    </w:p>
    <w:p>
      <w:pPr>
        <w:pStyle w:val="160"/>
      </w:pPr>
      <w:r>
        <w:t xml:space="preserve">                        Class.forName("com.atguigu.spark.bean.UserVisitAction"),</w:t>
      </w:r>
    </w:p>
    <w:p>
      <w:pPr>
        <w:pStyle w:val="160"/>
      </w:pPr>
      <w:r>
        <w:t xml:space="preserve">                        Class.forName("com.atguigu.spark.bean.CategoryCountInfo")}</w:t>
      </w:r>
    </w:p>
    <w:p>
      <w:pPr>
        <w:pStyle w:val="160"/>
      </w:pPr>
      <w:r>
        <w:t xml:space="preserve">                        );</w:t>
      </w:r>
    </w:p>
    <w:p>
      <w:pPr>
        <w:pStyle w:val="160"/>
      </w:pPr>
    </w:p>
    <w:p>
      <w:pPr>
        <w:pStyle w:val="273"/>
        <w:rPr>
          <w:sz w:val="18"/>
        </w:rPr>
      </w:pPr>
      <w:r>
        <w:rPr>
          <w:rFonts w:hint="eastAsia"/>
        </w:rPr>
        <w:t xml:space="preserve">       </w:t>
      </w:r>
      <w:r>
        <w:rPr>
          <w:rFonts w:hint="eastAsia"/>
          <w:sz w:val="18"/>
        </w:rPr>
        <w:t xml:space="preserve">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160"/>
      </w:pPr>
    </w:p>
    <w:p>
      <w:pPr>
        <w:pStyle w:val="273"/>
        <w:rPr>
          <w:sz w:val="18"/>
        </w:rPr>
      </w:pPr>
      <w:r>
        <w:rPr>
          <w:rFonts w:hint="eastAsia"/>
        </w:rPr>
        <w:t xml:space="preserve">       </w:t>
      </w:r>
      <w:r>
        <w:rPr>
          <w:rFonts w:hint="eastAsia"/>
          <w:sz w:val="18"/>
        </w:rPr>
        <w:t xml:space="preserve"> // 3. 原理：分三次进行wordcount，然后在合并三组数据</w:t>
      </w:r>
    </w:p>
    <w:p>
      <w:pPr>
        <w:pStyle w:val="160"/>
      </w:pPr>
      <w:r>
        <w:t xml:space="preserve">        JavaRDD&lt;String&gt; javaRDD = sc.textFile("input/user_visit_action.txt");</w:t>
      </w:r>
    </w:p>
    <w:p>
      <w:pPr>
        <w:pStyle w:val="160"/>
      </w:pPr>
    </w:p>
    <w:p>
      <w:pPr>
        <w:pStyle w:val="273"/>
        <w:rPr>
          <w:sz w:val="18"/>
        </w:rPr>
      </w:pPr>
      <w:r>
        <w:rPr>
          <w:rFonts w:hint="eastAsia"/>
        </w:rPr>
        <w:t xml:space="preserve">        </w:t>
      </w:r>
      <w:r>
        <w:rPr>
          <w:rFonts w:hint="eastAsia"/>
          <w:sz w:val="18"/>
        </w:rPr>
        <w:t>// 4. 转换为对象</w:t>
      </w:r>
    </w:p>
    <w:p>
      <w:pPr>
        <w:pStyle w:val="160"/>
      </w:pPr>
      <w:r>
        <w:t xml:space="preserve">        JavaRDD&lt;UserVisitAction&gt; actionRDD = javaRDD.map(new Function&lt;String, UserVisitAction&gt;()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UserVisitAction call(String v1) throws Exception {</w:t>
      </w:r>
    </w:p>
    <w:p>
      <w:pPr>
        <w:pStyle w:val="160"/>
      </w:pPr>
      <w:r>
        <w:t xml:space="preserve">                String[] data = v1.split("_");</w:t>
      </w:r>
    </w:p>
    <w:p>
      <w:pPr>
        <w:pStyle w:val="160"/>
      </w:pPr>
      <w:r>
        <w:t xml:space="preserve">                return new UserVisitAction(</w:t>
      </w:r>
    </w:p>
    <w:p>
      <w:pPr>
        <w:pStyle w:val="160"/>
      </w:pPr>
      <w:r>
        <w:t xml:space="preserve">                        data[0], data[1], data[2], data[3], data[4], data[5],</w:t>
      </w:r>
    </w:p>
    <w:p>
      <w:pPr>
        <w:pStyle w:val="160"/>
      </w:pPr>
      <w:r>
        <w:t xml:space="preserve">                        data[6], data[7], data[8], data[9], data[10], data[11], data[12]</w:t>
      </w:r>
    </w:p>
    <w:p>
      <w:pPr>
        <w:pStyle w:val="160"/>
      </w:pPr>
      <w:r>
        <w:t xml:space="preserve">                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  <w:rPr>
          <w:sz w:val="18"/>
        </w:rPr>
      </w:pPr>
      <w:r>
        <w:rPr>
          <w:rFonts w:hint="eastAsia"/>
        </w:rPr>
        <w:t xml:space="preserve">        </w:t>
      </w:r>
      <w:r>
        <w:rPr>
          <w:rFonts w:hint="eastAsia"/>
          <w:sz w:val="18"/>
        </w:rPr>
        <w:t>// 5. 对每个UserVisitAction对象数据转换为CategoryCountInfo</w:t>
      </w:r>
    </w:p>
    <w:p>
      <w:pPr>
        <w:pStyle w:val="160"/>
      </w:pPr>
      <w:r>
        <w:t xml:space="preserve">        JavaRDD&lt;CategoryCountInfo&gt; categoryCountInfoJavaRDD = actionRDD.flatMap(new FlatMapFunction&lt;UserVisitAction, CategoryCountInfo&gt;()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Iterator&lt;CategoryCountInfo&gt; call(UserVisitAction userVisitAction) throws Exception {</w:t>
      </w:r>
    </w:p>
    <w:p>
      <w:pPr>
        <w:pStyle w:val="160"/>
      </w:pPr>
      <w:r>
        <w:t xml:space="preserve">                ArrayList&lt;CategoryCountInfo&gt; countInfos = new ArrayList&lt;&gt;();</w:t>
      </w:r>
    </w:p>
    <w:p>
      <w:pPr>
        <w:pStyle w:val="160"/>
      </w:pPr>
      <w:r>
        <w:t xml:space="preserve">                if (!userVisitAction.getClick_category_id().equals(</w:t>
      </w:r>
      <w:r>
        <w:rPr>
          <w:color w:val="FF0000"/>
        </w:rPr>
        <w:t>"-1"</w:t>
      </w:r>
      <w:r>
        <w:t>)) {</w:t>
      </w:r>
    </w:p>
    <w:p>
      <w:pPr>
        <w:pStyle w:val="160"/>
        <w:rPr>
          <w:rStyle w:val="281"/>
        </w:rPr>
      </w:pPr>
      <w:r>
        <w:rPr>
          <w:rFonts w:hint="eastAsia"/>
        </w:rPr>
        <w:t xml:space="preserve">                    </w:t>
      </w:r>
      <w:r>
        <w:rPr>
          <w:rStyle w:val="281"/>
          <w:rFonts w:hint="eastAsia"/>
        </w:rPr>
        <w:t>// T</w:t>
      </w:r>
      <w:r>
        <w:rPr>
          <w:rStyle w:val="281"/>
        </w:rPr>
        <w:t>ODO</w:t>
      </w:r>
      <w:r>
        <w:rPr>
          <w:rStyle w:val="281"/>
          <w:rFonts w:hint="eastAsia"/>
        </w:rPr>
        <w:t>当本条记录是点击行为时</w:t>
      </w:r>
    </w:p>
    <w:p>
      <w:pPr>
        <w:pStyle w:val="160"/>
      </w:pPr>
      <w:r>
        <w:t xml:space="preserve">                    countInfos.add(new CategoryCountInfo(</w:t>
      </w:r>
    </w:p>
    <w:p>
      <w:pPr>
        <w:pStyle w:val="160"/>
      </w:pPr>
      <w:r>
        <w:t xml:space="preserve">                            userVisitAction.getClick_category_id(), 1L, 0L, 0L)</w:t>
      </w:r>
    </w:p>
    <w:p>
      <w:pPr>
        <w:pStyle w:val="160"/>
      </w:pPr>
      <w:r>
        <w:t xml:space="preserve">                    );</w:t>
      </w:r>
    </w:p>
    <w:p>
      <w:pPr>
        <w:pStyle w:val="160"/>
      </w:pPr>
      <w:r>
        <w:t xml:space="preserve">                } else if (!userVisitAction.getOrder_category_ids().equals(</w:t>
      </w:r>
      <w:r>
        <w:rPr>
          <w:color w:val="FF0000"/>
        </w:rPr>
        <w:t>"null"</w:t>
      </w:r>
      <w:r>
        <w:t>)) {</w:t>
      </w:r>
    </w:p>
    <w:p>
      <w:pPr>
        <w:pStyle w:val="160"/>
        <w:rPr>
          <w:rStyle w:val="281"/>
        </w:rPr>
      </w:pPr>
      <w:r>
        <w:rPr>
          <w:rFonts w:hint="eastAsia"/>
        </w:rPr>
        <w:t xml:space="preserve">                  </w:t>
      </w:r>
      <w:r>
        <w:rPr>
          <w:rStyle w:val="281"/>
          <w:rFonts w:hint="eastAsia"/>
        </w:rPr>
        <w:t xml:space="preserve">  // </w:t>
      </w:r>
      <w:r>
        <w:rPr>
          <w:rStyle w:val="281"/>
        </w:rPr>
        <w:t xml:space="preserve">TODO </w:t>
      </w:r>
      <w:r>
        <w:rPr>
          <w:rStyle w:val="281"/>
          <w:rFonts w:hint="eastAsia"/>
        </w:rPr>
        <w:t>当本条记录是下单行为时</w:t>
      </w:r>
    </w:p>
    <w:p>
      <w:pPr>
        <w:pStyle w:val="160"/>
      </w:pPr>
      <w:r>
        <w:t xml:space="preserve">                    String[] orders = userVisitAction.getOrder_category_ids().split(",");</w:t>
      </w:r>
    </w:p>
    <w:p>
      <w:pPr>
        <w:pStyle w:val="160"/>
      </w:pPr>
      <w:r>
        <w:t xml:space="preserve">                    for (String order : orders) {</w:t>
      </w:r>
    </w:p>
    <w:p>
      <w:pPr>
        <w:pStyle w:val="160"/>
      </w:pPr>
      <w:r>
        <w:t xml:space="preserve">                        countInfos.add(new CategoryCountInfo(order, 0L, 1L, 0L));</w:t>
      </w:r>
    </w:p>
    <w:p>
      <w:pPr>
        <w:pStyle w:val="160"/>
      </w:pPr>
      <w:r>
        <w:t xml:space="preserve">                    }</w:t>
      </w:r>
    </w:p>
    <w:p>
      <w:pPr>
        <w:pStyle w:val="160"/>
      </w:pPr>
      <w:r>
        <w:t xml:space="preserve">                } else if (!userVisitAction.getPay_category_ids().equals(</w:t>
      </w:r>
      <w:r>
        <w:rPr>
          <w:color w:val="FF0000"/>
        </w:rPr>
        <w:t>"null"</w:t>
      </w:r>
      <w:r>
        <w:t>)) {</w:t>
      </w:r>
    </w:p>
    <w:p>
      <w:pPr>
        <w:pStyle w:val="160"/>
        <w:rPr>
          <w:rStyle w:val="281"/>
        </w:rPr>
      </w:pPr>
      <w:r>
        <w:rPr>
          <w:rFonts w:hint="eastAsia"/>
        </w:rPr>
        <w:t xml:space="preserve">                   </w:t>
      </w:r>
      <w:r>
        <w:rPr>
          <w:rStyle w:val="281"/>
          <w:rFonts w:hint="eastAsia"/>
        </w:rPr>
        <w:t xml:space="preserve"> // </w:t>
      </w:r>
      <w:r>
        <w:rPr>
          <w:rStyle w:val="281"/>
        </w:rPr>
        <w:t xml:space="preserve">TODO </w:t>
      </w:r>
      <w:r>
        <w:rPr>
          <w:rStyle w:val="281"/>
          <w:rFonts w:hint="eastAsia"/>
        </w:rPr>
        <w:t>当本条记录是支付行为时</w:t>
      </w:r>
    </w:p>
    <w:p>
      <w:pPr>
        <w:pStyle w:val="160"/>
      </w:pPr>
      <w:r>
        <w:t xml:space="preserve">                    String[] pays = userVisitAction.getPay_category_ids().split(",");</w:t>
      </w:r>
    </w:p>
    <w:p>
      <w:pPr>
        <w:pStyle w:val="160"/>
      </w:pPr>
      <w:r>
        <w:t xml:space="preserve">                    for (String pay : pays) {</w:t>
      </w:r>
    </w:p>
    <w:p>
      <w:pPr>
        <w:pStyle w:val="160"/>
      </w:pPr>
      <w:r>
        <w:t xml:space="preserve">                        countInfos.add(new CategoryCountInfo(pay, 0L, 0L, 1L));</w:t>
      </w:r>
    </w:p>
    <w:p>
      <w:pPr>
        <w:pStyle w:val="160"/>
      </w:pPr>
      <w:r>
        <w:t xml:space="preserve">                    }</w:t>
      </w:r>
    </w:p>
    <w:p>
      <w:pPr>
        <w:pStyle w:val="160"/>
      </w:pPr>
      <w:r>
        <w:t xml:space="preserve">                }</w:t>
      </w:r>
    </w:p>
    <w:p>
      <w:pPr>
        <w:pStyle w:val="160"/>
      </w:pPr>
      <w:r>
        <w:t xml:space="preserve">                return countInfos.iterator();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  <w:rPr>
          <w:sz w:val="18"/>
        </w:rPr>
      </w:pPr>
      <w:r>
        <w:rPr>
          <w:rFonts w:hint="eastAsia"/>
        </w:rPr>
        <w:t xml:space="preserve">      </w:t>
      </w:r>
      <w:r>
        <w:rPr>
          <w:rFonts w:hint="eastAsia"/>
          <w:sz w:val="18"/>
        </w:rPr>
        <w:t xml:space="preserve">  // 6. 合并相同id的值</w:t>
      </w:r>
    </w:p>
    <w:p>
      <w:pPr>
        <w:pStyle w:val="160"/>
      </w:pPr>
      <w:r>
        <w:t xml:space="preserve">        JavaPairRDD&lt;String, Iterable&lt;CategoryCountInfo&gt;&gt; groupByRDD = categoryCountInfoJavaRDD.groupBy(new Function&lt;CategoryCountInfo, String&gt;()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String call(CategoryCountInfo v1) throws Exception {</w:t>
      </w:r>
    </w:p>
    <w:p>
      <w:pPr>
        <w:pStyle w:val="160"/>
      </w:pPr>
      <w:r>
        <w:t xml:space="preserve">                return v1.getCategoryId();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  <w:rPr>
          <w:sz w:val="18"/>
        </w:rPr>
      </w:pPr>
      <w:r>
        <w:rPr>
          <w:rFonts w:hint="eastAsia"/>
        </w:rPr>
        <w:t xml:space="preserve">      </w:t>
      </w:r>
      <w:r>
        <w:rPr>
          <w:rFonts w:hint="eastAsia"/>
          <w:sz w:val="18"/>
        </w:rPr>
        <w:t xml:space="preserve">  // 7. 对每个组内的Categoryid，累加点击数、下单数、支付数</w:t>
      </w:r>
    </w:p>
    <w:p>
      <w:pPr>
        <w:pStyle w:val="160"/>
      </w:pPr>
      <w:r>
        <w:t xml:space="preserve">        JavaRDD&lt;CategoryCountInfo&gt; countInfoJavaRDD = groupByRDD.map(new Function&lt;Tuple2&lt;String, Iterable&lt;CategoryCountInfo&gt;&gt;, CategoryCountInfo&gt;()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CategoryCountInfo call(Tuple2&lt;String, Iterable&lt;CategoryCountInfo&gt;&gt; v1) throws Exception {</w:t>
      </w:r>
    </w:p>
    <w:p>
      <w:pPr>
        <w:pStyle w:val="160"/>
      </w:pPr>
      <w:r>
        <w:t xml:space="preserve">                CategoryCountInfo result = new CategoryCountInfo(v1._1, 0L, 0L, 0L);</w:t>
      </w:r>
    </w:p>
    <w:p>
      <w:pPr>
        <w:pStyle w:val="160"/>
      </w:pPr>
      <w:r>
        <w:t xml:space="preserve">                Iterable&lt;CategoryCountInfo&gt; countInfos = v1._2;</w:t>
      </w:r>
    </w:p>
    <w:p>
      <w:pPr>
        <w:pStyle w:val="160"/>
      </w:pPr>
      <w:r>
        <w:t xml:space="preserve">                for (CategoryCountInfo countInfo : countInfos) {</w:t>
      </w:r>
    </w:p>
    <w:p>
      <w:pPr>
        <w:pStyle w:val="160"/>
      </w:pPr>
      <w:r>
        <w:t xml:space="preserve">                    result.setClickCount(result.getClickCount() + countInfo.getClickCount());</w:t>
      </w:r>
    </w:p>
    <w:p>
      <w:pPr>
        <w:pStyle w:val="160"/>
      </w:pPr>
      <w:r>
        <w:t xml:space="preserve">                    result.setOrderCount(result.getOrderCount() + countInfo.getOrderCount());</w:t>
      </w:r>
    </w:p>
    <w:p>
      <w:pPr>
        <w:pStyle w:val="160"/>
      </w:pPr>
      <w:r>
        <w:t xml:space="preserve">                    result.setPayCount(result.getPayCount() + countInfo.getPayCount());</w:t>
      </w:r>
    </w:p>
    <w:p>
      <w:pPr>
        <w:pStyle w:val="160"/>
      </w:pPr>
      <w:r>
        <w:t xml:space="preserve">                }</w:t>
      </w:r>
    </w:p>
    <w:p>
      <w:pPr>
        <w:pStyle w:val="160"/>
      </w:pPr>
    </w:p>
    <w:p>
      <w:pPr>
        <w:pStyle w:val="160"/>
      </w:pPr>
      <w:r>
        <w:t xml:space="preserve">                return result;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  <w:rPr>
          <w:sz w:val="18"/>
        </w:rPr>
      </w:pPr>
      <w:r>
        <w:rPr>
          <w:rFonts w:hint="eastAsia"/>
        </w:rPr>
        <w:t xml:space="preserve">       </w:t>
      </w:r>
      <w:r>
        <w:rPr>
          <w:rFonts w:hint="eastAsia"/>
          <w:sz w:val="18"/>
        </w:rPr>
        <w:t xml:space="preserve"> // 8. 使用sortBy排序</w:t>
      </w:r>
    </w:p>
    <w:p>
      <w:pPr>
        <w:pStyle w:val="160"/>
      </w:pPr>
      <w:r>
        <w:t xml:space="preserve">        JavaRDD&lt;CategoryCountInfo&gt; result = countInfoJavaRDD.sortBy(new Function&lt;CategoryCountInfo, CategoryCountInfo&gt;()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CategoryCountInfo call(CategoryCountInfo v1) throws Exception {</w:t>
      </w:r>
    </w:p>
    <w:p>
      <w:pPr>
        <w:pStyle w:val="160"/>
      </w:pPr>
      <w:r>
        <w:t xml:space="preserve">                return v1;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}, false, 2);</w:t>
      </w:r>
    </w:p>
    <w:p>
      <w:pPr>
        <w:pStyle w:val="160"/>
      </w:pPr>
    </w:p>
    <w:p>
      <w:pPr>
        <w:pStyle w:val="273"/>
        <w:rPr>
          <w:sz w:val="18"/>
        </w:rPr>
      </w:pPr>
      <w:r>
        <w:rPr>
          <w:rFonts w:hint="eastAsia"/>
        </w:rPr>
        <w:t xml:space="preserve">       </w:t>
      </w:r>
      <w:r>
        <w:rPr>
          <w:rFonts w:hint="eastAsia"/>
          <w:sz w:val="18"/>
        </w:rPr>
        <w:t xml:space="preserve"> // 9. 收集打印</w:t>
      </w:r>
    </w:p>
    <w:p>
      <w:pPr>
        <w:pStyle w:val="160"/>
      </w:pPr>
      <w:r>
        <w:t xml:space="preserve">        result.collect().forEach(System.out::println);</w:t>
      </w:r>
    </w:p>
    <w:p>
      <w:pPr>
        <w:pStyle w:val="160"/>
      </w:pPr>
    </w:p>
    <w:p>
      <w:pPr>
        <w:pStyle w:val="273"/>
        <w:rPr>
          <w:sz w:val="18"/>
        </w:rPr>
      </w:pPr>
      <w:r>
        <w:rPr>
          <w:rFonts w:hint="eastAsia"/>
        </w:rPr>
        <w:t xml:space="preserve">     </w:t>
      </w:r>
      <w:r>
        <w:rPr>
          <w:rFonts w:hint="eastAsia"/>
          <w:sz w:val="18"/>
        </w:rPr>
        <w:t xml:space="preserve">   // 4.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p>
      <w:pPr>
        <w:widowControl/>
        <w:jc w:val="left"/>
        <w:rPr>
          <w:rFonts w:cs="Arial"/>
          <w:sz w:val="18"/>
          <w:szCs w:val="18"/>
        </w:rPr>
      </w:pPr>
      <w:r>
        <w:br w:type="page"/>
      </w:r>
    </w:p>
    <w:p>
      <w:r>
        <w:rPr>
          <w:rFonts w:hint="eastAsia"/>
        </w:rPr>
        <w:t>结果：</w:t>
      </w:r>
    </w:p>
    <w:p>
      <w:pPr>
        <w:pStyle w:val="160"/>
      </w:pPr>
      <w:r>
        <w:t>CategoryCountInfo( categoryId=15,   clickCount=6120,      orderCount=1672,           payCount=1259)</w:t>
      </w:r>
    </w:p>
    <w:p>
      <w:pPr>
        <w:pStyle w:val="160"/>
      </w:pPr>
      <w:r>
        <w:t>CategoryCountInfo( categoryId=2,     clickCount=6119,      orderCount=1767,           payCount=1196)</w:t>
      </w:r>
    </w:p>
    <w:p>
      <w:pPr>
        <w:pStyle w:val="160"/>
      </w:pPr>
      <w:r>
        <w:t>CategoryCountInfo( categoryId=20,   clickCount=6098,      orderCount=1776,           payCount=1244)</w:t>
      </w:r>
    </w:p>
    <w:p>
      <w:pPr>
        <w:pStyle w:val="160"/>
      </w:pPr>
      <w:r>
        <w:t>CategoryCountInfo( categoryId=12,   clickCount=6095,      orderCount=1740,           payCount=1218)</w:t>
      </w:r>
    </w:p>
    <w:p>
      <w:pPr>
        <w:pStyle w:val="160"/>
      </w:pPr>
      <w:r>
        <w:t>CategoryCountInfo( categoryId=11,   clickCount=6093,      orderCount=1781,           payCount=1202)</w:t>
      </w:r>
    </w:p>
    <w:p>
      <w:pPr>
        <w:pStyle w:val="160"/>
      </w:pPr>
      <w:r>
        <w:t>CategoryCountInfo( categoryId=17,   clickCount=6079,      orderCount=1752,           payCount=1231)</w:t>
      </w:r>
    </w:p>
    <w:p>
      <w:pPr>
        <w:pStyle w:val="160"/>
      </w:pPr>
      <w:r>
        <w:t>CategoryCountInfo( categoryId=7,     clickCount=6074,      orderCount=1796,           payCount=1252)</w:t>
      </w:r>
    </w:p>
    <w:p>
      <w:pPr>
        <w:pStyle w:val="160"/>
      </w:pPr>
      <w:r>
        <w:t>CategoryCountInfo( categoryId=9,     clickCount=6045,      orderCount=1736,           payCount=1230)</w:t>
      </w:r>
    </w:p>
    <w:p>
      <w:pPr>
        <w:pStyle w:val="160"/>
      </w:pPr>
      <w:r>
        <w:t>CategoryCountInfo( categoryId=19,   clickCount=6044,      orderCount=1722,           payCount=1158)</w:t>
      </w:r>
    </w:p>
    <w:p>
      <w:pPr>
        <w:pStyle w:val="160"/>
      </w:pPr>
      <w:r>
        <w:t>CategoryCountInfo( categoryId=13,   clickCount=6036,      orderCount=1781,           payCount=1161)</w:t>
      </w:r>
    </w:p>
    <w:p>
      <w:pPr>
        <w:pStyle w:val="160"/>
      </w:pPr>
      <w:r>
        <w:t>CategoryCountInfo( categoryId=18,   clickCount=6024,       orderCount=1754,           payCount=1197)</w:t>
      </w:r>
    </w:p>
    <w:p>
      <w:pPr>
        <w:pStyle w:val="160"/>
      </w:pPr>
      <w:r>
        <w:t>CategoryCountInfo( categoryId=5,     clickCount=6011,       orderCount=1820,           payCount=1132)</w:t>
      </w:r>
    </w:p>
    <w:p>
      <w:pPr>
        <w:pStyle w:val="160"/>
      </w:pPr>
      <w:r>
        <w:t>CategoryCountInfo( categoryId=10,   clickCount=5991,       orderCount=1757,           payCount=1174)</w:t>
      </w:r>
    </w:p>
    <w:p>
      <w:pPr>
        <w:pStyle w:val="160"/>
      </w:pPr>
      <w:r>
        <w:t>CategoryCountInfo( categoryId=1,    clickCount=5976,        orderCount=1766,           payCount=1191)</w:t>
      </w:r>
    </w:p>
    <w:p>
      <w:pPr>
        <w:pStyle w:val="160"/>
      </w:pPr>
      <w:r>
        <w:t>CategoryCountInfo( categoryId=3,    clickCount=5975,        orderCount=1749,           payCount=1192)</w:t>
      </w:r>
    </w:p>
    <w:p>
      <w:pPr>
        <w:pStyle w:val="160"/>
      </w:pPr>
      <w:r>
        <w:t>CategoryCountInfo( categoryId=8,    clickCount=5974,        orderCount=1736,           payCount=1238)</w:t>
      </w:r>
    </w:p>
    <w:p>
      <w:pPr>
        <w:pStyle w:val="160"/>
      </w:pPr>
      <w:r>
        <w:t>CategoryCountInfo( categoryId=14,   clickCount=5964,       orderCount=1773,           payCount=1171)</w:t>
      </w:r>
    </w:p>
    <w:p>
      <w:pPr>
        <w:pStyle w:val="160"/>
      </w:pPr>
      <w:r>
        <w:t>CategoryCountInfo( categoryId=4,    clickCount=5961,        orderCount=1760,           payCount=1271)</w:t>
      </w:r>
    </w:p>
    <w:p>
      <w:pPr>
        <w:pStyle w:val="160"/>
      </w:pPr>
      <w:r>
        <w:t>CategoryCountInfo( categoryId=16,  clickCount=5928,        orderCount=1782,           payCount=1233)</w:t>
      </w:r>
    </w:p>
    <w:p>
      <w:pPr>
        <w:pStyle w:val="160"/>
      </w:pPr>
      <w:r>
        <w:t>CategoryCountInfo( categoryId=6,    clickCount=5912,        orderCount=1768,           payCount=1197)</w:t>
      </w:r>
    </w:p>
    <w:p>
      <w:pPr>
        <w:widowControl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>
        <w:rPr>
          <w:b/>
          <w:sz w:val="28"/>
          <w:szCs w:val="28"/>
        </w:rPr>
        <w:t>5.2.5 需求分析（方案</w:t>
      </w:r>
      <w:r>
        <w:rPr>
          <w:rFonts w:hint="eastAsia"/>
          <w:b/>
          <w:sz w:val="28"/>
          <w:szCs w:val="28"/>
        </w:rPr>
        <w:t>二</w:t>
      </w:r>
      <w:r>
        <w:rPr>
          <w:b/>
          <w:sz w:val="28"/>
          <w:szCs w:val="28"/>
        </w:rPr>
        <w:t>）</w:t>
      </w:r>
      <w:r>
        <w:rPr>
          <w:rFonts w:hint="eastAsia"/>
          <w:b/>
          <w:sz w:val="28"/>
          <w:szCs w:val="28"/>
        </w:rPr>
        <w:t>算子优化</w:t>
      </w:r>
    </w:p>
    <w:p>
      <w:pPr>
        <w:widowControl/>
        <w:spacing w:line="360" w:lineRule="auto"/>
        <w:jc w:val="left"/>
        <w:rPr>
          <w:szCs w:val="21"/>
        </w:rPr>
      </w:pPr>
      <w:r>
        <w:rPr>
          <w:szCs w:val="21"/>
        </w:rPr>
        <w:t>针对方案</w:t>
      </w:r>
      <w:r>
        <w:rPr>
          <w:rFonts w:hint="eastAsia"/>
          <w:szCs w:val="21"/>
        </w:rPr>
        <w:t>二中</w:t>
      </w:r>
      <w:r>
        <w:rPr>
          <w:szCs w:val="21"/>
        </w:rPr>
        <w:t>的groupBy</w:t>
      </w:r>
      <w:r>
        <w:rPr>
          <w:rFonts w:hint="eastAsia"/>
          <w:szCs w:val="21"/>
        </w:rPr>
        <w:t>算子</w:t>
      </w:r>
      <w:r>
        <w:rPr>
          <w:szCs w:val="21"/>
        </w:rPr>
        <w:t>，没有提前聚合的功能，替换成reduceByKey</w:t>
      </w:r>
      <w:r>
        <w:rPr>
          <w:rFonts w:hint="eastAsia"/>
          <w:szCs w:val="21"/>
        </w:rPr>
        <w:t>。</w:t>
      </w:r>
    </w:p>
    <w:p>
      <w:pPr>
        <w:widowControl/>
        <w:jc w:val="center"/>
        <w:rPr>
          <w:kern w:val="0"/>
          <w:szCs w:val="24"/>
        </w:rPr>
      </w:pPr>
      <w:r>
        <w:rPr>
          <w:kern w:val="0"/>
          <w:szCs w:val="24"/>
        </w:rPr>
        <w:object>
          <v:shape id="_x0000_i1040" o:spt="75" type="#_x0000_t75" style="height:284.7pt;width:508.95pt;" o:ole="t" filled="f" o:preferrelative="t" stroked="f" coordsize="21600,21600">
            <v:path/>
            <v:fill on="f" focussize="0,0"/>
            <v:stroke on="f" joinstyle="miter"/>
            <v:imagedata r:id="rId103" o:title=""/>
            <o:lock v:ext="edit" aspectratio="t"/>
            <w10:wrap type="none"/>
            <w10:anchorlock/>
          </v:shape>
          <o:OLEObject Type="Embed" ProgID="PowerPoint.Show.12" ShapeID="_x0000_i1040" DrawAspect="Content" ObjectID="_1468075740" r:id="rId102">
            <o:LockedField>false</o:LockedField>
          </o:OLEObject>
        </w:object>
      </w:r>
    </w:p>
    <w:p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>
        <w:rPr>
          <w:b/>
          <w:sz w:val="28"/>
          <w:szCs w:val="28"/>
        </w:rPr>
        <w:t>5.2.6 需求实现（方案</w:t>
      </w:r>
      <w:r>
        <w:rPr>
          <w:rFonts w:hint="eastAsia"/>
          <w:b/>
          <w:sz w:val="28"/>
          <w:szCs w:val="28"/>
        </w:rPr>
        <w:t>二</w:t>
      </w:r>
      <w:r>
        <w:rPr>
          <w:b/>
          <w:sz w:val="28"/>
          <w:szCs w:val="28"/>
        </w:rPr>
        <w:t>）</w:t>
      </w:r>
    </w:p>
    <w:p>
      <w:pPr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样例类代码和方案</w:t>
      </w:r>
      <w:r>
        <w:rPr>
          <w:rFonts w:hint="eastAsia"/>
          <w:b/>
          <w:bCs/>
        </w:rPr>
        <w:t>一的</w:t>
      </w:r>
      <w:r>
        <w:rPr>
          <w:b/>
          <w:bCs/>
        </w:rPr>
        <w:t>一样。（详见方案</w:t>
      </w:r>
      <w:r>
        <w:rPr>
          <w:rFonts w:hint="eastAsia"/>
          <w:b/>
          <w:bCs/>
        </w:rPr>
        <w:t>一</w:t>
      </w:r>
      <w:r>
        <w:rPr>
          <w:b/>
          <w:bCs/>
        </w:rPr>
        <w:t>）</w:t>
      </w:r>
    </w:p>
    <w:p>
      <w:r>
        <w:rPr>
          <w:b/>
          <w:bCs/>
        </w:rPr>
        <w:t>2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核心代码实现</w:t>
      </w:r>
    </w:p>
    <w:p>
      <w:pPr>
        <w:pStyle w:val="160"/>
      </w:pPr>
      <w:r>
        <w:t>package com.atguigu.spark.demo;</w:t>
      </w:r>
    </w:p>
    <w:p>
      <w:pPr>
        <w:pStyle w:val="160"/>
      </w:pPr>
    </w:p>
    <w:p>
      <w:pPr>
        <w:pStyle w:val="160"/>
      </w:pPr>
      <w:r>
        <w:t>import com.atguigu.spark.bean.CategoryCountInfo;</w:t>
      </w:r>
    </w:p>
    <w:p>
      <w:pPr>
        <w:pStyle w:val="160"/>
      </w:pPr>
      <w:r>
        <w:t>import com.atguigu.spark.bean.UserVisitAction;</w:t>
      </w:r>
    </w:p>
    <w:p>
      <w:pPr>
        <w:pStyle w:val="160"/>
      </w:pPr>
      <w:r>
        <w:t>import org.apache.spark.SparkConf;</w:t>
      </w:r>
    </w:p>
    <w:p>
      <w:pPr>
        <w:pStyle w:val="160"/>
      </w:pPr>
      <w:r>
        <w:t>import org.apache.spark.api.java.JavaPairRDD;</w:t>
      </w:r>
    </w:p>
    <w:p>
      <w:pPr>
        <w:pStyle w:val="160"/>
      </w:pPr>
      <w:r>
        <w:t>import org.apache.spark.api.java.JavaRDD;</w:t>
      </w:r>
    </w:p>
    <w:p>
      <w:pPr>
        <w:pStyle w:val="160"/>
      </w:pPr>
      <w:r>
        <w:t>import org.apache.spark.api.java.JavaSparkContext;</w:t>
      </w:r>
    </w:p>
    <w:p>
      <w:pPr>
        <w:pStyle w:val="160"/>
      </w:pPr>
      <w:r>
        <w:t>import org.apache.spark.api.java.function.FlatMapFunction;</w:t>
      </w:r>
    </w:p>
    <w:p>
      <w:pPr>
        <w:pStyle w:val="160"/>
      </w:pPr>
      <w:r>
        <w:t>import org.apache.spark.api.java.function.Function;</w:t>
      </w:r>
    </w:p>
    <w:p>
      <w:pPr>
        <w:pStyle w:val="160"/>
      </w:pPr>
      <w:r>
        <w:t>import org.apache.spark.api.java.function.Function2;</w:t>
      </w:r>
    </w:p>
    <w:p>
      <w:pPr>
        <w:pStyle w:val="160"/>
      </w:pPr>
      <w:r>
        <w:t>import org.apache.spark.api.java.function.PairFunction;</w:t>
      </w:r>
    </w:p>
    <w:p>
      <w:pPr>
        <w:pStyle w:val="160"/>
      </w:pPr>
      <w:r>
        <w:t>import scala.Tuple2;</w:t>
      </w:r>
    </w:p>
    <w:p>
      <w:pPr>
        <w:pStyle w:val="160"/>
      </w:pPr>
      <w:r>
        <w:t>import java.util.ArrayList;</w:t>
      </w:r>
    </w:p>
    <w:p>
      <w:pPr>
        <w:pStyle w:val="160"/>
      </w:pPr>
      <w:r>
        <w:t>import java.util.Iterator;</w:t>
      </w:r>
    </w:p>
    <w:p>
      <w:pPr>
        <w:pStyle w:val="160"/>
      </w:pPr>
    </w:p>
    <w:p>
      <w:pPr>
        <w:pStyle w:val="273"/>
      </w:pPr>
      <w:r>
        <w:t>/**</w:t>
      </w:r>
    </w:p>
    <w:p>
      <w:pPr>
        <w:pStyle w:val="273"/>
      </w:pPr>
      <w:r>
        <w:t xml:space="preserve"> * @author 姜来</w:t>
      </w:r>
    </w:p>
    <w:p>
      <w:pPr>
        <w:pStyle w:val="273"/>
      </w:pPr>
      <w:r>
        <w:t xml:space="preserve"> * @ClassName Test02_Top10.java</w:t>
      </w:r>
    </w:p>
    <w:p>
      <w:pPr>
        <w:pStyle w:val="273"/>
      </w:pPr>
      <w:r>
        <w:rPr>
          <w:rFonts w:hint="eastAsia"/>
        </w:rPr>
        <w:t xml:space="preserve"> * @createTime 2022年07月30日 00:32:00</w:t>
      </w:r>
    </w:p>
    <w:p>
      <w:pPr>
        <w:pStyle w:val="273"/>
      </w:pPr>
      <w:r>
        <w:t xml:space="preserve"> */</w:t>
      </w:r>
    </w:p>
    <w:p>
      <w:pPr>
        <w:pStyle w:val="160"/>
      </w:pPr>
      <w:r>
        <w:t>public class Test02_Top10 {</w:t>
      </w:r>
    </w:p>
    <w:p>
      <w:pPr>
        <w:pStyle w:val="160"/>
      </w:pPr>
      <w:r>
        <w:t xml:space="preserve">    public static void main(String[] args) throws ClassNotFoundException {</w:t>
      </w:r>
    </w:p>
    <w:p>
      <w:pPr>
        <w:pStyle w:val="273"/>
      </w:pPr>
      <w:r>
        <w:rPr>
          <w:rFonts w:hint="eastAsia"/>
        </w:rPr>
        <w:t xml:space="preserve">        // 1. 创建配置对象</w:t>
      </w:r>
    </w:p>
    <w:p>
      <w:pPr>
        <w:pStyle w:val="160"/>
      </w:pPr>
      <w:r>
        <w:t xml:space="preserve">        SparkConf conf = new SparkConf().setMaster("local[*]").setAppName("sparkCore")</w:t>
      </w:r>
    </w:p>
    <w:p>
      <w:pPr>
        <w:pStyle w:val="160"/>
      </w:pPr>
      <w:r>
        <w:rPr>
          <w:rFonts w:hint="eastAsia"/>
        </w:rPr>
        <w:t xml:space="preserve">                .set("spark.serializer","org.apache.spark.serializer.KryoSerializer") // 替换默认的序列化机制</w:t>
      </w:r>
    </w:p>
    <w:p>
      <w:pPr>
        <w:pStyle w:val="160"/>
      </w:pPr>
      <w:r>
        <w:rPr>
          <w:rFonts w:hint="eastAsia"/>
        </w:rPr>
        <w:t xml:space="preserve">                .registerKryoClasses(new Class[]{                                     // 注册需要使用kryo序列化的自定义类</w:t>
      </w:r>
    </w:p>
    <w:p>
      <w:pPr>
        <w:pStyle w:val="160"/>
      </w:pPr>
      <w:r>
        <w:t xml:space="preserve">                        Class.forName("com.atguigu.spark.bean.UserVisitAction"),</w:t>
      </w:r>
    </w:p>
    <w:p>
      <w:pPr>
        <w:pStyle w:val="160"/>
      </w:pPr>
      <w:r>
        <w:t xml:space="preserve">                        Class.forName("com.atguigu.spark.bean.CategoryCountInfo")}</w:t>
      </w:r>
    </w:p>
    <w:p>
      <w:pPr>
        <w:pStyle w:val="160"/>
      </w:pPr>
      <w:r>
        <w:t xml:space="preserve">                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2. 创建SparkContext</w:t>
      </w:r>
    </w:p>
    <w:p>
      <w:pPr>
        <w:pStyle w:val="160"/>
      </w:pPr>
      <w:r>
        <w:t xml:space="preserve">        JavaSparkContext sc=new JavaSparkContext(conf);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3. 原理：分三次进行wordcount，然后在合并三组数据</w:t>
      </w:r>
    </w:p>
    <w:p>
      <w:pPr>
        <w:pStyle w:val="160"/>
      </w:pPr>
      <w:r>
        <w:t xml:space="preserve">        JavaRDD&lt;String&gt; javaRDD = sc.textFile("input/user_visit_action.txt");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4. 转换为对象</w:t>
      </w:r>
    </w:p>
    <w:p>
      <w:pPr>
        <w:pStyle w:val="160"/>
      </w:pPr>
      <w:r>
        <w:t xml:space="preserve">        JavaRDD&lt;UserVisitAction&gt; actionRDD = javaRDD.map(new Function&lt;String, UserVisitAction&gt;()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UserVisitAction call(String v1) throws Exception {</w:t>
      </w:r>
    </w:p>
    <w:p>
      <w:pPr>
        <w:pStyle w:val="160"/>
      </w:pPr>
      <w:r>
        <w:t xml:space="preserve">                String[] data = v1.split("_");</w:t>
      </w:r>
    </w:p>
    <w:p>
      <w:pPr>
        <w:pStyle w:val="160"/>
      </w:pPr>
      <w:r>
        <w:t xml:space="preserve">                return new UserVisitAction(</w:t>
      </w:r>
    </w:p>
    <w:p>
      <w:pPr>
        <w:pStyle w:val="160"/>
      </w:pPr>
      <w:r>
        <w:t xml:space="preserve">                        data[0], data[1], data[2], data[3], data[4], data[5],</w:t>
      </w:r>
    </w:p>
    <w:p>
      <w:pPr>
        <w:pStyle w:val="160"/>
      </w:pPr>
      <w:r>
        <w:t xml:space="preserve">                        data[6], data[7], data[8], data[9], data[10], data[11], data[12]</w:t>
      </w:r>
    </w:p>
    <w:p>
      <w:pPr>
        <w:pStyle w:val="160"/>
      </w:pPr>
      <w:r>
        <w:t xml:space="preserve">                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5. 对每个UserVisitAction对象数据转换为CategoryCountInfo</w:t>
      </w:r>
    </w:p>
    <w:p>
      <w:pPr>
        <w:pStyle w:val="160"/>
      </w:pPr>
      <w:r>
        <w:t xml:space="preserve">        JavaRDD&lt;CategoryCountInfo&gt; categoryCountInfoJavaRDD = actionRDD.flatMap(new FlatMapFunction&lt;UserVisitAction, CategoryCountInfo&gt;()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Iterator&lt;CategoryCountInfo&gt; call(UserVisitAction userVisitAction) throws Exception {</w:t>
      </w:r>
    </w:p>
    <w:p>
      <w:pPr>
        <w:pStyle w:val="160"/>
      </w:pPr>
      <w:r>
        <w:t xml:space="preserve">                ArrayList&lt;CategoryCountInfo&gt; countInfos = new ArrayList&lt;&gt;();</w:t>
      </w:r>
    </w:p>
    <w:p>
      <w:pPr>
        <w:pStyle w:val="160"/>
      </w:pPr>
      <w:r>
        <w:t xml:space="preserve">                if (!userVisitAction.getClick_category_id().equals("-1")) {</w:t>
      </w:r>
    </w:p>
    <w:p>
      <w:pPr>
        <w:pStyle w:val="160"/>
        <w:rPr>
          <w:rStyle w:val="281"/>
        </w:rPr>
      </w:pPr>
      <w:r>
        <w:rPr>
          <w:rFonts w:hint="eastAsia"/>
        </w:rPr>
        <w:t xml:space="preserve">                   </w:t>
      </w:r>
      <w:r>
        <w:rPr>
          <w:rStyle w:val="281"/>
          <w:rFonts w:hint="eastAsia"/>
        </w:rPr>
        <w:t xml:space="preserve"> // TODO当本条记录是点击行为时</w:t>
      </w:r>
    </w:p>
    <w:p>
      <w:pPr>
        <w:pStyle w:val="160"/>
      </w:pPr>
      <w:r>
        <w:t xml:space="preserve">                    countInfos.add(new CategoryCountInfo(</w:t>
      </w:r>
    </w:p>
    <w:p>
      <w:pPr>
        <w:pStyle w:val="160"/>
      </w:pPr>
      <w:r>
        <w:t xml:space="preserve">                            userVisitAction.getClick_category_id(), 1L, 0L, 0L)</w:t>
      </w:r>
    </w:p>
    <w:p>
      <w:pPr>
        <w:pStyle w:val="160"/>
      </w:pPr>
      <w:r>
        <w:t xml:space="preserve">                    );</w:t>
      </w:r>
    </w:p>
    <w:p>
      <w:pPr>
        <w:pStyle w:val="160"/>
      </w:pPr>
      <w:r>
        <w:t xml:space="preserve">                } else if (!userVisitAction.getOrder_category_ids().equals("null")) {</w:t>
      </w:r>
    </w:p>
    <w:p>
      <w:pPr>
        <w:pStyle w:val="160"/>
        <w:rPr>
          <w:rStyle w:val="281"/>
        </w:rPr>
      </w:pPr>
      <w:r>
        <w:rPr>
          <w:rFonts w:hint="eastAsia"/>
        </w:rPr>
        <w:t xml:space="preserve">                   </w:t>
      </w:r>
      <w:r>
        <w:rPr>
          <w:rStyle w:val="281"/>
          <w:rFonts w:hint="eastAsia"/>
        </w:rPr>
        <w:t xml:space="preserve"> // TODO当本条记录是下单行为时</w:t>
      </w:r>
    </w:p>
    <w:p>
      <w:pPr>
        <w:pStyle w:val="160"/>
      </w:pPr>
      <w:r>
        <w:t xml:space="preserve">                    String[] orders = userVisitAction.getOrder_category_ids().split(",");</w:t>
      </w:r>
    </w:p>
    <w:p>
      <w:pPr>
        <w:pStyle w:val="160"/>
      </w:pPr>
      <w:r>
        <w:t xml:space="preserve">                    for (String order : orders) {</w:t>
      </w:r>
    </w:p>
    <w:p>
      <w:pPr>
        <w:pStyle w:val="160"/>
      </w:pPr>
      <w:r>
        <w:t xml:space="preserve">                        countInfos.add(new CategoryCountInfo(order, 0L, 1L, 0L));</w:t>
      </w:r>
    </w:p>
    <w:p>
      <w:pPr>
        <w:pStyle w:val="160"/>
      </w:pPr>
      <w:r>
        <w:t xml:space="preserve">                    }</w:t>
      </w:r>
    </w:p>
    <w:p>
      <w:pPr>
        <w:pStyle w:val="160"/>
      </w:pPr>
      <w:r>
        <w:t xml:space="preserve">                } else if (!userVisitAction.getPay_category_ids().equals("null")) {</w:t>
      </w:r>
    </w:p>
    <w:p>
      <w:pPr>
        <w:pStyle w:val="160"/>
        <w:rPr>
          <w:rStyle w:val="281"/>
        </w:rPr>
      </w:pPr>
      <w:r>
        <w:rPr>
          <w:rFonts w:hint="eastAsia"/>
        </w:rPr>
        <w:t xml:space="preserve">                   </w:t>
      </w:r>
      <w:r>
        <w:rPr>
          <w:rStyle w:val="281"/>
          <w:rFonts w:hint="eastAsia"/>
        </w:rPr>
        <w:t xml:space="preserve"> // TODO当本条记录是支付行为时</w:t>
      </w:r>
    </w:p>
    <w:p>
      <w:pPr>
        <w:pStyle w:val="160"/>
      </w:pPr>
      <w:r>
        <w:t xml:space="preserve">                    String[] pays = userVisitAction.getPay_category_ids().split(",");</w:t>
      </w:r>
    </w:p>
    <w:p>
      <w:pPr>
        <w:pStyle w:val="160"/>
      </w:pPr>
      <w:r>
        <w:t xml:space="preserve">                    for (String pay : pays) {</w:t>
      </w:r>
    </w:p>
    <w:p>
      <w:pPr>
        <w:pStyle w:val="160"/>
      </w:pPr>
      <w:r>
        <w:t xml:space="preserve">                        countInfos.add(new CategoryCountInfo(pay, 0L, 0L, 1L));</w:t>
      </w:r>
    </w:p>
    <w:p>
      <w:pPr>
        <w:pStyle w:val="160"/>
      </w:pPr>
      <w:r>
        <w:t xml:space="preserve">                    }</w:t>
      </w:r>
    </w:p>
    <w:p>
      <w:pPr>
        <w:pStyle w:val="160"/>
      </w:pPr>
      <w:r>
        <w:t xml:space="preserve">                }</w:t>
      </w:r>
    </w:p>
    <w:p>
      <w:pPr>
        <w:pStyle w:val="160"/>
      </w:pPr>
      <w:r>
        <w:t xml:space="preserve">                return countInfos.iterator();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6. 将categoryCountInfoJavaRDD的元素转换为(categoryid,categoruCountInfo)</w:t>
      </w:r>
    </w:p>
    <w:p>
      <w:pPr>
        <w:pStyle w:val="160"/>
      </w:pPr>
      <w:r>
        <w:t xml:space="preserve">        JavaPairRDD&lt;String, CategoryCountInfo&gt; countInfoJavaPairRDD = categoryCountInfoJavaRDD.mapToPair(new PairFunction&lt;CategoryCountInfo, String, CategoryCountInfo&gt;()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Tuple2&lt;String, CategoryCountInfo&gt; call(CategoryCountInfo categoryCountInfo) throws Exception {</w:t>
      </w:r>
    </w:p>
    <w:p>
      <w:pPr>
        <w:pStyle w:val="160"/>
      </w:pPr>
      <w:r>
        <w:t xml:space="preserve">                return new Tuple2&lt;&gt;(categoryCountInfo.getCategoryId(), categoryCountInfo);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7. 对countInfoJavaPairRDD分组统计</w:t>
      </w:r>
    </w:p>
    <w:p>
      <w:pPr>
        <w:pStyle w:val="160"/>
      </w:pPr>
      <w:r>
        <w:t xml:space="preserve">        JavaPairRDD&lt;String, CategoryCountInfo&gt; countInfoPairRDD = countInfoJavaPairRDD.reduceByKey(new Function2&lt;CategoryCountInfo, CategoryCountInfo, CategoryCountInfo&gt;()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CategoryCountInfo call(CategoryCountInfo v1, CategoryCountInfo v2) throws Exception {</w:t>
      </w:r>
    </w:p>
    <w:p>
      <w:pPr>
        <w:pStyle w:val="160"/>
      </w:pPr>
      <w:r>
        <w:t xml:space="preserve">                v1.setClickCount(v1.getClickCount() + v2.getClickCount());</w:t>
      </w:r>
    </w:p>
    <w:p>
      <w:pPr>
        <w:pStyle w:val="160"/>
      </w:pPr>
      <w:r>
        <w:t xml:space="preserve">                v1.setOrderCount(v1.getOrderCount() + v2.getOrderCount());</w:t>
      </w:r>
    </w:p>
    <w:p>
      <w:pPr>
        <w:pStyle w:val="160"/>
      </w:pPr>
      <w:r>
        <w:t xml:space="preserve">                v1.setPayCount(v1.getPayCount() + v2.getPayCount());</w:t>
      </w:r>
    </w:p>
    <w:p>
      <w:pPr>
        <w:pStyle w:val="160"/>
      </w:pPr>
      <w:r>
        <w:t xml:space="preserve">                return v1;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8. 对countInfoPairRDD的(categoryId,CategoryCountInfo)转换为（CategoryCountInfo）</w:t>
      </w:r>
    </w:p>
    <w:p>
      <w:pPr>
        <w:pStyle w:val="160"/>
      </w:pPr>
      <w:r>
        <w:t xml:space="preserve">        JavaRDD&lt;CategoryCountInfo&gt; countInfoRDD = countInfoPairRDD.map(new Function&lt;Tuple2&lt;String, CategoryCountInfo&gt;, CategoryCountInfo&gt;()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CategoryCountInfo call(Tuple2&lt;String, CategoryCountInfo&gt; v1) throws Exception {</w:t>
      </w:r>
    </w:p>
    <w:p>
      <w:pPr>
        <w:pStyle w:val="160"/>
      </w:pPr>
      <w:r>
        <w:t xml:space="preserve">                return v1._2;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9. 使用sortBy排序</w:t>
      </w:r>
    </w:p>
    <w:p>
      <w:pPr>
        <w:pStyle w:val="160"/>
      </w:pPr>
      <w:r>
        <w:t xml:space="preserve">        JavaRDD&lt;CategoryCountInfo&gt; result = countInfoRDD.sortBy(new Function&lt;CategoryCountInfo, CategoryCountInfo&gt;() {</w:t>
      </w:r>
    </w:p>
    <w:p>
      <w:pPr>
        <w:pStyle w:val="160"/>
      </w:pPr>
      <w:r>
        <w:t xml:space="preserve">            @Override</w:t>
      </w:r>
    </w:p>
    <w:p>
      <w:pPr>
        <w:pStyle w:val="160"/>
      </w:pPr>
      <w:r>
        <w:t xml:space="preserve">            public CategoryCountInfo call(CategoryCountInfo v1) throws Exception {</w:t>
      </w:r>
    </w:p>
    <w:p>
      <w:pPr>
        <w:pStyle w:val="160"/>
      </w:pPr>
      <w:r>
        <w:t xml:space="preserve">                return v1;</w:t>
      </w:r>
    </w:p>
    <w:p>
      <w:pPr>
        <w:pStyle w:val="160"/>
      </w:pPr>
      <w:r>
        <w:t xml:space="preserve">            }</w:t>
      </w:r>
    </w:p>
    <w:p>
      <w:pPr>
        <w:pStyle w:val="160"/>
      </w:pPr>
      <w:r>
        <w:t xml:space="preserve">        }, false, 2);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10. 收集打印</w:t>
      </w:r>
    </w:p>
    <w:p>
      <w:pPr>
        <w:pStyle w:val="160"/>
      </w:pPr>
      <w:r>
        <w:t xml:space="preserve">        result.collect().forEach(System.out::println);</w:t>
      </w:r>
    </w:p>
    <w:p>
      <w:pPr>
        <w:pStyle w:val="160"/>
      </w:pPr>
    </w:p>
    <w:p>
      <w:pPr>
        <w:pStyle w:val="273"/>
      </w:pPr>
      <w:r>
        <w:rPr>
          <w:rFonts w:hint="eastAsia"/>
        </w:rPr>
        <w:t xml:space="preserve">        // 11. 关闭sc</w:t>
      </w:r>
    </w:p>
    <w:p>
      <w:pPr>
        <w:pStyle w:val="160"/>
      </w:pPr>
      <w:r>
        <w:t xml:space="preserve">        sc.close();</w:t>
      </w:r>
    </w:p>
    <w:p>
      <w:pPr>
        <w:pStyle w:val="160"/>
      </w:pPr>
      <w:r>
        <w:t xml:space="preserve">    }</w:t>
      </w:r>
    </w:p>
    <w:p>
      <w:pPr>
        <w:pStyle w:val="160"/>
      </w:pPr>
      <w:r>
        <w:t>}</w:t>
      </w:r>
    </w:p>
    <w:sectPr>
      <w:headerReference r:id="rId5" w:type="default"/>
      <w:footerReference r:id="rId6" w:type="default"/>
      <w:pgSz w:w="11906" w:h="16838"/>
      <w:pgMar w:top="930" w:right="726" w:bottom="930" w:left="726" w:header="283" w:footer="425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姜 来" w:date="2022-07-29T21:28:00Z" w:initials="姜">
    <w:p w14:paraId="7F51460A">
      <w:pPr>
        <w:pStyle w:val="15"/>
      </w:pPr>
      <w:r>
        <w:rPr>
          <w:rFonts w:hint="eastAsia"/>
        </w:rPr>
        <w:t>为什么sc</w:t>
      </w:r>
      <w:r>
        <w:t>.parallelizePairs</w:t>
      </w:r>
      <w:r>
        <w:rPr>
          <w:rFonts w:hint="eastAsia"/>
        </w:rPr>
        <w:t>获得的java</w:t>
      </w:r>
      <w:r>
        <w:t>PairRDD</w:t>
      </w:r>
      <w:r>
        <w:rPr>
          <w:rFonts w:hint="eastAsia"/>
        </w:rPr>
        <w:t>没有分区器</w:t>
      </w:r>
    </w:p>
  </w:comment>
  <w:comment w:id="1" w:author="姜 来" w:date="2022-07-29T22:19:00Z" w:initials="姜">
    <w:p w14:paraId="48E54FA4">
      <w:pPr>
        <w:pStyle w:val="15"/>
      </w:pPr>
      <w:r>
        <w:rPr>
          <w:rFonts w:hint="eastAsia"/>
        </w:rPr>
        <w:t>这是啥意思？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7F51460A" w15:done="0"/>
  <w15:commentEx w15:paraId="48E54FA4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华文琥珀">
    <w:altName w:val="宋体"/>
    <w:panose1 w:val="02010800040101010101"/>
    <w:charset w:val="86"/>
    <w:family w:val="auto"/>
    <w:pitch w:val="default"/>
    <w:sig w:usb0="00000000" w:usb1="00000000" w:usb2="00000010" w:usb3="00000000" w:csb0="00040000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</w:pPr>
    <w:r>
      <w:rPr>
        <w:rFonts w:hint="eastAsia"/>
      </w:rPr>
      <w:t>更多</w:t>
    </w:r>
    <w:r>
      <w:t>Java</w:t>
    </w:r>
    <w:r>
      <w:rPr>
        <w:rFonts w:hint="eastAsia"/>
      </w:rPr>
      <w:t xml:space="preserve"> </w:t>
    </w:r>
    <w:r>
      <w:t>–</w:t>
    </w:r>
    <w:r>
      <w:rPr>
        <w:rFonts w:hint="eastAsia"/>
      </w:rPr>
      <w:t xml:space="preserve">大数据 </w:t>
    </w:r>
    <w:r>
      <w:t>–</w:t>
    </w:r>
    <w:r>
      <w:rPr>
        <w:rFonts w:hint="eastAsia"/>
      </w:rPr>
      <w:t xml:space="preserve">前端 </w:t>
    </w:r>
    <w:r>
      <w:t>–</w:t>
    </w:r>
    <w:r>
      <w:rPr>
        <w:rFonts w:hint="eastAsia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</w:rPr>
    </w:pPr>
    <w:r>
      <w:drawing>
        <wp:inline distT="0" distB="0" distL="0" distR="0">
          <wp:extent cx="914400" cy="297180"/>
          <wp:effectExtent l="0" t="0" r="0" b="7620"/>
          <wp:docPr id="14" name="图片 14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图片 14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144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</w:t>
    </w:r>
    <w:r>
      <w:t xml:space="preserve">                                                                                          </w:t>
    </w:r>
    <w:r>
      <w:rPr>
        <w:rFonts w:hint="eastAsia" w:ascii="华文细黑" w:hAnsi="华文细黑" w:eastAsia="华文细黑"/>
        <w:b/>
        <w:color w:val="006600"/>
      </w:rPr>
      <w:t>尚硅谷大数据</w:t>
    </w:r>
    <w:r>
      <w:rPr>
        <w:rFonts w:ascii="华文细黑" w:hAnsi="华文细黑" w:eastAsia="华文细黑"/>
        <w:b/>
        <w:color w:val="006600"/>
      </w:rPr>
      <w:t>技术之</w:t>
    </w:r>
    <w:r>
      <w:rPr>
        <w:rFonts w:hint="eastAsia" w:ascii="华文细黑" w:hAnsi="华文细黑" w:eastAsia="华文细黑"/>
        <w:b/>
        <w:color w:val="006600"/>
      </w:rPr>
      <w:t>SparkCore</w:t>
    </w:r>
  </w:p>
  <w:p>
    <w:pPr>
      <w:rPr>
        <w:rFonts w:ascii="Verdana" w:hAnsi="Verdana"/>
      </w:rPr>
    </w:pPr>
    <w:r>
      <w:rPr>
        <w:rFonts w:ascii="Verdana" w:hAnsi="Verdana"/>
      </w:rPr>
      <w:pict>
        <v:shape id="_x0000_s2049" o:spid="_x0000_s2049" o:spt="32" type="#_x0000_t32" style="position:absolute;left:0pt;flip:y;margin-left:2pt;margin-top:4.55pt;height:0.85pt;width:521.05pt;z-index:251659264;mso-width-relative:page;mso-height-relative:page;" o:connectortype="straight" filled="f" coordsize="21600,21600">
          <v:path arrowok="t"/>
          <v:fill on="f" focussize="0,0"/>
          <v:stroke/>
          <v:imagedata o:title=""/>
          <o:lock v:ext="edit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0002"/>
    <w:multiLevelType w:val="multilevel"/>
    <w:tmpl w:val="00000002"/>
    <w:lvl w:ilvl="0" w:tentative="0">
      <w:start w:val="2"/>
      <w:numFmt w:val="decimal"/>
      <w:lvlText w:val="第%1章"/>
      <w:lvlJc w:val="left"/>
      <w:pPr>
        <w:tabs>
          <w:tab w:val="left" w:pos="1440"/>
        </w:tabs>
        <w:ind w:left="432" w:hanging="432"/>
      </w:pPr>
      <w:rPr>
        <w:rFonts w:hint="eastAsia" w:ascii="宋体" w:eastAsia="宋体"/>
        <w:b/>
        <w:i w:val="0"/>
        <w:spacing w:val="20"/>
        <w:sz w:val="44"/>
      </w:rPr>
    </w:lvl>
    <w:lvl w:ilvl="1" w:tentative="0">
      <w:start w:val="1"/>
      <w:numFmt w:val="decimal"/>
      <w:lvlText w:val="%1.%2"/>
      <w:lvlJc w:val="left"/>
      <w:pPr>
        <w:tabs>
          <w:tab w:val="left" w:pos="720"/>
        </w:tabs>
        <w:ind w:left="431" w:hanging="431"/>
      </w:pPr>
      <w:rPr>
        <w:rFonts w:hint="eastAsia" w:ascii="宋体" w:eastAsia="宋体"/>
        <w:b/>
        <w:i w:val="0"/>
        <w:spacing w:val="10"/>
        <w:sz w:val="30"/>
      </w:rPr>
    </w:lvl>
    <w:lvl w:ilvl="2" w:tentative="0">
      <w:start w:val="1"/>
      <w:numFmt w:val="decimal"/>
      <w:lvlText w:val="%1.%2.%3"/>
      <w:lvlJc w:val="left"/>
      <w:pPr>
        <w:tabs>
          <w:tab w:val="left" w:pos="1080"/>
        </w:tabs>
        <w:ind w:left="431" w:hanging="431"/>
      </w:pPr>
      <w:rPr>
        <w:rFonts w:hint="eastAsia" w:ascii="宋体" w:eastAsia="宋体"/>
        <w:b/>
        <w:i w:val="0"/>
        <w:spacing w:val="10"/>
        <w:sz w:val="28"/>
      </w:rPr>
    </w:lvl>
    <w:lvl w:ilvl="3" w:tentative="0">
      <w:start w:val="1"/>
      <w:numFmt w:val="decimal"/>
      <w:lvlText w:val="%1.%2.%3.%4"/>
      <w:lvlJc w:val="left"/>
      <w:pPr>
        <w:tabs>
          <w:tab w:val="left" w:pos="864"/>
        </w:tabs>
        <w:ind w:left="864" w:hanging="864"/>
      </w:pPr>
      <w:rPr>
        <w:rFonts w:hint="eastAsia" w:ascii="宋体" w:eastAsia="宋体"/>
        <w:b/>
        <w:i w:val="0"/>
        <w:sz w:val="21"/>
      </w:rPr>
    </w:lvl>
    <w:lvl w:ilvl="4" w:tentative="0">
      <w:start w:val="1"/>
      <w:numFmt w:val="decimal"/>
      <w:lvlText w:val="%1.%2.%3.%4.%5"/>
      <w:lvlJc w:val="left"/>
      <w:pPr>
        <w:tabs>
          <w:tab w:val="left" w:pos="1440"/>
        </w:tabs>
        <w:ind w:left="1008" w:hanging="1008"/>
      </w:pPr>
      <w:rPr>
        <w:rFonts w:hint="eastAsia" w:ascii="宋体" w:eastAsia="宋体"/>
        <w:b/>
        <w:i w:val="0"/>
        <w:sz w:val="21"/>
      </w:rPr>
    </w:lvl>
    <w:lvl w:ilvl="5" w:tentative="0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pStyle w:val="11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">
    <w:nsid w:val="00000009"/>
    <w:multiLevelType w:val="multilevel"/>
    <w:tmpl w:val="00000009"/>
    <w:lvl w:ilvl="0" w:tentative="0">
      <w:start w:val="1"/>
      <w:numFmt w:val="decimal"/>
      <w:lvlText w:val="第%1章"/>
      <w:lvlJc w:val="left"/>
      <w:pPr>
        <w:tabs>
          <w:tab w:val="left" w:pos="1080"/>
        </w:tabs>
        <w:ind w:left="432" w:hanging="432"/>
      </w:pPr>
      <w:rPr>
        <w:rFonts w:hint="default" w:ascii="Arial" w:hAnsi="Arial" w:eastAsia="黑体"/>
        <w:b/>
        <w:i w:val="0"/>
        <w:spacing w:val="20"/>
        <w:sz w:val="36"/>
      </w:rPr>
    </w:lvl>
    <w:lvl w:ilvl="1" w:tentative="0">
      <w:start w:val="1"/>
      <w:numFmt w:val="decimal"/>
      <w:lvlText w:val="%1.%2"/>
      <w:lvlJc w:val="left"/>
      <w:pPr>
        <w:tabs>
          <w:tab w:val="left" w:pos="720"/>
        </w:tabs>
        <w:ind w:left="431" w:hanging="431"/>
      </w:pPr>
      <w:rPr>
        <w:rFonts w:hint="eastAsia" w:ascii="宋体" w:eastAsia="宋体"/>
        <w:b/>
        <w:i w:val="0"/>
        <w:spacing w:val="10"/>
        <w:sz w:val="32"/>
      </w:rPr>
    </w:lvl>
    <w:lvl w:ilvl="2" w:tentative="0">
      <w:start w:val="1"/>
      <w:numFmt w:val="decimal"/>
      <w:lvlText w:val="%1.%2.%3"/>
      <w:lvlJc w:val="left"/>
      <w:pPr>
        <w:tabs>
          <w:tab w:val="left" w:pos="1080"/>
        </w:tabs>
        <w:ind w:left="431" w:hanging="431"/>
      </w:pPr>
      <w:rPr>
        <w:rFonts w:hint="eastAsia" w:ascii="宋体" w:eastAsia="宋体"/>
        <w:b/>
        <w:i w:val="0"/>
        <w:spacing w:val="10"/>
        <w:sz w:val="28"/>
      </w:rPr>
    </w:lvl>
    <w:lvl w:ilvl="3" w:tentative="0">
      <w:start w:val="1"/>
      <w:numFmt w:val="decimal"/>
      <w:lvlText w:val="%1.%2.%3.%4 "/>
      <w:lvlJc w:val="left"/>
      <w:pPr>
        <w:tabs>
          <w:tab w:val="left" w:pos="1440"/>
        </w:tabs>
        <w:ind w:left="864" w:hanging="864"/>
      </w:pPr>
      <w:rPr>
        <w:rFonts w:hint="eastAsia" w:ascii="宋体" w:eastAsia="宋体"/>
        <w:b/>
        <w:i w:val="0"/>
        <w:sz w:val="28"/>
      </w:rPr>
    </w:lvl>
    <w:lvl w:ilvl="4" w:tentative="0">
      <w:start w:val="1"/>
      <w:numFmt w:val="decimal"/>
      <w:lvlText w:val="%1.%2.%3.%4.%5"/>
      <w:lvlJc w:val="left"/>
      <w:pPr>
        <w:tabs>
          <w:tab w:val="left" w:pos="1440"/>
        </w:tabs>
        <w:ind w:left="1008" w:hanging="1008"/>
      </w:pPr>
      <w:rPr>
        <w:rFonts w:hint="eastAsia" w:ascii="宋体" w:eastAsia="宋体"/>
        <w:b/>
        <w:i w:val="0"/>
        <w:sz w:val="24"/>
      </w:rPr>
    </w:lvl>
    <w:lvl w:ilvl="5" w:tentative="0">
      <w:start w:val="1"/>
      <w:numFmt w:val="decimal"/>
      <w:pStyle w:val="7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pStyle w:val="9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pStyle w:val="10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  <w:color w:val="000000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2">
    <w:nsid w:val="709E408A"/>
    <w:multiLevelType w:val="multilevel"/>
    <w:tmpl w:val="709E408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姜 来">
    <w15:presenceInfo w15:providerId="Windows Live" w15:userId="6495443b0488f5e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hideSpellingErrors/>
  <w:linkStyles/>
  <w:attachedTemplate r:id="rId1"/>
  <w:documentProtection w:enforcement="0"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hdrShapeDefaults>
    <o:shapelayout v:ext="edit">
      <o:idmap v:ext="edit" data="2"/>
      <o:rules v:ext="edit">
        <o:r id="V:Rule4" type="connector" idref="#_x0000_s2049"/>
      </o:rules>
    </o:shapelayout>
  </w:hdrShapeDefaults>
  <w:compat>
    <w:useFELayout/>
    <w:compatSetting w:name="compatibilityMode" w:uri="http://schemas.microsoft.com/office/word" w:val="12"/>
  </w:compat>
  <w:docVars>
    <w:docVar w:name="commondata" w:val="eyJoZGlkIjoiZTRlZjExMmJlODA2YmYxNDAwOTg0MDE4ODhjMzY0YzUifQ=="/>
  </w:docVars>
  <w:rsids>
    <w:rsidRoot w:val="00C20AD3"/>
    <w:rsid w:val="00000399"/>
    <w:rsid w:val="00001422"/>
    <w:rsid w:val="00001585"/>
    <w:rsid w:val="00001658"/>
    <w:rsid w:val="000016AD"/>
    <w:rsid w:val="00001D38"/>
    <w:rsid w:val="00002326"/>
    <w:rsid w:val="000027A3"/>
    <w:rsid w:val="00003EB5"/>
    <w:rsid w:val="000047FB"/>
    <w:rsid w:val="00005215"/>
    <w:rsid w:val="000052BE"/>
    <w:rsid w:val="000057F0"/>
    <w:rsid w:val="00005B3F"/>
    <w:rsid w:val="00005D6A"/>
    <w:rsid w:val="000064D8"/>
    <w:rsid w:val="0000769A"/>
    <w:rsid w:val="0001070E"/>
    <w:rsid w:val="00010714"/>
    <w:rsid w:val="00010DA2"/>
    <w:rsid w:val="00011A48"/>
    <w:rsid w:val="00012266"/>
    <w:rsid w:val="000130D1"/>
    <w:rsid w:val="0001401A"/>
    <w:rsid w:val="00015021"/>
    <w:rsid w:val="00015ADB"/>
    <w:rsid w:val="00015F26"/>
    <w:rsid w:val="00016106"/>
    <w:rsid w:val="0001619A"/>
    <w:rsid w:val="00016D83"/>
    <w:rsid w:val="00016E86"/>
    <w:rsid w:val="0001798C"/>
    <w:rsid w:val="00017F0F"/>
    <w:rsid w:val="00021E8A"/>
    <w:rsid w:val="000229FE"/>
    <w:rsid w:val="00022EC3"/>
    <w:rsid w:val="00023176"/>
    <w:rsid w:val="0002336E"/>
    <w:rsid w:val="00023E96"/>
    <w:rsid w:val="0002499C"/>
    <w:rsid w:val="00024E13"/>
    <w:rsid w:val="00024EB3"/>
    <w:rsid w:val="0002509A"/>
    <w:rsid w:val="00025DA8"/>
    <w:rsid w:val="0002644D"/>
    <w:rsid w:val="000272CA"/>
    <w:rsid w:val="0002736F"/>
    <w:rsid w:val="000303E0"/>
    <w:rsid w:val="00030858"/>
    <w:rsid w:val="00030A88"/>
    <w:rsid w:val="00030E52"/>
    <w:rsid w:val="00030F0E"/>
    <w:rsid w:val="00030F18"/>
    <w:rsid w:val="000325EF"/>
    <w:rsid w:val="00035FD6"/>
    <w:rsid w:val="00036564"/>
    <w:rsid w:val="00036895"/>
    <w:rsid w:val="000368DC"/>
    <w:rsid w:val="00036AB8"/>
    <w:rsid w:val="0003722B"/>
    <w:rsid w:val="0003752D"/>
    <w:rsid w:val="0004039C"/>
    <w:rsid w:val="0004156D"/>
    <w:rsid w:val="00041D47"/>
    <w:rsid w:val="00042C90"/>
    <w:rsid w:val="000441E9"/>
    <w:rsid w:val="00044A1C"/>
    <w:rsid w:val="00045E00"/>
    <w:rsid w:val="00046313"/>
    <w:rsid w:val="00046746"/>
    <w:rsid w:val="000467AB"/>
    <w:rsid w:val="0004681E"/>
    <w:rsid w:val="000473AA"/>
    <w:rsid w:val="00047C5C"/>
    <w:rsid w:val="00047EEF"/>
    <w:rsid w:val="00050673"/>
    <w:rsid w:val="000521F4"/>
    <w:rsid w:val="00052D7C"/>
    <w:rsid w:val="00052EFD"/>
    <w:rsid w:val="0005373B"/>
    <w:rsid w:val="00054219"/>
    <w:rsid w:val="000547C6"/>
    <w:rsid w:val="00056B13"/>
    <w:rsid w:val="00056D1F"/>
    <w:rsid w:val="00056D28"/>
    <w:rsid w:val="00056D6D"/>
    <w:rsid w:val="000570EC"/>
    <w:rsid w:val="000572B1"/>
    <w:rsid w:val="00057307"/>
    <w:rsid w:val="0005756A"/>
    <w:rsid w:val="00060179"/>
    <w:rsid w:val="000618F7"/>
    <w:rsid w:val="00061AA4"/>
    <w:rsid w:val="000626B6"/>
    <w:rsid w:val="00062927"/>
    <w:rsid w:val="00063E5A"/>
    <w:rsid w:val="0006456D"/>
    <w:rsid w:val="0006494A"/>
    <w:rsid w:val="00064D46"/>
    <w:rsid w:val="00065014"/>
    <w:rsid w:val="000657B8"/>
    <w:rsid w:val="000658F2"/>
    <w:rsid w:val="00065C19"/>
    <w:rsid w:val="00066482"/>
    <w:rsid w:val="00066774"/>
    <w:rsid w:val="00066D7A"/>
    <w:rsid w:val="000677B3"/>
    <w:rsid w:val="0007075B"/>
    <w:rsid w:val="00071B57"/>
    <w:rsid w:val="00071CEE"/>
    <w:rsid w:val="00072F4C"/>
    <w:rsid w:val="00073C10"/>
    <w:rsid w:val="00073CAF"/>
    <w:rsid w:val="00073E87"/>
    <w:rsid w:val="0007421B"/>
    <w:rsid w:val="00074292"/>
    <w:rsid w:val="00074747"/>
    <w:rsid w:val="00074831"/>
    <w:rsid w:val="00074BB0"/>
    <w:rsid w:val="00074D71"/>
    <w:rsid w:val="000753B7"/>
    <w:rsid w:val="0007593F"/>
    <w:rsid w:val="00076708"/>
    <w:rsid w:val="00076DDD"/>
    <w:rsid w:val="00080B6A"/>
    <w:rsid w:val="00080DAA"/>
    <w:rsid w:val="00080F3E"/>
    <w:rsid w:val="000820A8"/>
    <w:rsid w:val="0008516E"/>
    <w:rsid w:val="0008523C"/>
    <w:rsid w:val="00090321"/>
    <w:rsid w:val="0009048E"/>
    <w:rsid w:val="000907A7"/>
    <w:rsid w:val="000917E1"/>
    <w:rsid w:val="00091CBD"/>
    <w:rsid w:val="00092182"/>
    <w:rsid w:val="0009299A"/>
    <w:rsid w:val="00093734"/>
    <w:rsid w:val="00094026"/>
    <w:rsid w:val="00094178"/>
    <w:rsid w:val="00094285"/>
    <w:rsid w:val="000942C8"/>
    <w:rsid w:val="00094375"/>
    <w:rsid w:val="00096BD5"/>
    <w:rsid w:val="00096D2F"/>
    <w:rsid w:val="00097A14"/>
    <w:rsid w:val="000A0864"/>
    <w:rsid w:val="000A1881"/>
    <w:rsid w:val="000A19D7"/>
    <w:rsid w:val="000A1A9C"/>
    <w:rsid w:val="000A3D3C"/>
    <w:rsid w:val="000A3F30"/>
    <w:rsid w:val="000A4B7D"/>
    <w:rsid w:val="000A5120"/>
    <w:rsid w:val="000A655B"/>
    <w:rsid w:val="000A6C6B"/>
    <w:rsid w:val="000A78A9"/>
    <w:rsid w:val="000A7917"/>
    <w:rsid w:val="000B0D00"/>
    <w:rsid w:val="000B3262"/>
    <w:rsid w:val="000B362B"/>
    <w:rsid w:val="000B3DFE"/>
    <w:rsid w:val="000B4518"/>
    <w:rsid w:val="000B4585"/>
    <w:rsid w:val="000B4AE9"/>
    <w:rsid w:val="000B50BD"/>
    <w:rsid w:val="000B520B"/>
    <w:rsid w:val="000B5893"/>
    <w:rsid w:val="000B5A4C"/>
    <w:rsid w:val="000B6935"/>
    <w:rsid w:val="000C0131"/>
    <w:rsid w:val="000C02A6"/>
    <w:rsid w:val="000C1485"/>
    <w:rsid w:val="000C2095"/>
    <w:rsid w:val="000C2669"/>
    <w:rsid w:val="000C27CF"/>
    <w:rsid w:val="000C3392"/>
    <w:rsid w:val="000C37D4"/>
    <w:rsid w:val="000C515F"/>
    <w:rsid w:val="000C71E4"/>
    <w:rsid w:val="000C76C4"/>
    <w:rsid w:val="000D138C"/>
    <w:rsid w:val="000D13B2"/>
    <w:rsid w:val="000D250F"/>
    <w:rsid w:val="000D273F"/>
    <w:rsid w:val="000D32B5"/>
    <w:rsid w:val="000D3450"/>
    <w:rsid w:val="000D6491"/>
    <w:rsid w:val="000D6FCE"/>
    <w:rsid w:val="000D7301"/>
    <w:rsid w:val="000D7790"/>
    <w:rsid w:val="000E0733"/>
    <w:rsid w:val="000E0D0A"/>
    <w:rsid w:val="000E0E16"/>
    <w:rsid w:val="000E133A"/>
    <w:rsid w:val="000E16F1"/>
    <w:rsid w:val="000E1F9A"/>
    <w:rsid w:val="000E2310"/>
    <w:rsid w:val="000E2BDD"/>
    <w:rsid w:val="000E56EA"/>
    <w:rsid w:val="000E5857"/>
    <w:rsid w:val="000E58B2"/>
    <w:rsid w:val="000E78DC"/>
    <w:rsid w:val="000E7D1A"/>
    <w:rsid w:val="000F0177"/>
    <w:rsid w:val="000F0958"/>
    <w:rsid w:val="000F0AA7"/>
    <w:rsid w:val="000F24E8"/>
    <w:rsid w:val="000F2D94"/>
    <w:rsid w:val="000F2DC4"/>
    <w:rsid w:val="000F3E3F"/>
    <w:rsid w:val="000F455F"/>
    <w:rsid w:val="000F503D"/>
    <w:rsid w:val="000F53A2"/>
    <w:rsid w:val="000F5997"/>
    <w:rsid w:val="000F5FFE"/>
    <w:rsid w:val="000F7B5E"/>
    <w:rsid w:val="00100374"/>
    <w:rsid w:val="00100820"/>
    <w:rsid w:val="00100875"/>
    <w:rsid w:val="00100A54"/>
    <w:rsid w:val="00100CAB"/>
    <w:rsid w:val="00101397"/>
    <w:rsid w:val="00102FF7"/>
    <w:rsid w:val="00103A3F"/>
    <w:rsid w:val="0010436D"/>
    <w:rsid w:val="001051D6"/>
    <w:rsid w:val="001060EF"/>
    <w:rsid w:val="00107129"/>
    <w:rsid w:val="00107248"/>
    <w:rsid w:val="00107728"/>
    <w:rsid w:val="00107DB4"/>
    <w:rsid w:val="00110A25"/>
    <w:rsid w:val="00110CB7"/>
    <w:rsid w:val="00110FB7"/>
    <w:rsid w:val="00112DE2"/>
    <w:rsid w:val="00112F07"/>
    <w:rsid w:val="001137F9"/>
    <w:rsid w:val="0011380A"/>
    <w:rsid w:val="00113B36"/>
    <w:rsid w:val="00115678"/>
    <w:rsid w:val="00116718"/>
    <w:rsid w:val="00116E66"/>
    <w:rsid w:val="001177B6"/>
    <w:rsid w:val="00117808"/>
    <w:rsid w:val="00117BA3"/>
    <w:rsid w:val="00120689"/>
    <w:rsid w:val="00120B3C"/>
    <w:rsid w:val="00121009"/>
    <w:rsid w:val="001224F5"/>
    <w:rsid w:val="00122E5E"/>
    <w:rsid w:val="00122F10"/>
    <w:rsid w:val="00123254"/>
    <w:rsid w:val="0012475E"/>
    <w:rsid w:val="00125175"/>
    <w:rsid w:val="001254A7"/>
    <w:rsid w:val="00126948"/>
    <w:rsid w:val="0012767D"/>
    <w:rsid w:val="00127A98"/>
    <w:rsid w:val="00130AD6"/>
    <w:rsid w:val="0013171A"/>
    <w:rsid w:val="00131720"/>
    <w:rsid w:val="00132D8F"/>
    <w:rsid w:val="00134088"/>
    <w:rsid w:val="001342D9"/>
    <w:rsid w:val="00135664"/>
    <w:rsid w:val="00135FD8"/>
    <w:rsid w:val="001363C2"/>
    <w:rsid w:val="001369D8"/>
    <w:rsid w:val="00136A77"/>
    <w:rsid w:val="00136F6A"/>
    <w:rsid w:val="001373F1"/>
    <w:rsid w:val="00140099"/>
    <w:rsid w:val="001421D5"/>
    <w:rsid w:val="001431C2"/>
    <w:rsid w:val="001432C3"/>
    <w:rsid w:val="001468EA"/>
    <w:rsid w:val="00147237"/>
    <w:rsid w:val="0014789E"/>
    <w:rsid w:val="0015119B"/>
    <w:rsid w:val="00152C90"/>
    <w:rsid w:val="00153029"/>
    <w:rsid w:val="0015381E"/>
    <w:rsid w:val="001547BF"/>
    <w:rsid w:val="00154826"/>
    <w:rsid w:val="00156C2E"/>
    <w:rsid w:val="00157397"/>
    <w:rsid w:val="0016029B"/>
    <w:rsid w:val="00160C44"/>
    <w:rsid w:val="00161E05"/>
    <w:rsid w:val="00162646"/>
    <w:rsid w:val="00163371"/>
    <w:rsid w:val="00163533"/>
    <w:rsid w:val="0016410B"/>
    <w:rsid w:val="00164527"/>
    <w:rsid w:val="00164695"/>
    <w:rsid w:val="0016492B"/>
    <w:rsid w:val="00164D7F"/>
    <w:rsid w:val="00165CA5"/>
    <w:rsid w:val="00166100"/>
    <w:rsid w:val="001665CA"/>
    <w:rsid w:val="00167351"/>
    <w:rsid w:val="0017038D"/>
    <w:rsid w:val="00170BE7"/>
    <w:rsid w:val="001711DE"/>
    <w:rsid w:val="00172849"/>
    <w:rsid w:val="00172AEE"/>
    <w:rsid w:val="001730D2"/>
    <w:rsid w:val="00174080"/>
    <w:rsid w:val="00174C4E"/>
    <w:rsid w:val="00175AD4"/>
    <w:rsid w:val="0017654E"/>
    <w:rsid w:val="00176A87"/>
    <w:rsid w:val="00181067"/>
    <w:rsid w:val="00181288"/>
    <w:rsid w:val="00181341"/>
    <w:rsid w:val="00182C44"/>
    <w:rsid w:val="00183447"/>
    <w:rsid w:val="00183807"/>
    <w:rsid w:val="00183E29"/>
    <w:rsid w:val="00185113"/>
    <w:rsid w:val="00185210"/>
    <w:rsid w:val="00185292"/>
    <w:rsid w:val="00185590"/>
    <w:rsid w:val="00186208"/>
    <w:rsid w:val="001870B6"/>
    <w:rsid w:val="00187277"/>
    <w:rsid w:val="00187468"/>
    <w:rsid w:val="0018748E"/>
    <w:rsid w:val="0019000A"/>
    <w:rsid w:val="0019147B"/>
    <w:rsid w:val="001918F7"/>
    <w:rsid w:val="00192779"/>
    <w:rsid w:val="001928D7"/>
    <w:rsid w:val="00192E24"/>
    <w:rsid w:val="00193972"/>
    <w:rsid w:val="00194753"/>
    <w:rsid w:val="0019574E"/>
    <w:rsid w:val="00195B78"/>
    <w:rsid w:val="001962F2"/>
    <w:rsid w:val="00197212"/>
    <w:rsid w:val="00197A2B"/>
    <w:rsid w:val="00197A71"/>
    <w:rsid w:val="00197F58"/>
    <w:rsid w:val="001A00AD"/>
    <w:rsid w:val="001A0B0E"/>
    <w:rsid w:val="001A1717"/>
    <w:rsid w:val="001A1C0D"/>
    <w:rsid w:val="001A2011"/>
    <w:rsid w:val="001A230B"/>
    <w:rsid w:val="001A36EC"/>
    <w:rsid w:val="001A3849"/>
    <w:rsid w:val="001A477F"/>
    <w:rsid w:val="001A4832"/>
    <w:rsid w:val="001A4838"/>
    <w:rsid w:val="001A48B2"/>
    <w:rsid w:val="001A4E2D"/>
    <w:rsid w:val="001A6289"/>
    <w:rsid w:val="001A6E2E"/>
    <w:rsid w:val="001A7107"/>
    <w:rsid w:val="001A7AB7"/>
    <w:rsid w:val="001A7B2A"/>
    <w:rsid w:val="001B07F7"/>
    <w:rsid w:val="001B0E88"/>
    <w:rsid w:val="001B15FB"/>
    <w:rsid w:val="001B19F4"/>
    <w:rsid w:val="001B21D4"/>
    <w:rsid w:val="001B33DB"/>
    <w:rsid w:val="001B5359"/>
    <w:rsid w:val="001B5E37"/>
    <w:rsid w:val="001B5F8F"/>
    <w:rsid w:val="001B62A5"/>
    <w:rsid w:val="001B6A72"/>
    <w:rsid w:val="001B7348"/>
    <w:rsid w:val="001B7766"/>
    <w:rsid w:val="001C04C7"/>
    <w:rsid w:val="001C0927"/>
    <w:rsid w:val="001C19B6"/>
    <w:rsid w:val="001C25DD"/>
    <w:rsid w:val="001C349C"/>
    <w:rsid w:val="001C3D64"/>
    <w:rsid w:val="001C553F"/>
    <w:rsid w:val="001C5D88"/>
    <w:rsid w:val="001C6C78"/>
    <w:rsid w:val="001C6D6B"/>
    <w:rsid w:val="001C6EE1"/>
    <w:rsid w:val="001D078E"/>
    <w:rsid w:val="001D1284"/>
    <w:rsid w:val="001D27C5"/>
    <w:rsid w:val="001D2EEB"/>
    <w:rsid w:val="001D304E"/>
    <w:rsid w:val="001D3D0B"/>
    <w:rsid w:val="001D5235"/>
    <w:rsid w:val="001D724F"/>
    <w:rsid w:val="001D7710"/>
    <w:rsid w:val="001D7CF9"/>
    <w:rsid w:val="001E0FB6"/>
    <w:rsid w:val="001E1209"/>
    <w:rsid w:val="001E48B2"/>
    <w:rsid w:val="001E4D22"/>
    <w:rsid w:val="001E4F8F"/>
    <w:rsid w:val="001E5107"/>
    <w:rsid w:val="001E582A"/>
    <w:rsid w:val="001E5A41"/>
    <w:rsid w:val="001E60C7"/>
    <w:rsid w:val="001E62D5"/>
    <w:rsid w:val="001E761E"/>
    <w:rsid w:val="001F010C"/>
    <w:rsid w:val="001F066E"/>
    <w:rsid w:val="001F0AAE"/>
    <w:rsid w:val="001F1797"/>
    <w:rsid w:val="001F33C7"/>
    <w:rsid w:val="001F33EC"/>
    <w:rsid w:val="001F4699"/>
    <w:rsid w:val="001F4EEB"/>
    <w:rsid w:val="001F50A8"/>
    <w:rsid w:val="001F7169"/>
    <w:rsid w:val="001F7B13"/>
    <w:rsid w:val="001F7DA8"/>
    <w:rsid w:val="002001A8"/>
    <w:rsid w:val="00200751"/>
    <w:rsid w:val="00202D7D"/>
    <w:rsid w:val="00202FB5"/>
    <w:rsid w:val="00203BDB"/>
    <w:rsid w:val="0020484D"/>
    <w:rsid w:val="00204DF3"/>
    <w:rsid w:val="00205228"/>
    <w:rsid w:val="002059E1"/>
    <w:rsid w:val="00205CB9"/>
    <w:rsid w:val="00212067"/>
    <w:rsid w:val="002126DE"/>
    <w:rsid w:val="00213790"/>
    <w:rsid w:val="00214644"/>
    <w:rsid w:val="0021478E"/>
    <w:rsid w:val="00214F50"/>
    <w:rsid w:val="002155AF"/>
    <w:rsid w:val="00215E04"/>
    <w:rsid w:val="0021623A"/>
    <w:rsid w:val="00216AA2"/>
    <w:rsid w:val="00216D7F"/>
    <w:rsid w:val="00217E98"/>
    <w:rsid w:val="00220095"/>
    <w:rsid w:val="00220896"/>
    <w:rsid w:val="00220A7F"/>
    <w:rsid w:val="00220B06"/>
    <w:rsid w:val="00220F84"/>
    <w:rsid w:val="00221027"/>
    <w:rsid w:val="00221526"/>
    <w:rsid w:val="002217B9"/>
    <w:rsid w:val="00221A38"/>
    <w:rsid w:val="00222A38"/>
    <w:rsid w:val="0022329C"/>
    <w:rsid w:val="00224D19"/>
    <w:rsid w:val="00225243"/>
    <w:rsid w:val="00225437"/>
    <w:rsid w:val="00225A39"/>
    <w:rsid w:val="00227966"/>
    <w:rsid w:val="00227A53"/>
    <w:rsid w:val="00227CE8"/>
    <w:rsid w:val="00227D46"/>
    <w:rsid w:val="00231831"/>
    <w:rsid w:val="00232A9C"/>
    <w:rsid w:val="0023433B"/>
    <w:rsid w:val="00234390"/>
    <w:rsid w:val="00234408"/>
    <w:rsid w:val="002347D4"/>
    <w:rsid w:val="00234C76"/>
    <w:rsid w:val="00234D7F"/>
    <w:rsid w:val="00234F12"/>
    <w:rsid w:val="00235C8D"/>
    <w:rsid w:val="00236F03"/>
    <w:rsid w:val="0023724C"/>
    <w:rsid w:val="00237760"/>
    <w:rsid w:val="00237B1F"/>
    <w:rsid w:val="002408A0"/>
    <w:rsid w:val="002409A4"/>
    <w:rsid w:val="00240FA4"/>
    <w:rsid w:val="002412B3"/>
    <w:rsid w:val="002415D9"/>
    <w:rsid w:val="00241905"/>
    <w:rsid w:val="002419A2"/>
    <w:rsid w:val="00241D53"/>
    <w:rsid w:val="0024231D"/>
    <w:rsid w:val="0024365B"/>
    <w:rsid w:val="002447D7"/>
    <w:rsid w:val="00244862"/>
    <w:rsid w:val="00245358"/>
    <w:rsid w:val="00245363"/>
    <w:rsid w:val="002453CD"/>
    <w:rsid w:val="002458B9"/>
    <w:rsid w:val="002459AE"/>
    <w:rsid w:val="002466F7"/>
    <w:rsid w:val="00246ACC"/>
    <w:rsid w:val="00247259"/>
    <w:rsid w:val="00247D0F"/>
    <w:rsid w:val="00250C91"/>
    <w:rsid w:val="0025189C"/>
    <w:rsid w:val="00251921"/>
    <w:rsid w:val="00251D00"/>
    <w:rsid w:val="0025256C"/>
    <w:rsid w:val="00252D25"/>
    <w:rsid w:val="00252E99"/>
    <w:rsid w:val="00254045"/>
    <w:rsid w:val="0025413D"/>
    <w:rsid w:val="00254179"/>
    <w:rsid w:val="00254858"/>
    <w:rsid w:val="00254D01"/>
    <w:rsid w:val="00255651"/>
    <w:rsid w:val="002556BB"/>
    <w:rsid w:val="00255E8E"/>
    <w:rsid w:val="0025652B"/>
    <w:rsid w:val="0025696F"/>
    <w:rsid w:val="00256BA1"/>
    <w:rsid w:val="0025723C"/>
    <w:rsid w:val="0025724D"/>
    <w:rsid w:val="00257933"/>
    <w:rsid w:val="00260A41"/>
    <w:rsid w:val="00260C1A"/>
    <w:rsid w:val="00260F84"/>
    <w:rsid w:val="00261578"/>
    <w:rsid w:val="00263007"/>
    <w:rsid w:val="00263727"/>
    <w:rsid w:val="0026433F"/>
    <w:rsid w:val="002646FF"/>
    <w:rsid w:val="00264D1F"/>
    <w:rsid w:val="00264F76"/>
    <w:rsid w:val="00265317"/>
    <w:rsid w:val="00265A56"/>
    <w:rsid w:val="00266152"/>
    <w:rsid w:val="00266783"/>
    <w:rsid w:val="002672EE"/>
    <w:rsid w:val="00267521"/>
    <w:rsid w:val="002677CE"/>
    <w:rsid w:val="00267FF7"/>
    <w:rsid w:val="00271441"/>
    <w:rsid w:val="002726F0"/>
    <w:rsid w:val="00272EBB"/>
    <w:rsid w:val="00273828"/>
    <w:rsid w:val="002745FD"/>
    <w:rsid w:val="00274A45"/>
    <w:rsid w:val="00274D6F"/>
    <w:rsid w:val="0027540E"/>
    <w:rsid w:val="00275498"/>
    <w:rsid w:val="00275653"/>
    <w:rsid w:val="00277091"/>
    <w:rsid w:val="00277950"/>
    <w:rsid w:val="00277EB7"/>
    <w:rsid w:val="002800C2"/>
    <w:rsid w:val="00280717"/>
    <w:rsid w:val="00281DBF"/>
    <w:rsid w:val="00282FB7"/>
    <w:rsid w:val="00283638"/>
    <w:rsid w:val="0028454B"/>
    <w:rsid w:val="002848D7"/>
    <w:rsid w:val="00285F76"/>
    <w:rsid w:val="002868E9"/>
    <w:rsid w:val="00286BBC"/>
    <w:rsid w:val="00287313"/>
    <w:rsid w:val="002875EC"/>
    <w:rsid w:val="00287B50"/>
    <w:rsid w:val="00290043"/>
    <w:rsid w:val="00290048"/>
    <w:rsid w:val="00290169"/>
    <w:rsid w:val="002905B3"/>
    <w:rsid w:val="00291BD8"/>
    <w:rsid w:val="002926DB"/>
    <w:rsid w:val="0029284C"/>
    <w:rsid w:val="00294315"/>
    <w:rsid w:val="0029434B"/>
    <w:rsid w:val="002949C8"/>
    <w:rsid w:val="00294ECB"/>
    <w:rsid w:val="002956FF"/>
    <w:rsid w:val="00296BEE"/>
    <w:rsid w:val="00297724"/>
    <w:rsid w:val="00297924"/>
    <w:rsid w:val="00297D61"/>
    <w:rsid w:val="002A0BAC"/>
    <w:rsid w:val="002A0F67"/>
    <w:rsid w:val="002A1320"/>
    <w:rsid w:val="002A26DB"/>
    <w:rsid w:val="002A2990"/>
    <w:rsid w:val="002A2B46"/>
    <w:rsid w:val="002A2CF4"/>
    <w:rsid w:val="002A33AE"/>
    <w:rsid w:val="002A354D"/>
    <w:rsid w:val="002A3620"/>
    <w:rsid w:val="002A4002"/>
    <w:rsid w:val="002A43B8"/>
    <w:rsid w:val="002A47BB"/>
    <w:rsid w:val="002A5766"/>
    <w:rsid w:val="002A62AC"/>
    <w:rsid w:val="002A6948"/>
    <w:rsid w:val="002A7D64"/>
    <w:rsid w:val="002B0AD2"/>
    <w:rsid w:val="002B0D56"/>
    <w:rsid w:val="002B0E62"/>
    <w:rsid w:val="002B15FC"/>
    <w:rsid w:val="002B1CA7"/>
    <w:rsid w:val="002B2416"/>
    <w:rsid w:val="002B246B"/>
    <w:rsid w:val="002B3293"/>
    <w:rsid w:val="002B4947"/>
    <w:rsid w:val="002B49EE"/>
    <w:rsid w:val="002B65BF"/>
    <w:rsid w:val="002C071A"/>
    <w:rsid w:val="002C1D9F"/>
    <w:rsid w:val="002C1F75"/>
    <w:rsid w:val="002C1FDD"/>
    <w:rsid w:val="002C3898"/>
    <w:rsid w:val="002C555C"/>
    <w:rsid w:val="002C5C50"/>
    <w:rsid w:val="002C62D8"/>
    <w:rsid w:val="002C6EEC"/>
    <w:rsid w:val="002C7BA7"/>
    <w:rsid w:val="002C7DFD"/>
    <w:rsid w:val="002D0702"/>
    <w:rsid w:val="002D083F"/>
    <w:rsid w:val="002D1B5B"/>
    <w:rsid w:val="002D2B6B"/>
    <w:rsid w:val="002D40C8"/>
    <w:rsid w:val="002D4285"/>
    <w:rsid w:val="002D466C"/>
    <w:rsid w:val="002D5242"/>
    <w:rsid w:val="002D579F"/>
    <w:rsid w:val="002D5898"/>
    <w:rsid w:val="002D65B9"/>
    <w:rsid w:val="002D6C60"/>
    <w:rsid w:val="002D71A0"/>
    <w:rsid w:val="002E0EBC"/>
    <w:rsid w:val="002E1288"/>
    <w:rsid w:val="002E17FB"/>
    <w:rsid w:val="002E32C5"/>
    <w:rsid w:val="002E3564"/>
    <w:rsid w:val="002E3B8A"/>
    <w:rsid w:val="002E3C4E"/>
    <w:rsid w:val="002E430F"/>
    <w:rsid w:val="002E4895"/>
    <w:rsid w:val="002E49F3"/>
    <w:rsid w:val="002E4FCC"/>
    <w:rsid w:val="002E6323"/>
    <w:rsid w:val="002F0000"/>
    <w:rsid w:val="002F077F"/>
    <w:rsid w:val="002F0795"/>
    <w:rsid w:val="002F08CF"/>
    <w:rsid w:val="002F0909"/>
    <w:rsid w:val="002F09FF"/>
    <w:rsid w:val="002F0EA3"/>
    <w:rsid w:val="002F14CF"/>
    <w:rsid w:val="002F1A70"/>
    <w:rsid w:val="002F2B64"/>
    <w:rsid w:val="002F39BB"/>
    <w:rsid w:val="002F3FD2"/>
    <w:rsid w:val="002F4510"/>
    <w:rsid w:val="002F46DF"/>
    <w:rsid w:val="002F4C98"/>
    <w:rsid w:val="002F687C"/>
    <w:rsid w:val="00300557"/>
    <w:rsid w:val="00300DD9"/>
    <w:rsid w:val="00302A60"/>
    <w:rsid w:val="00302D3C"/>
    <w:rsid w:val="00303A9C"/>
    <w:rsid w:val="00304D0A"/>
    <w:rsid w:val="00304E67"/>
    <w:rsid w:val="00304E6B"/>
    <w:rsid w:val="00305708"/>
    <w:rsid w:val="00305A4F"/>
    <w:rsid w:val="00307DAC"/>
    <w:rsid w:val="003105EB"/>
    <w:rsid w:val="0031164E"/>
    <w:rsid w:val="00311F76"/>
    <w:rsid w:val="003122B4"/>
    <w:rsid w:val="003124DE"/>
    <w:rsid w:val="0031278D"/>
    <w:rsid w:val="0031379A"/>
    <w:rsid w:val="00313D67"/>
    <w:rsid w:val="00313DF7"/>
    <w:rsid w:val="00315055"/>
    <w:rsid w:val="0031540B"/>
    <w:rsid w:val="003155AB"/>
    <w:rsid w:val="00316A36"/>
    <w:rsid w:val="00316AF4"/>
    <w:rsid w:val="00320403"/>
    <w:rsid w:val="003214D2"/>
    <w:rsid w:val="00321E54"/>
    <w:rsid w:val="00322095"/>
    <w:rsid w:val="003228B6"/>
    <w:rsid w:val="00322FA1"/>
    <w:rsid w:val="003235DF"/>
    <w:rsid w:val="0032365B"/>
    <w:rsid w:val="003236C9"/>
    <w:rsid w:val="00323911"/>
    <w:rsid w:val="003246F0"/>
    <w:rsid w:val="00324EC8"/>
    <w:rsid w:val="00325148"/>
    <w:rsid w:val="003251ED"/>
    <w:rsid w:val="00325E6A"/>
    <w:rsid w:val="0032619B"/>
    <w:rsid w:val="0032745F"/>
    <w:rsid w:val="00327C10"/>
    <w:rsid w:val="00327C99"/>
    <w:rsid w:val="00327CC8"/>
    <w:rsid w:val="00330587"/>
    <w:rsid w:val="003305A9"/>
    <w:rsid w:val="00331323"/>
    <w:rsid w:val="003327B6"/>
    <w:rsid w:val="00333670"/>
    <w:rsid w:val="00334604"/>
    <w:rsid w:val="00334B0A"/>
    <w:rsid w:val="00334F80"/>
    <w:rsid w:val="00335496"/>
    <w:rsid w:val="00335D2A"/>
    <w:rsid w:val="0033746B"/>
    <w:rsid w:val="003375C4"/>
    <w:rsid w:val="00337A02"/>
    <w:rsid w:val="00340064"/>
    <w:rsid w:val="003401B7"/>
    <w:rsid w:val="00340909"/>
    <w:rsid w:val="00340C7A"/>
    <w:rsid w:val="003410F7"/>
    <w:rsid w:val="0034249B"/>
    <w:rsid w:val="00343856"/>
    <w:rsid w:val="00344528"/>
    <w:rsid w:val="00344577"/>
    <w:rsid w:val="003446D9"/>
    <w:rsid w:val="00344A60"/>
    <w:rsid w:val="00344F56"/>
    <w:rsid w:val="003454D5"/>
    <w:rsid w:val="003455ED"/>
    <w:rsid w:val="00345A11"/>
    <w:rsid w:val="00345AE5"/>
    <w:rsid w:val="00345BC5"/>
    <w:rsid w:val="00347740"/>
    <w:rsid w:val="00347E44"/>
    <w:rsid w:val="0035049A"/>
    <w:rsid w:val="003505FB"/>
    <w:rsid w:val="0035079F"/>
    <w:rsid w:val="003526DA"/>
    <w:rsid w:val="00352E23"/>
    <w:rsid w:val="0035337F"/>
    <w:rsid w:val="003538C0"/>
    <w:rsid w:val="0035463E"/>
    <w:rsid w:val="003552A9"/>
    <w:rsid w:val="0035534F"/>
    <w:rsid w:val="00356189"/>
    <w:rsid w:val="00356995"/>
    <w:rsid w:val="00357AF3"/>
    <w:rsid w:val="00357DDC"/>
    <w:rsid w:val="003606C6"/>
    <w:rsid w:val="00360F44"/>
    <w:rsid w:val="0036133F"/>
    <w:rsid w:val="00361EA4"/>
    <w:rsid w:val="0036315C"/>
    <w:rsid w:val="00363CE6"/>
    <w:rsid w:val="00363EB1"/>
    <w:rsid w:val="0036586C"/>
    <w:rsid w:val="00365A1C"/>
    <w:rsid w:val="003664DF"/>
    <w:rsid w:val="00366F39"/>
    <w:rsid w:val="003711DC"/>
    <w:rsid w:val="003712BA"/>
    <w:rsid w:val="0037205A"/>
    <w:rsid w:val="00372084"/>
    <w:rsid w:val="00372209"/>
    <w:rsid w:val="003729E6"/>
    <w:rsid w:val="00372FE3"/>
    <w:rsid w:val="0037323E"/>
    <w:rsid w:val="00373835"/>
    <w:rsid w:val="00373992"/>
    <w:rsid w:val="00373EC7"/>
    <w:rsid w:val="0037431B"/>
    <w:rsid w:val="0037553E"/>
    <w:rsid w:val="0037576F"/>
    <w:rsid w:val="00375B21"/>
    <w:rsid w:val="00375B9E"/>
    <w:rsid w:val="00375F2D"/>
    <w:rsid w:val="00376223"/>
    <w:rsid w:val="00377770"/>
    <w:rsid w:val="003805E5"/>
    <w:rsid w:val="00380DC4"/>
    <w:rsid w:val="00381A7D"/>
    <w:rsid w:val="00382E12"/>
    <w:rsid w:val="00383249"/>
    <w:rsid w:val="0038336A"/>
    <w:rsid w:val="00383692"/>
    <w:rsid w:val="00383800"/>
    <w:rsid w:val="0038490A"/>
    <w:rsid w:val="003850DD"/>
    <w:rsid w:val="0038581D"/>
    <w:rsid w:val="003866D2"/>
    <w:rsid w:val="00386AF6"/>
    <w:rsid w:val="00387110"/>
    <w:rsid w:val="00390A6D"/>
    <w:rsid w:val="003914FB"/>
    <w:rsid w:val="00392550"/>
    <w:rsid w:val="003925B4"/>
    <w:rsid w:val="00392724"/>
    <w:rsid w:val="00392ED0"/>
    <w:rsid w:val="00392F33"/>
    <w:rsid w:val="003953B2"/>
    <w:rsid w:val="003959D3"/>
    <w:rsid w:val="003966FB"/>
    <w:rsid w:val="00397552"/>
    <w:rsid w:val="003A0F69"/>
    <w:rsid w:val="003A0FA7"/>
    <w:rsid w:val="003A2011"/>
    <w:rsid w:val="003A2C89"/>
    <w:rsid w:val="003A30BC"/>
    <w:rsid w:val="003A3226"/>
    <w:rsid w:val="003A33DD"/>
    <w:rsid w:val="003A4B1E"/>
    <w:rsid w:val="003A52B0"/>
    <w:rsid w:val="003A5AC0"/>
    <w:rsid w:val="003A5DA0"/>
    <w:rsid w:val="003A5F1E"/>
    <w:rsid w:val="003A6500"/>
    <w:rsid w:val="003A70C9"/>
    <w:rsid w:val="003A7578"/>
    <w:rsid w:val="003A75C2"/>
    <w:rsid w:val="003B0E42"/>
    <w:rsid w:val="003B1886"/>
    <w:rsid w:val="003B2414"/>
    <w:rsid w:val="003B253A"/>
    <w:rsid w:val="003B2C5B"/>
    <w:rsid w:val="003B321B"/>
    <w:rsid w:val="003B3B51"/>
    <w:rsid w:val="003B420A"/>
    <w:rsid w:val="003B597D"/>
    <w:rsid w:val="003B67EA"/>
    <w:rsid w:val="003B6FAA"/>
    <w:rsid w:val="003B735C"/>
    <w:rsid w:val="003B7666"/>
    <w:rsid w:val="003B7D72"/>
    <w:rsid w:val="003C0739"/>
    <w:rsid w:val="003C1C93"/>
    <w:rsid w:val="003C259C"/>
    <w:rsid w:val="003C3209"/>
    <w:rsid w:val="003C3559"/>
    <w:rsid w:val="003C42BF"/>
    <w:rsid w:val="003C474D"/>
    <w:rsid w:val="003C5391"/>
    <w:rsid w:val="003C5CC5"/>
    <w:rsid w:val="003C66BA"/>
    <w:rsid w:val="003C6A72"/>
    <w:rsid w:val="003C7270"/>
    <w:rsid w:val="003C7BE7"/>
    <w:rsid w:val="003D0156"/>
    <w:rsid w:val="003D1372"/>
    <w:rsid w:val="003D15CA"/>
    <w:rsid w:val="003D26FC"/>
    <w:rsid w:val="003D4828"/>
    <w:rsid w:val="003D4D63"/>
    <w:rsid w:val="003D510D"/>
    <w:rsid w:val="003D549F"/>
    <w:rsid w:val="003D5C53"/>
    <w:rsid w:val="003D5DFD"/>
    <w:rsid w:val="003D6166"/>
    <w:rsid w:val="003D651F"/>
    <w:rsid w:val="003D76CC"/>
    <w:rsid w:val="003D7791"/>
    <w:rsid w:val="003D791E"/>
    <w:rsid w:val="003E0608"/>
    <w:rsid w:val="003E0B47"/>
    <w:rsid w:val="003E1204"/>
    <w:rsid w:val="003E1B04"/>
    <w:rsid w:val="003E1E40"/>
    <w:rsid w:val="003E30CF"/>
    <w:rsid w:val="003E3203"/>
    <w:rsid w:val="003E3784"/>
    <w:rsid w:val="003E4ED9"/>
    <w:rsid w:val="003E504A"/>
    <w:rsid w:val="003E5E56"/>
    <w:rsid w:val="003E6556"/>
    <w:rsid w:val="003E6655"/>
    <w:rsid w:val="003E6A2D"/>
    <w:rsid w:val="003E6F91"/>
    <w:rsid w:val="003E74BF"/>
    <w:rsid w:val="003E7EE9"/>
    <w:rsid w:val="003F01CA"/>
    <w:rsid w:val="003F01FB"/>
    <w:rsid w:val="003F038E"/>
    <w:rsid w:val="003F06C0"/>
    <w:rsid w:val="003F0AE3"/>
    <w:rsid w:val="003F0C1A"/>
    <w:rsid w:val="003F14F7"/>
    <w:rsid w:val="003F1730"/>
    <w:rsid w:val="003F1F01"/>
    <w:rsid w:val="003F3FC2"/>
    <w:rsid w:val="003F4373"/>
    <w:rsid w:val="003F543D"/>
    <w:rsid w:val="003F6C33"/>
    <w:rsid w:val="003F7502"/>
    <w:rsid w:val="003F7AAA"/>
    <w:rsid w:val="003F7CCF"/>
    <w:rsid w:val="004000A9"/>
    <w:rsid w:val="004002DB"/>
    <w:rsid w:val="0040047A"/>
    <w:rsid w:val="00400765"/>
    <w:rsid w:val="00400AD5"/>
    <w:rsid w:val="0040380C"/>
    <w:rsid w:val="00403814"/>
    <w:rsid w:val="00404470"/>
    <w:rsid w:val="0040548B"/>
    <w:rsid w:val="004065F5"/>
    <w:rsid w:val="00406D56"/>
    <w:rsid w:val="004078C4"/>
    <w:rsid w:val="004078C8"/>
    <w:rsid w:val="00407B10"/>
    <w:rsid w:val="00407C91"/>
    <w:rsid w:val="00410B71"/>
    <w:rsid w:val="00410FFC"/>
    <w:rsid w:val="0041166C"/>
    <w:rsid w:val="0041372D"/>
    <w:rsid w:val="004139F7"/>
    <w:rsid w:val="00413BD6"/>
    <w:rsid w:val="00414941"/>
    <w:rsid w:val="00414D3B"/>
    <w:rsid w:val="00414D3E"/>
    <w:rsid w:val="00415068"/>
    <w:rsid w:val="004157B7"/>
    <w:rsid w:val="004157E4"/>
    <w:rsid w:val="00415A07"/>
    <w:rsid w:val="004161CD"/>
    <w:rsid w:val="0041681F"/>
    <w:rsid w:val="00416B39"/>
    <w:rsid w:val="00416BA0"/>
    <w:rsid w:val="00416CB6"/>
    <w:rsid w:val="00416D08"/>
    <w:rsid w:val="004171FB"/>
    <w:rsid w:val="00417594"/>
    <w:rsid w:val="00417E20"/>
    <w:rsid w:val="00417E31"/>
    <w:rsid w:val="004202C5"/>
    <w:rsid w:val="00420893"/>
    <w:rsid w:val="00421A04"/>
    <w:rsid w:val="004220D8"/>
    <w:rsid w:val="00423A78"/>
    <w:rsid w:val="00424AA8"/>
    <w:rsid w:val="00424C7D"/>
    <w:rsid w:val="00425930"/>
    <w:rsid w:val="00426AB1"/>
    <w:rsid w:val="004277E2"/>
    <w:rsid w:val="0043083C"/>
    <w:rsid w:val="004308A3"/>
    <w:rsid w:val="00432706"/>
    <w:rsid w:val="00432E3B"/>
    <w:rsid w:val="0043404C"/>
    <w:rsid w:val="00434352"/>
    <w:rsid w:val="004347C6"/>
    <w:rsid w:val="00436126"/>
    <w:rsid w:val="004365DE"/>
    <w:rsid w:val="00437BC6"/>
    <w:rsid w:val="00440250"/>
    <w:rsid w:val="004406B9"/>
    <w:rsid w:val="00440A35"/>
    <w:rsid w:val="00440C3F"/>
    <w:rsid w:val="00440D45"/>
    <w:rsid w:val="00440D84"/>
    <w:rsid w:val="00441509"/>
    <w:rsid w:val="00441843"/>
    <w:rsid w:val="00442283"/>
    <w:rsid w:val="0044242F"/>
    <w:rsid w:val="004436B4"/>
    <w:rsid w:val="004436E9"/>
    <w:rsid w:val="00444616"/>
    <w:rsid w:val="00444994"/>
    <w:rsid w:val="00445249"/>
    <w:rsid w:val="00445396"/>
    <w:rsid w:val="00447B74"/>
    <w:rsid w:val="00450201"/>
    <w:rsid w:val="00450406"/>
    <w:rsid w:val="00450775"/>
    <w:rsid w:val="00450829"/>
    <w:rsid w:val="0045087C"/>
    <w:rsid w:val="00450EB9"/>
    <w:rsid w:val="004511D7"/>
    <w:rsid w:val="00452737"/>
    <w:rsid w:val="004527B5"/>
    <w:rsid w:val="00452BC6"/>
    <w:rsid w:val="00452C82"/>
    <w:rsid w:val="004535D8"/>
    <w:rsid w:val="00453916"/>
    <w:rsid w:val="0045435C"/>
    <w:rsid w:val="00454976"/>
    <w:rsid w:val="004556FD"/>
    <w:rsid w:val="00456699"/>
    <w:rsid w:val="00457BFA"/>
    <w:rsid w:val="00461638"/>
    <w:rsid w:val="00461743"/>
    <w:rsid w:val="004619A5"/>
    <w:rsid w:val="00462A55"/>
    <w:rsid w:val="00463330"/>
    <w:rsid w:val="004638A9"/>
    <w:rsid w:val="00463D8C"/>
    <w:rsid w:val="004659CB"/>
    <w:rsid w:val="004663E4"/>
    <w:rsid w:val="00466D5A"/>
    <w:rsid w:val="004678F3"/>
    <w:rsid w:val="00470571"/>
    <w:rsid w:val="004730AB"/>
    <w:rsid w:val="00473A96"/>
    <w:rsid w:val="00475110"/>
    <w:rsid w:val="004758C3"/>
    <w:rsid w:val="00475C6D"/>
    <w:rsid w:val="00477D64"/>
    <w:rsid w:val="00480FC3"/>
    <w:rsid w:val="004818D7"/>
    <w:rsid w:val="004819F5"/>
    <w:rsid w:val="00482977"/>
    <w:rsid w:val="00482B3D"/>
    <w:rsid w:val="004832B1"/>
    <w:rsid w:val="004852EB"/>
    <w:rsid w:val="004858B9"/>
    <w:rsid w:val="00486C78"/>
    <w:rsid w:val="00486DA5"/>
    <w:rsid w:val="00487077"/>
    <w:rsid w:val="004870FA"/>
    <w:rsid w:val="00487801"/>
    <w:rsid w:val="00487941"/>
    <w:rsid w:val="0049084B"/>
    <w:rsid w:val="00491597"/>
    <w:rsid w:val="00491C7A"/>
    <w:rsid w:val="0049304B"/>
    <w:rsid w:val="004938D6"/>
    <w:rsid w:val="00493D1F"/>
    <w:rsid w:val="00494026"/>
    <w:rsid w:val="004942E2"/>
    <w:rsid w:val="0049454B"/>
    <w:rsid w:val="004952D4"/>
    <w:rsid w:val="004958FD"/>
    <w:rsid w:val="00496D01"/>
    <w:rsid w:val="004971E1"/>
    <w:rsid w:val="00497396"/>
    <w:rsid w:val="004A0C7D"/>
    <w:rsid w:val="004A14E4"/>
    <w:rsid w:val="004A1891"/>
    <w:rsid w:val="004A1D44"/>
    <w:rsid w:val="004A26ED"/>
    <w:rsid w:val="004A2924"/>
    <w:rsid w:val="004A2E30"/>
    <w:rsid w:val="004A3657"/>
    <w:rsid w:val="004A3962"/>
    <w:rsid w:val="004A46ED"/>
    <w:rsid w:val="004A4831"/>
    <w:rsid w:val="004A48C3"/>
    <w:rsid w:val="004A52F7"/>
    <w:rsid w:val="004A5628"/>
    <w:rsid w:val="004A734F"/>
    <w:rsid w:val="004A7FFA"/>
    <w:rsid w:val="004B0E61"/>
    <w:rsid w:val="004B0E64"/>
    <w:rsid w:val="004B1007"/>
    <w:rsid w:val="004B17E4"/>
    <w:rsid w:val="004B2E5B"/>
    <w:rsid w:val="004B4779"/>
    <w:rsid w:val="004B540D"/>
    <w:rsid w:val="004B5473"/>
    <w:rsid w:val="004B5652"/>
    <w:rsid w:val="004B78C7"/>
    <w:rsid w:val="004B7DC8"/>
    <w:rsid w:val="004B7FFC"/>
    <w:rsid w:val="004C06F4"/>
    <w:rsid w:val="004C1246"/>
    <w:rsid w:val="004C198E"/>
    <w:rsid w:val="004C2635"/>
    <w:rsid w:val="004C2C81"/>
    <w:rsid w:val="004C410A"/>
    <w:rsid w:val="004C585E"/>
    <w:rsid w:val="004C647A"/>
    <w:rsid w:val="004C688A"/>
    <w:rsid w:val="004C74F7"/>
    <w:rsid w:val="004C75F7"/>
    <w:rsid w:val="004C7D46"/>
    <w:rsid w:val="004C7D6A"/>
    <w:rsid w:val="004D0993"/>
    <w:rsid w:val="004D0F50"/>
    <w:rsid w:val="004D1C29"/>
    <w:rsid w:val="004D1F2B"/>
    <w:rsid w:val="004D3299"/>
    <w:rsid w:val="004D41BF"/>
    <w:rsid w:val="004D4429"/>
    <w:rsid w:val="004D456D"/>
    <w:rsid w:val="004D4F6B"/>
    <w:rsid w:val="004D5919"/>
    <w:rsid w:val="004D5FF4"/>
    <w:rsid w:val="004D655B"/>
    <w:rsid w:val="004D6C93"/>
    <w:rsid w:val="004D708B"/>
    <w:rsid w:val="004D78C7"/>
    <w:rsid w:val="004E0167"/>
    <w:rsid w:val="004E0D9D"/>
    <w:rsid w:val="004E0F09"/>
    <w:rsid w:val="004E1BD0"/>
    <w:rsid w:val="004E1C79"/>
    <w:rsid w:val="004E214B"/>
    <w:rsid w:val="004E265D"/>
    <w:rsid w:val="004E4747"/>
    <w:rsid w:val="004E4F25"/>
    <w:rsid w:val="004E555A"/>
    <w:rsid w:val="004E575B"/>
    <w:rsid w:val="004E5ECF"/>
    <w:rsid w:val="004E6D48"/>
    <w:rsid w:val="004E7226"/>
    <w:rsid w:val="004F035A"/>
    <w:rsid w:val="004F09E4"/>
    <w:rsid w:val="004F0CE3"/>
    <w:rsid w:val="004F14B2"/>
    <w:rsid w:val="004F1BB3"/>
    <w:rsid w:val="004F1CEB"/>
    <w:rsid w:val="004F2446"/>
    <w:rsid w:val="004F26EC"/>
    <w:rsid w:val="004F2768"/>
    <w:rsid w:val="004F2C75"/>
    <w:rsid w:val="004F2E6D"/>
    <w:rsid w:val="004F36D7"/>
    <w:rsid w:val="004F380F"/>
    <w:rsid w:val="004F4E77"/>
    <w:rsid w:val="004F5E73"/>
    <w:rsid w:val="004F72A5"/>
    <w:rsid w:val="004F787A"/>
    <w:rsid w:val="004F7DEA"/>
    <w:rsid w:val="00500251"/>
    <w:rsid w:val="00500933"/>
    <w:rsid w:val="0050095B"/>
    <w:rsid w:val="0050287F"/>
    <w:rsid w:val="00502F44"/>
    <w:rsid w:val="00502FD0"/>
    <w:rsid w:val="00503DD8"/>
    <w:rsid w:val="00505AE3"/>
    <w:rsid w:val="005066F7"/>
    <w:rsid w:val="00506F96"/>
    <w:rsid w:val="005104C4"/>
    <w:rsid w:val="00510C10"/>
    <w:rsid w:val="005128C6"/>
    <w:rsid w:val="00512D5F"/>
    <w:rsid w:val="00513395"/>
    <w:rsid w:val="005139DC"/>
    <w:rsid w:val="00515873"/>
    <w:rsid w:val="00515B33"/>
    <w:rsid w:val="0051625B"/>
    <w:rsid w:val="00516F2C"/>
    <w:rsid w:val="00516FA6"/>
    <w:rsid w:val="005202A8"/>
    <w:rsid w:val="00520650"/>
    <w:rsid w:val="00520BBC"/>
    <w:rsid w:val="00520E5A"/>
    <w:rsid w:val="0052218A"/>
    <w:rsid w:val="00522972"/>
    <w:rsid w:val="0052317F"/>
    <w:rsid w:val="0052378E"/>
    <w:rsid w:val="0052517B"/>
    <w:rsid w:val="00525436"/>
    <w:rsid w:val="00526361"/>
    <w:rsid w:val="00526640"/>
    <w:rsid w:val="00526AFA"/>
    <w:rsid w:val="00527E24"/>
    <w:rsid w:val="00527FA3"/>
    <w:rsid w:val="00530170"/>
    <w:rsid w:val="005305B7"/>
    <w:rsid w:val="00530B63"/>
    <w:rsid w:val="005312DE"/>
    <w:rsid w:val="00531A81"/>
    <w:rsid w:val="00531D77"/>
    <w:rsid w:val="00532236"/>
    <w:rsid w:val="00533007"/>
    <w:rsid w:val="005331C1"/>
    <w:rsid w:val="0053521C"/>
    <w:rsid w:val="00537E79"/>
    <w:rsid w:val="0054055A"/>
    <w:rsid w:val="005429B1"/>
    <w:rsid w:val="00542AE9"/>
    <w:rsid w:val="00543B3E"/>
    <w:rsid w:val="00543D48"/>
    <w:rsid w:val="00544C6B"/>
    <w:rsid w:val="005450AE"/>
    <w:rsid w:val="00545F21"/>
    <w:rsid w:val="005465A1"/>
    <w:rsid w:val="00546907"/>
    <w:rsid w:val="00546D86"/>
    <w:rsid w:val="0054738C"/>
    <w:rsid w:val="0054745B"/>
    <w:rsid w:val="00547989"/>
    <w:rsid w:val="00550060"/>
    <w:rsid w:val="00550873"/>
    <w:rsid w:val="00550EB3"/>
    <w:rsid w:val="00550F6C"/>
    <w:rsid w:val="0055103E"/>
    <w:rsid w:val="00552445"/>
    <w:rsid w:val="0055255E"/>
    <w:rsid w:val="0055341D"/>
    <w:rsid w:val="0055386E"/>
    <w:rsid w:val="00555779"/>
    <w:rsid w:val="00555B88"/>
    <w:rsid w:val="00556D8D"/>
    <w:rsid w:val="00557A01"/>
    <w:rsid w:val="00557F82"/>
    <w:rsid w:val="005604AA"/>
    <w:rsid w:val="00560C56"/>
    <w:rsid w:val="00560FEE"/>
    <w:rsid w:val="005612EE"/>
    <w:rsid w:val="00561826"/>
    <w:rsid w:val="00561F3E"/>
    <w:rsid w:val="00562559"/>
    <w:rsid w:val="00562A7D"/>
    <w:rsid w:val="00562BBF"/>
    <w:rsid w:val="00563AE3"/>
    <w:rsid w:val="00563D57"/>
    <w:rsid w:val="0056420C"/>
    <w:rsid w:val="00566169"/>
    <w:rsid w:val="00566AD5"/>
    <w:rsid w:val="00567B6D"/>
    <w:rsid w:val="00567F4C"/>
    <w:rsid w:val="00570971"/>
    <w:rsid w:val="00570993"/>
    <w:rsid w:val="00570C0C"/>
    <w:rsid w:val="00570E36"/>
    <w:rsid w:val="005710C0"/>
    <w:rsid w:val="00571729"/>
    <w:rsid w:val="00571D11"/>
    <w:rsid w:val="005721EB"/>
    <w:rsid w:val="0057263C"/>
    <w:rsid w:val="00572895"/>
    <w:rsid w:val="00572BD0"/>
    <w:rsid w:val="005735F9"/>
    <w:rsid w:val="00574D73"/>
    <w:rsid w:val="00574D96"/>
    <w:rsid w:val="00574E54"/>
    <w:rsid w:val="0057558B"/>
    <w:rsid w:val="00576224"/>
    <w:rsid w:val="00576C03"/>
    <w:rsid w:val="00577264"/>
    <w:rsid w:val="005777C4"/>
    <w:rsid w:val="00577FC3"/>
    <w:rsid w:val="005805A6"/>
    <w:rsid w:val="0058154B"/>
    <w:rsid w:val="00581B63"/>
    <w:rsid w:val="00581E6C"/>
    <w:rsid w:val="00581EE3"/>
    <w:rsid w:val="00581F5C"/>
    <w:rsid w:val="00582BAB"/>
    <w:rsid w:val="00582CA0"/>
    <w:rsid w:val="00582F1B"/>
    <w:rsid w:val="005833DE"/>
    <w:rsid w:val="00583F88"/>
    <w:rsid w:val="00584C07"/>
    <w:rsid w:val="00584D06"/>
    <w:rsid w:val="00585437"/>
    <w:rsid w:val="0058583A"/>
    <w:rsid w:val="00586539"/>
    <w:rsid w:val="00586A33"/>
    <w:rsid w:val="005906AA"/>
    <w:rsid w:val="00590759"/>
    <w:rsid w:val="00590E83"/>
    <w:rsid w:val="00591F66"/>
    <w:rsid w:val="00592567"/>
    <w:rsid w:val="00593B8C"/>
    <w:rsid w:val="005943E0"/>
    <w:rsid w:val="00594F67"/>
    <w:rsid w:val="00596532"/>
    <w:rsid w:val="005A0109"/>
    <w:rsid w:val="005A08E1"/>
    <w:rsid w:val="005A0D44"/>
    <w:rsid w:val="005A1627"/>
    <w:rsid w:val="005A1766"/>
    <w:rsid w:val="005A192B"/>
    <w:rsid w:val="005A1DD2"/>
    <w:rsid w:val="005A26A0"/>
    <w:rsid w:val="005A26D5"/>
    <w:rsid w:val="005A3E9D"/>
    <w:rsid w:val="005A52ED"/>
    <w:rsid w:val="005A54DE"/>
    <w:rsid w:val="005A6F42"/>
    <w:rsid w:val="005A77C8"/>
    <w:rsid w:val="005A7B8C"/>
    <w:rsid w:val="005B01C3"/>
    <w:rsid w:val="005B05F0"/>
    <w:rsid w:val="005B0D2A"/>
    <w:rsid w:val="005B11B6"/>
    <w:rsid w:val="005B176E"/>
    <w:rsid w:val="005B1C7F"/>
    <w:rsid w:val="005B2A16"/>
    <w:rsid w:val="005B2B3C"/>
    <w:rsid w:val="005B424D"/>
    <w:rsid w:val="005B469B"/>
    <w:rsid w:val="005B532D"/>
    <w:rsid w:val="005B572F"/>
    <w:rsid w:val="005B5D8D"/>
    <w:rsid w:val="005B7A45"/>
    <w:rsid w:val="005B7F7A"/>
    <w:rsid w:val="005C1478"/>
    <w:rsid w:val="005C2B9A"/>
    <w:rsid w:val="005C35D9"/>
    <w:rsid w:val="005C3BDE"/>
    <w:rsid w:val="005C3BF2"/>
    <w:rsid w:val="005C564F"/>
    <w:rsid w:val="005C5A34"/>
    <w:rsid w:val="005C5FEE"/>
    <w:rsid w:val="005C719C"/>
    <w:rsid w:val="005C75CC"/>
    <w:rsid w:val="005C7A10"/>
    <w:rsid w:val="005D0E88"/>
    <w:rsid w:val="005D1438"/>
    <w:rsid w:val="005D19BE"/>
    <w:rsid w:val="005D259D"/>
    <w:rsid w:val="005D27E3"/>
    <w:rsid w:val="005D3C91"/>
    <w:rsid w:val="005D3E3B"/>
    <w:rsid w:val="005D3ECC"/>
    <w:rsid w:val="005D41AB"/>
    <w:rsid w:val="005D46C8"/>
    <w:rsid w:val="005D537C"/>
    <w:rsid w:val="005D55D0"/>
    <w:rsid w:val="005D5CB5"/>
    <w:rsid w:val="005D68A3"/>
    <w:rsid w:val="005D6AAE"/>
    <w:rsid w:val="005D789D"/>
    <w:rsid w:val="005E292C"/>
    <w:rsid w:val="005E3FF5"/>
    <w:rsid w:val="005E426E"/>
    <w:rsid w:val="005E5435"/>
    <w:rsid w:val="005E7034"/>
    <w:rsid w:val="005F09AF"/>
    <w:rsid w:val="005F0F90"/>
    <w:rsid w:val="005F1708"/>
    <w:rsid w:val="005F2743"/>
    <w:rsid w:val="005F3256"/>
    <w:rsid w:val="005F45F7"/>
    <w:rsid w:val="005F518A"/>
    <w:rsid w:val="005F5CEA"/>
    <w:rsid w:val="005F60F4"/>
    <w:rsid w:val="006017B9"/>
    <w:rsid w:val="006019AB"/>
    <w:rsid w:val="00601E07"/>
    <w:rsid w:val="00602AD8"/>
    <w:rsid w:val="00602B99"/>
    <w:rsid w:val="006056AF"/>
    <w:rsid w:val="00606F4F"/>
    <w:rsid w:val="00607297"/>
    <w:rsid w:val="00607615"/>
    <w:rsid w:val="00607DF4"/>
    <w:rsid w:val="006107AC"/>
    <w:rsid w:val="00611538"/>
    <w:rsid w:val="00612109"/>
    <w:rsid w:val="0061295A"/>
    <w:rsid w:val="00612D25"/>
    <w:rsid w:val="00612D94"/>
    <w:rsid w:val="0061311D"/>
    <w:rsid w:val="00614640"/>
    <w:rsid w:val="006151A9"/>
    <w:rsid w:val="00615280"/>
    <w:rsid w:val="00615AEE"/>
    <w:rsid w:val="00616A70"/>
    <w:rsid w:val="006175A7"/>
    <w:rsid w:val="0062033C"/>
    <w:rsid w:val="006203DD"/>
    <w:rsid w:val="00620C4A"/>
    <w:rsid w:val="006217AF"/>
    <w:rsid w:val="006228AD"/>
    <w:rsid w:val="00622A8A"/>
    <w:rsid w:val="00623600"/>
    <w:rsid w:val="00623F30"/>
    <w:rsid w:val="00624DB8"/>
    <w:rsid w:val="00624E45"/>
    <w:rsid w:val="00625ED3"/>
    <w:rsid w:val="0062608D"/>
    <w:rsid w:val="00626DE8"/>
    <w:rsid w:val="006270F8"/>
    <w:rsid w:val="0062740A"/>
    <w:rsid w:val="00627B76"/>
    <w:rsid w:val="00627E32"/>
    <w:rsid w:val="00631077"/>
    <w:rsid w:val="00631330"/>
    <w:rsid w:val="00633056"/>
    <w:rsid w:val="00633171"/>
    <w:rsid w:val="00633331"/>
    <w:rsid w:val="00633943"/>
    <w:rsid w:val="00633C71"/>
    <w:rsid w:val="00634ACF"/>
    <w:rsid w:val="00635B62"/>
    <w:rsid w:val="006365AF"/>
    <w:rsid w:val="00636858"/>
    <w:rsid w:val="00637CB4"/>
    <w:rsid w:val="00637F30"/>
    <w:rsid w:val="00640A43"/>
    <w:rsid w:val="00641235"/>
    <w:rsid w:val="00641F26"/>
    <w:rsid w:val="00641F79"/>
    <w:rsid w:val="00643DF8"/>
    <w:rsid w:val="006443D5"/>
    <w:rsid w:val="00644661"/>
    <w:rsid w:val="006449ED"/>
    <w:rsid w:val="0064544F"/>
    <w:rsid w:val="0064650C"/>
    <w:rsid w:val="00646BD9"/>
    <w:rsid w:val="00646C56"/>
    <w:rsid w:val="0064706E"/>
    <w:rsid w:val="00647752"/>
    <w:rsid w:val="006507E0"/>
    <w:rsid w:val="00651B00"/>
    <w:rsid w:val="00651E0C"/>
    <w:rsid w:val="00652801"/>
    <w:rsid w:val="006529AC"/>
    <w:rsid w:val="00652D3D"/>
    <w:rsid w:val="00652ED5"/>
    <w:rsid w:val="006534AE"/>
    <w:rsid w:val="00653729"/>
    <w:rsid w:val="00653948"/>
    <w:rsid w:val="00653FC2"/>
    <w:rsid w:val="00654411"/>
    <w:rsid w:val="00654558"/>
    <w:rsid w:val="00654BD1"/>
    <w:rsid w:val="0065529C"/>
    <w:rsid w:val="00656363"/>
    <w:rsid w:val="00656BF2"/>
    <w:rsid w:val="00657144"/>
    <w:rsid w:val="006572F5"/>
    <w:rsid w:val="006574A5"/>
    <w:rsid w:val="0065766D"/>
    <w:rsid w:val="00657744"/>
    <w:rsid w:val="00657FF1"/>
    <w:rsid w:val="00660E90"/>
    <w:rsid w:val="00660FEC"/>
    <w:rsid w:val="006610E8"/>
    <w:rsid w:val="00661677"/>
    <w:rsid w:val="00662341"/>
    <w:rsid w:val="00663F83"/>
    <w:rsid w:val="0066607D"/>
    <w:rsid w:val="00667760"/>
    <w:rsid w:val="00670E18"/>
    <w:rsid w:val="006716F1"/>
    <w:rsid w:val="00671B84"/>
    <w:rsid w:val="00672271"/>
    <w:rsid w:val="00672AFC"/>
    <w:rsid w:val="006732BF"/>
    <w:rsid w:val="006732F9"/>
    <w:rsid w:val="006733A4"/>
    <w:rsid w:val="00673A1F"/>
    <w:rsid w:val="0067412A"/>
    <w:rsid w:val="0067450D"/>
    <w:rsid w:val="00674946"/>
    <w:rsid w:val="00674DF9"/>
    <w:rsid w:val="006753EF"/>
    <w:rsid w:val="0067542C"/>
    <w:rsid w:val="006761B5"/>
    <w:rsid w:val="00676309"/>
    <w:rsid w:val="006765F1"/>
    <w:rsid w:val="00677096"/>
    <w:rsid w:val="006770D6"/>
    <w:rsid w:val="006777D5"/>
    <w:rsid w:val="0068037D"/>
    <w:rsid w:val="00681229"/>
    <w:rsid w:val="00682AF3"/>
    <w:rsid w:val="00683355"/>
    <w:rsid w:val="00683F54"/>
    <w:rsid w:val="00683F89"/>
    <w:rsid w:val="00684B9D"/>
    <w:rsid w:val="006855F0"/>
    <w:rsid w:val="00686344"/>
    <w:rsid w:val="00686B43"/>
    <w:rsid w:val="0069056A"/>
    <w:rsid w:val="00690B15"/>
    <w:rsid w:val="00692F4A"/>
    <w:rsid w:val="0069393C"/>
    <w:rsid w:val="00693E83"/>
    <w:rsid w:val="00694B84"/>
    <w:rsid w:val="00695BF3"/>
    <w:rsid w:val="006968E9"/>
    <w:rsid w:val="00696ED3"/>
    <w:rsid w:val="006A0599"/>
    <w:rsid w:val="006A0EB1"/>
    <w:rsid w:val="006A0F64"/>
    <w:rsid w:val="006A2327"/>
    <w:rsid w:val="006A25F7"/>
    <w:rsid w:val="006A3250"/>
    <w:rsid w:val="006A35BD"/>
    <w:rsid w:val="006A35D3"/>
    <w:rsid w:val="006A365E"/>
    <w:rsid w:val="006A3663"/>
    <w:rsid w:val="006A42BD"/>
    <w:rsid w:val="006A5188"/>
    <w:rsid w:val="006A57DE"/>
    <w:rsid w:val="006A5ADD"/>
    <w:rsid w:val="006A5E38"/>
    <w:rsid w:val="006B0639"/>
    <w:rsid w:val="006B1B99"/>
    <w:rsid w:val="006B23B9"/>
    <w:rsid w:val="006B318D"/>
    <w:rsid w:val="006B3BF8"/>
    <w:rsid w:val="006B4A5C"/>
    <w:rsid w:val="006B54BB"/>
    <w:rsid w:val="006B632A"/>
    <w:rsid w:val="006B66F1"/>
    <w:rsid w:val="006B71F9"/>
    <w:rsid w:val="006B7F52"/>
    <w:rsid w:val="006B7FED"/>
    <w:rsid w:val="006C0188"/>
    <w:rsid w:val="006C1220"/>
    <w:rsid w:val="006C1A7F"/>
    <w:rsid w:val="006C1D42"/>
    <w:rsid w:val="006C1DE2"/>
    <w:rsid w:val="006C1EB6"/>
    <w:rsid w:val="006C23A9"/>
    <w:rsid w:val="006C311E"/>
    <w:rsid w:val="006C34F1"/>
    <w:rsid w:val="006C3C60"/>
    <w:rsid w:val="006C4443"/>
    <w:rsid w:val="006C448E"/>
    <w:rsid w:val="006C45A7"/>
    <w:rsid w:val="006C5414"/>
    <w:rsid w:val="006C6BAD"/>
    <w:rsid w:val="006D00FB"/>
    <w:rsid w:val="006D03D0"/>
    <w:rsid w:val="006D09D0"/>
    <w:rsid w:val="006D09FF"/>
    <w:rsid w:val="006D0DBF"/>
    <w:rsid w:val="006D2914"/>
    <w:rsid w:val="006D2A04"/>
    <w:rsid w:val="006D2B5C"/>
    <w:rsid w:val="006D30B2"/>
    <w:rsid w:val="006D35AB"/>
    <w:rsid w:val="006D35C9"/>
    <w:rsid w:val="006D3E57"/>
    <w:rsid w:val="006D44D2"/>
    <w:rsid w:val="006D48A7"/>
    <w:rsid w:val="006D6D4A"/>
    <w:rsid w:val="006D7859"/>
    <w:rsid w:val="006D7A25"/>
    <w:rsid w:val="006E0E0B"/>
    <w:rsid w:val="006E1133"/>
    <w:rsid w:val="006E1C97"/>
    <w:rsid w:val="006E25F4"/>
    <w:rsid w:val="006E2DE1"/>
    <w:rsid w:val="006E31F9"/>
    <w:rsid w:val="006E37C3"/>
    <w:rsid w:val="006E461B"/>
    <w:rsid w:val="006E5675"/>
    <w:rsid w:val="006E5FA2"/>
    <w:rsid w:val="006E65E2"/>
    <w:rsid w:val="006E7EE3"/>
    <w:rsid w:val="006F00E8"/>
    <w:rsid w:val="006F3ED0"/>
    <w:rsid w:val="006F4A90"/>
    <w:rsid w:val="006F4D21"/>
    <w:rsid w:val="006F54AE"/>
    <w:rsid w:val="006F58CB"/>
    <w:rsid w:val="006F6F18"/>
    <w:rsid w:val="007005EB"/>
    <w:rsid w:val="00700C06"/>
    <w:rsid w:val="0070102F"/>
    <w:rsid w:val="007010C7"/>
    <w:rsid w:val="007017EE"/>
    <w:rsid w:val="007018B3"/>
    <w:rsid w:val="00701FF4"/>
    <w:rsid w:val="007023E3"/>
    <w:rsid w:val="00703490"/>
    <w:rsid w:val="00703629"/>
    <w:rsid w:val="0070422B"/>
    <w:rsid w:val="00704EBC"/>
    <w:rsid w:val="00705ED7"/>
    <w:rsid w:val="00706952"/>
    <w:rsid w:val="00707D14"/>
    <w:rsid w:val="00707DB0"/>
    <w:rsid w:val="00710187"/>
    <w:rsid w:val="0071299A"/>
    <w:rsid w:val="00712BD0"/>
    <w:rsid w:val="00713056"/>
    <w:rsid w:val="00713225"/>
    <w:rsid w:val="0071377B"/>
    <w:rsid w:val="00714D64"/>
    <w:rsid w:val="00716B01"/>
    <w:rsid w:val="00716D9F"/>
    <w:rsid w:val="00717816"/>
    <w:rsid w:val="00717FCA"/>
    <w:rsid w:val="00720E56"/>
    <w:rsid w:val="007217B1"/>
    <w:rsid w:val="00721F30"/>
    <w:rsid w:val="00722D88"/>
    <w:rsid w:val="00722DEC"/>
    <w:rsid w:val="00723B90"/>
    <w:rsid w:val="00723C28"/>
    <w:rsid w:val="00723DF6"/>
    <w:rsid w:val="00724ABD"/>
    <w:rsid w:val="00725446"/>
    <w:rsid w:val="00725816"/>
    <w:rsid w:val="00726A50"/>
    <w:rsid w:val="00726B93"/>
    <w:rsid w:val="00726C3E"/>
    <w:rsid w:val="007276BD"/>
    <w:rsid w:val="0073026B"/>
    <w:rsid w:val="00731FA2"/>
    <w:rsid w:val="00732FDC"/>
    <w:rsid w:val="00733F61"/>
    <w:rsid w:val="0073451D"/>
    <w:rsid w:val="00734D42"/>
    <w:rsid w:val="00734ED4"/>
    <w:rsid w:val="0073525F"/>
    <w:rsid w:val="00735BE7"/>
    <w:rsid w:val="007361B6"/>
    <w:rsid w:val="00736891"/>
    <w:rsid w:val="00736A8A"/>
    <w:rsid w:val="00736C95"/>
    <w:rsid w:val="00736F20"/>
    <w:rsid w:val="00740429"/>
    <w:rsid w:val="0074126E"/>
    <w:rsid w:val="007416F1"/>
    <w:rsid w:val="00741F9B"/>
    <w:rsid w:val="00742B3F"/>
    <w:rsid w:val="00744ECC"/>
    <w:rsid w:val="0074556B"/>
    <w:rsid w:val="00745F20"/>
    <w:rsid w:val="0074640B"/>
    <w:rsid w:val="00746645"/>
    <w:rsid w:val="00750EE6"/>
    <w:rsid w:val="00751608"/>
    <w:rsid w:val="007519C3"/>
    <w:rsid w:val="00753A01"/>
    <w:rsid w:val="007541D0"/>
    <w:rsid w:val="007542C7"/>
    <w:rsid w:val="00754450"/>
    <w:rsid w:val="00755123"/>
    <w:rsid w:val="0075529F"/>
    <w:rsid w:val="00755FB2"/>
    <w:rsid w:val="00756443"/>
    <w:rsid w:val="00756EED"/>
    <w:rsid w:val="007572D6"/>
    <w:rsid w:val="00757362"/>
    <w:rsid w:val="00757719"/>
    <w:rsid w:val="0075781F"/>
    <w:rsid w:val="00760613"/>
    <w:rsid w:val="007608A6"/>
    <w:rsid w:val="00760EBA"/>
    <w:rsid w:val="00760FB4"/>
    <w:rsid w:val="007612CA"/>
    <w:rsid w:val="00761370"/>
    <w:rsid w:val="00761CCA"/>
    <w:rsid w:val="00762752"/>
    <w:rsid w:val="00762CD6"/>
    <w:rsid w:val="00762EC7"/>
    <w:rsid w:val="00763483"/>
    <w:rsid w:val="00763B04"/>
    <w:rsid w:val="0076424F"/>
    <w:rsid w:val="00764563"/>
    <w:rsid w:val="00765247"/>
    <w:rsid w:val="00765555"/>
    <w:rsid w:val="0076556F"/>
    <w:rsid w:val="0076576D"/>
    <w:rsid w:val="0076581F"/>
    <w:rsid w:val="00765E49"/>
    <w:rsid w:val="0076600F"/>
    <w:rsid w:val="00766B5B"/>
    <w:rsid w:val="00767210"/>
    <w:rsid w:val="00770B9F"/>
    <w:rsid w:val="00771249"/>
    <w:rsid w:val="00771B06"/>
    <w:rsid w:val="00772BB5"/>
    <w:rsid w:val="00772DB7"/>
    <w:rsid w:val="007730A3"/>
    <w:rsid w:val="00773C69"/>
    <w:rsid w:val="0077470E"/>
    <w:rsid w:val="007747EC"/>
    <w:rsid w:val="007751E8"/>
    <w:rsid w:val="007755B3"/>
    <w:rsid w:val="00775757"/>
    <w:rsid w:val="0077636B"/>
    <w:rsid w:val="0077642C"/>
    <w:rsid w:val="007767AA"/>
    <w:rsid w:val="00776CBC"/>
    <w:rsid w:val="00777A99"/>
    <w:rsid w:val="007801C6"/>
    <w:rsid w:val="00780665"/>
    <w:rsid w:val="007815DE"/>
    <w:rsid w:val="00781935"/>
    <w:rsid w:val="00782906"/>
    <w:rsid w:val="00782D52"/>
    <w:rsid w:val="00783672"/>
    <w:rsid w:val="00783C97"/>
    <w:rsid w:val="00785958"/>
    <w:rsid w:val="00786569"/>
    <w:rsid w:val="00787739"/>
    <w:rsid w:val="00787BF0"/>
    <w:rsid w:val="007903F5"/>
    <w:rsid w:val="00790F4F"/>
    <w:rsid w:val="00791781"/>
    <w:rsid w:val="00791A64"/>
    <w:rsid w:val="007921E3"/>
    <w:rsid w:val="007933F1"/>
    <w:rsid w:val="00793806"/>
    <w:rsid w:val="00793FF4"/>
    <w:rsid w:val="00794743"/>
    <w:rsid w:val="00794C72"/>
    <w:rsid w:val="00795154"/>
    <w:rsid w:val="00795711"/>
    <w:rsid w:val="00797BCF"/>
    <w:rsid w:val="007A0216"/>
    <w:rsid w:val="007A0622"/>
    <w:rsid w:val="007A0FF2"/>
    <w:rsid w:val="007A10FB"/>
    <w:rsid w:val="007A3BEE"/>
    <w:rsid w:val="007A3EB2"/>
    <w:rsid w:val="007A4558"/>
    <w:rsid w:val="007A4D9A"/>
    <w:rsid w:val="007A60C8"/>
    <w:rsid w:val="007A63D6"/>
    <w:rsid w:val="007A65E5"/>
    <w:rsid w:val="007A693F"/>
    <w:rsid w:val="007A6B56"/>
    <w:rsid w:val="007A76BD"/>
    <w:rsid w:val="007A7C43"/>
    <w:rsid w:val="007B080D"/>
    <w:rsid w:val="007B10E7"/>
    <w:rsid w:val="007B3361"/>
    <w:rsid w:val="007B3487"/>
    <w:rsid w:val="007B3891"/>
    <w:rsid w:val="007B430E"/>
    <w:rsid w:val="007B5D26"/>
    <w:rsid w:val="007B5E5A"/>
    <w:rsid w:val="007B60EA"/>
    <w:rsid w:val="007B62D5"/>
    <w:rsid w:val="007B649F"/>
    <w:rsid w:val="007B684B"/>
    <w:rsid w:val="007B74D5"/>
    <w:rsid w:val="007C0313"/>
    <w:rsid w:val="007C0807"/>
    <w:rsid w:val="007C26AB"/>
    <w:rsid w:val="007C312E"/>
    <w:rsid w:val="007C35EA"/>
    <w:rsid w:val="007C37C6"/>
    <w:rsid w:val="007C50F1"/>
    <w:rsid w:val="007C656C"/>
    <w:rsid w:val="007C65E8"/>
    <w:rsid w:val="007C74F8"/>
    <w:rsid w:val="007C770C"/>
    <w:rsid w:val="007C7795"/>
    <w:rsid w:val="007C7842"/>
    <w:rsid w:val="007C7C9C"/>
    <w:rsid w:val="007D01E6"/>
    <w:rsid w:val="007D0870"/>
    <w:rsid w:val="007D12C2"/>
    <w:rsid w:val="007D1716"/>
    <w:rsid w:val="007D35D0"/>
    <w:rsid w:val="007D36D0"/>
    <w:rsid w:val="007D3945"/>
    <w:rsid w:val="007D42A2"/>
    <w:rsid w:val="007D44BB"/>
    <w:rsid w:val="007D4EF6"/>
    <w:rsid w:val="007D60FA"/>
    <w:rsid w:val="007D6536"/>
    <w:rsid w:val="007D679F"/>
    <w:rsid w:val="007D7920"/>
    <w:rsid w:val="007D7F17"/>
    <w:rsid w:val="007E00B3"/>
    <w:rsid w:val="007E00DC"/>
    <w:rsid w:val="007E0D1A"/>
    <w:rsid w:val="007E1E98"/>
    <w:rsid w:val="007E2ECB"/>
    <w:rsid w:val="007E3217"/>
    <w:rsid w:val="007E5606"/>
    <w:rsid w:val="007E6F67"/>
    <w:rsid w:val="007E750E"/>
    <w:rsid w:val="007F1739"/>
    <w:rsid w:val="007F1E66"/>
    <w:rsid w:val="007F2C41"/>
    <w:rsid w:val="007F2C92"/>
    <w:rsid w:val="007F4223"/>
    <w:rsid w:val="007F55DF"/>
    <w:rsid w:val="007F56B0"/>
    <w:rsid w:val="007F6B61"/>
    <w:rsid w:val="007F6D99"/>
    <w:rsid w:val="007F6ECA"/>
    <w:rsid w:val="007F7B89"/>
    <w:rsid w:val="008004B0"/>
    <w:rsid w:val="00801727"/>
    <w:rsid w:val="00802133"/>
    <w:rsid w:val="008024A8"/>
    <w:rsid w:val="00802F35"/>
    <w:rsid w:val="0080373C"/>
    <w:rsid w:val="00803E56"/>
    <w:rsid w:val="008069EA"/>
    <w:rsid w:val="00807098"/>
    <w:rsid w:val="00807400"/>
    <w:rsid w:val="008077B0"/>
    <w:rsid w:val="008103A2"/>
    <w:rsid w:val="008104CF"/>
    <w:rsid w:val="00810DE7"/>
    <w:rsid w:val="008111A0"/>
    <w:rsid w:val="00811BD1"/>
    <w:rsid w:val="00811CCD"/>
    <w:rsid w:val="0081222C"/>
    <w:rsid w:val="00812D60"/>
    <w:rsid w:val="00812E38"/>
    <w:rsid w:val="00813FC0"/>
    <w:rsid w:val="00814164"/>
    <w:rsid w:val="008147B9"/>
    <w:rsid w:val="00814C8B"/>
    <w:rsid w:val="0081649A"/>
    <w:rsid w:val="0081672C"/>
    <w:rsid w:val="008173B3"/>
    <w:rsid w:val="008202FE"/>
    <w:rsid w:val="00821C77"/>
    <w:rsid w:val="00821F47"/>
    <w:rsid w:val="00821F82"/>
    <w:rsid w:val="0082204D"/>
    <w:rsid w:val="008229B5"/>
    <w:rsid w:val="0082352D"/>
    <w:rsid w:val="00823643"/>
    <w:rsid w:val="008243D1"/>
    <w:rsid w:val="0082504F"/>
    <w:rsid w:val="0082532A"/>
    <w:rsid w:val="00825B58"/>
    <w:rsid w:val="008267AB"/>
    <w:rsid w:val="00827527"/>
    <w:rsid w:val="00830D90"/>
    <w:rsid w:val="00831105"/>
    <w:rsid w:val="00831BA3"/>
    <w:rsid w:val="0083293E"/>
    <w:rsid w:val="00832E9F"/>
    <w:rsid w:val="00834A10"/>
    <w:rsid w:val="0083659B"/>
    <w:rsid w:val="00836E03"/>
    <w:rsid w:val="008400D4"/>
    <w:rsid w:val="008400EF"/>
    <w:rsid w:val="00840275"/>
    <w:rsid w:val="00841300"/>
    <w:rsid w:val="008417BB"/>
    <w:rsid w:val="008419F8"/>
    <w:rsid w:val="00841EAA"/>
    <w:rsid w:val="00842150"/>
    <w:rsid w:val="008422F8"/>
    <w:rsid w:val="0084324B"/>
    <w:rsid w:val="00844729"/>
    <w:rsid w:val="00844E4C"/>
    <w:rsid w:val="00845034"/>
    <w:rsid w:val="008453FC"/>
    <w:rsid w:val="00845C94"/>
    <w:rsid w:val="00846537"/>
    <w:rsid w:val="00846680"/>
    <w:rsid w:val="00847159"/>
    <w:rsid w:val="008514CC"/>
    <w:rsid w:val="00851A61"/>
    <w:rsid w:val="00852345"/>
    <w:rsid w:val="0085282E"/>
    <w:rsid w:val="00852BDD"/>
    <w:rsid w:val="00852D9D"/>
    <w:rsid w:val="00852DCC"/>
    <w:rsid w:val="008565CC"/>
    <w:rsid w:val="00856D66"/>
    <w:rsid w:val="00856E36"/>
    <w:rsid w:val="008578ED"/>
    <w:rsid w:val="00857A56"/>
    <w:rsid w:val="00857A75"/>
    <w:rsid w:val="00857FCA"/>
    <w:rsid w:val="00860191"/>
    <w:rsid w:val="00860C6B"/>
    <w:rsid w:val="00860D7E"/>
    <w:rsid w:val="00861752"/>
    <w:rsid w:val="0086285A"/>
    <w:rsid w:val="00862E7D"/>
    <w:rsid w:val="00863143"/>
    <w:rsid w:val="008639DD"/>
    <w:rsid w:val="008655A7"/>
    <w:rsid w:val="00865F76"/>
    <w:rsid w:val="0086626B"/>
    <w:rsid w:val="008664DD"/>
    <w:rsid w:val="00866A86"/>
    <w:rsid w:val="00866E3C"/>
    <w:rsid w:val="008672E9"/>
    <w:rsid w:val="00867460"/>
    <w:rsid w:val="008675AA"/>
    <w:rsid w:val="008678FA"/>
    <w:rsid w:val="00870EBF"/>
    <w:rsid w:val="00871141"/>
    <w:rsid w:val="00871202"/>
    <w:rsid w:val="008718A8"/>
    <w:rsid w:val="008722CF"/>
    <w:rsid w:val="00872958"/>
    <w:rsid w:val="00872C96"/>
    <w:rsid w:val="008741DD"/>
    <w:rsid w:val="0087514D"/>
    <w:rsid w:val="00875C97"/>
    <w:rsid w:val="00876A4B"/>
    <w:rsid w:val="0087741F"/>
    <w:rsid w:val="0087742F"/>
    <w:rsid w:val="0087757F"/>
    <w:rsid w:val="00877628"/>
    <w:rsid w:val="00877936"/>
    <w:rsid w:val="00877958"/>
    <w:rsid w:val="00877D61"/>
    <w:rsid w:val="00881660"/>
    <w:rsid w:val="0088166C"/>
    <w:rsid w:val="00881CDE"/>
    <w:rsid w:val="00883CF4"/>
    <w:rsid w:val="00885E3C"/>
    <w:rsid w:val="008866F5"/>
    <w:rsid w:val="00886CE9"/>
    <w:rsid w:val="008873CF"/>
    <w:rsid w:val="00887EC2"/>
    <w:rsid w:val="00890175"/>
    <w:rsid w:val="008906C1"/>
    <w:rsid w:val="008913C3"/>
    <w:rsid w:val="008914D3"/>
    <w:rsid w:val="008915EB"/>
    <w:rsid w:val="00891867"/>
    <w:rsid w:val="00891B8B"/>
    <w:rsid w:val="00891BFF"/>
    <w:rsid w:val="00891F87"/>
    <w:rsid w:val="008932C7"/>
    <w:rsid w:val="00893F3E"/>
    <w:rsid w:val="00894084"/>
    <w:rsid w:val="00894926"/>
    <w:rsid w:val="00895052"/>
    <w:rsid w:val="00895E26"/>
    <w:rsid w:val="00897AE9"/>
    <w:rsid w:val="00897D14"/>
    <w:rsid w:val="008A0B0B"/>
    <w:rsid w:val="008A190A"/>
    <w:rsid w:val="008A2627"/>
    <w:rsid w:val="008A3455"/>
    <w:rsid w:val="008A3547"/>
    <w:rsid w:val="008A457C"/>
    <w:rsid w:val="008A5635"/>
    <w:rsid w:val="008A591D"/>
    <w:rsid w:val="008A59CA"/>
    <w:rsid w:val="008A61E3"/>
    <w:rsid w:val="008A6255"/>
    <w:rsid w:val="008A629A"/>
    <w:rsid w:val="008A673A"/>
    <w:rsid w:val="008A76F0"/>
    <w:rsid w:val="008A7777"/>
    <w:rsid w:val="008A7EAB"/>
    <w:rsid w:val="008B03D8"/>
    <w:rsid w:val="008B0D7A"/>
    <w:rsid w:val="008B1444"/>
    <w:rsid w:val="008B2BD3"/>
    <w:rsid w:val="008B2E69"/>
    <w:rsid w:val="008B3679"/>
    <w:rsid w:val="008B454F"/>
    <w:rsid w:val="008B48DF"/>
    <w:rsid w:val="008B4D6A"/>
    <w:rsid w:val="008B4FF0"/>
    <w:rsid w:val="008B534A"/>
    <w:rsid w:val="008B5A6F"/>
    <w:rsid w:val="008B60B4"/>
    <w:rsid w:val="008B6ECC"/>
    <w:rsid w:val="008B7557"/>
    <w:rsid w:val="008C0BFC"/>
    <w:rsid w:val="008C0F4D"/>
    <w:rsid w:val="008C10F8"/>
    <w:rsid w:val="008C1190"/>
    <w:rsid w:val="008C197C"/>
    <w:rsid w:val="008C1EDB"/>
    <w:rsid w:val="008C1F5A"/>
    <w:rsid w:val="008C1FE3"/>
    <w:rsid w:val="008C234C"/>
    <w:rsid w:val="008C4C0A"/>
    <w:rsid w:val="008C4C5E"/>
    <w:rsid w:val="008C5515"/>
    <w:rsid w:val="008C5BEA"/>
    <w:rsid w:val="008C5C40"/>
    <w:rsid w:val="008C6852"/>
    <w:rsid w:val="008C710C"/>
    <w:rsid w:val="008C7129"/>
    <w:rsid w:val="008C7EE7"/>
    <w:rsid w:val="008D027D"/>
    <w:rsid w:val="008D0723"/>
    <w:rsid w:val="008D09DE"/>
    <w:rsid w:val="008D0EDF"/>
    <w:rsid w:val="008D1345"/>
    <w:rsid w:val="008D1825"/>
    <w:rsid w:val="008D1B8A"/>
    <w:rsid w:val="008D1D1D"/>
    <w:rsid w:val="008D373F"/>
    <w:rsid w:val="008D4474"/>
    <w:rsid w:val="008D47D3"/>
    <w:rsid w:val="008D583B"/>
    <w:rsid w:val="008D6204"/>
    <w:rsid w:val="008D695A"/>
    <w:rsid w:val="008D6A2D"/>
    <w:rsid w:val="008D6BD0"/>
    <w:rsid w:val="008D73C0"/>
    <w:rsid w:val="008D7C19"/>
    <w:rsid w:val="008D7D5A"/>
    <w:rsid w:val="008E0C71"/>
    <w:rsid w:val="008E112E"/>
    <w:rsid w:val="008E13F2"/>
    <w:rsid w:val="008E2176"/>
    <w:rsid w:val="008E2BF7"/>
    <w:rsid w:val="008E2CD0"/>
    <w:rsid w:val="008E3104"/>
    <w:rsid w:val="008E7EEF"/>
    <w:rsid w:val="008F01CC"/>
    <w:rsid w:val="008F055E"/>
    <w:rsid w:val="008F08A6"/>
    <w:rsid w:val="008F0932"/>
    <w:rsid w:val="008F13CA"/>
    <w:rsid w:val="008F25FB"/>
    <w:rsid w:val="008F2BA9"/>
    <w:rsid w:val="008F4007"/>
    <w:rsid w:val="008F6399"/>
    <w:rsid w:val="00900360"/>
    <w:rsid w:val="00900A94"/>
    <w:rsid w:val="00901398"/>
    <w:rsid w:val="00901B18"/>
    <w:rsid w:val="00901B7E"/>
    <w:rsid w:val="00902241"/>
    <w:rsid w:val="0090745D"/>
    <w:rsid w:val="00907646"/>
    <w:rsid w:val="00907817"/>
    <w:rsid w:val="00910179"/>
    <w:rsid w:val="009112F9"/>
    <w:rsid w:val="009118BD"/>
    <w:rsid w:val="00911C2B"/>
    <w:rsid w:val="00911F38"/>
    <w:rsid w:val="009130A6"/>
    <w:rsid w:val="00913F3F"/>
    <w:rsid w:val="00915017"/>
    <w:rsid w:val="0091558D"/>
    <w:rsid w:val="00916212"/>
    <w:rsid w:val="009169DD"/>
    <w:rsid w:val="00920EA4"/>
    <w:rsid w:val="0092180D"/>
    <w:rsid w:val="00922435"/>
    <w:rsid w:val="0092295E"/>
    <w:rsid w:val="009237CB"/>
    <w:rsid w:val="00925D1E"/>
    <w:rsid w:val="00925D3A"/>
    <w:rsid w:val="00926E30"/>
    <w:rsid w:val="00926F24"/>
    <w:rsid w:val="009272C5"/>
    <w:rsid w:val="00927A92"/>
    <w:rsid w:val="00930219"/>
    <w:rsid w:val="0093048D"/>
    <w:rsid w:val="0093076B"/>
    <w:rsid w:val="009310A2"/>
    <w:rsid w:val="009326A7"/>
    <w:rsid w:val="009326D8"/>
    <w:rsid w:val="00932974"/>
    <w:rsid w:val="0093367A"/>
    <w:rsid w:val="00940346"/>
    <w:rsid w:val="00941C29"/>
    <w:rsid w:val="00941D69"/>
    <w:rsid w:val="00942451"/>
    <w:rsid w:val="0094415D"/>
    <w:rsid w:val="0094456C"/>
    <w:rsid w:val="00945053"/>
    <w:rsid w:val="0094578D"/>
    <w:rsid w:val="00945B52"/>
    <w:rsid w:val="0094628A"/>
    <w:rsid w:val="00946794"/>
    <w:rsid w:val="0094735E"/>
    <w:rsid w:val="009473AB"/>
    <w:rsid w:val="009510A6"/>
    <w:rsid w:val="009511CA"/>
    <w:rsid w:val="00952D36"/>
    <w:rsid w:val="009538B9"/>
    <w:rsid w:val="00954EC5"/>
    <w:rsid w:val="00954FD9"/>
    <w:rsid w:val="00955285"/>
    <w:rsid w:val="009554BC"/>
    <w:rsid w:val="00955686"/>
    <w:rsid w:val="009557DE"/>
    <w:rsid w:val="009557F9"/>
    <w:rsid w:val="0095603E"/>
    <w:rsid w:val="009572B8"/>
    <w:rsid w:val="009607CD"/>
    <w:rsid w:val="00960AC3"/>
    <w:rsid w:val="0096150D"/>
    <w:rsid w:val="009627DB"/>
    <w:rsid w:val="00962B01"/>
    <w:rsid w:val="00963550"/>
    <w:rsid w:val="009635D9"/>
    <w:rsid w:val="00963BC3"/>
    <w:rsid w:val="00963EE0"/>
    <w:rsid w:val="009645AB"/>
    <w:rsid w:val="00964C24"/>
    <w:rsid w:val="00965CC2"/>
    <w:rsid w:val="009664A4"/>
    <w:rsid w:val="009664E2"/>
    <w:rsid w:val="00966C77"/>
    <w:rsid w:val="009670A4"/>
    <w:rsid w:val="009677B1"/>
    <w:rsid w:val="00972297"/>
    <w:rsid w:val="00972858"/>
    <w:rsid w:val="00973F18"/>
    <w:rsid w:val="00974648"/>
    <w:rsid w:val="009746C1"/>
    <w:rsid w:val="00974CA1"/>
    <w:rsid w:val="009760CA"/>
    <w:rsid w:val="00977568"/>
    <w:rsid w:val="009779A4"/>
    <w:rsid w:val="00977B9C"/>
    <w:rsid w:val="00977BC8"/>
    <w:rsid w:val="009807A5"/>
    <w:rsid w:val="00980810"/>
    <w:rsid w:val="009813DA"/>
    <w:rsid w:val="009816BD"/>
    <w:rsid w:val="00981CDA"/>
    <w:rsid w:val="00982F74"/>
    <w:rsid w:val="00983369"/>
    <w:rsid w:val="0098382B"/>
    <w:rsid w:val="0098432D"/>
    <w:rsid w:val="00984420"/>
    <w:rsid w:val="00985E32"/>
    <w:rsid w:val="009864F3"/>
    <w:rsid w:val="00986B19"/>
    <w:rsid w:val="00990392"/>
    <w:rsid w:val="009914AC"/>
    <w:rsid w:val="00994355"/>
    <w:rsid w:val="0099435D"/>
    <w:rsid w:val="00994593"/>
    <w:rsid w:val="0099504B"/>
    <w:rsid w:val="009959F8"/>
    <w:rsid w:val="00995ABC"/>
    <w:rsid w:val="009966D3"/>
    <w:rsid w:val="00997216"/>
    <w:rsid w:val="009977BB"/>
    <w:rsid w:val="009979D7"/>
    <w:rsid w:val="009A0260"/>
    <w:rsid w:val="009A0FBA"/>
    <w:rsid w:val="009A17E5"/>
    <w:rsid w:val="009A2698"/>
    <w:rsid w:val="009A27BE"/>
    <w:rsid w:val="009A2CAB"/>
    <w:rsid w:val="009A2D36"/>
    <w:rsid w:val="009A32CF"/>
    <w:rsid w:val="009A3344"/>
    <w:rsid w:val="009A3E9A"/>
    <w:rsid w:val="009A474D"/>
    <w:rsid w:val="009A5350"/>
    <w:rsid w:val="009A6981"/>
    <w:rsid w:val="009A6B07"/>
    <w:rsid w:val="009A6C8D"/>
    <w:rsid w:val="009A75A7"/>
    <w:rsid w:val="009B04D5"/>
    <w:rsid w:val="009B0FD9"/>
    <w:rsid w:val="009B11D8"/>
    <w:rsid w:val="009B17C8"/>
    <w:rsid w:val="009B25D1"/>
    <w:rsid w:val="009B2799"/>
    <w:rsid w:val="009B2E3A"/>
    <w:rsid w:val="009B4662"/>
    <w:rsid w:val="009B58AF"/>
    <w:rsid w:val="009B6D63"/>
    <w:rsid w:val="009C0348"/>
    <w:rsid w:val="009C05AD"/>
    <w:rsid w:val="009C1C3A"/>
    <w:rsid w:val="009C2095"/>
    <w:rsid w:val="009C28B2"/>
    <w:rsid w:val="009C2A8E"/>
    <w:rsid w:val="009C2AD5"/>
    <w:rsid w:val="009C2B7A"/>
    <w:rsid w:val="009C32A0"/>
    <w:rsid w:val="009C54B4"/>
    <w:rsid w:val="009C584A"/>
    <w:rsid w:val="009C5BB7"/>
    <w:rsid w:val="009C7379"/>
    <w:rsid w:val="009C7518"/>
    <w:rsid w:val="009C7BCF"/>
    <w:rsid w:val="009C7D20"/>
    <w:rsid w:val="009C7DD8"/>
    <w:rsid w:val="009D10F6"/>
    <w:rsid w:val="009D197C"/>
    <w:rsid w:val="009D1E97"/>
    <w:rsid w:val="009D1EC6"/>
    <w:rsid w:val="009D2974"/>
    <w:rsid w:val="009D2F8E"/>
    <w:rsid w:val="009D35BC"/>
    <w:rsid w:val="009D3B08"/>
    <w:rsid w:val="009D41DF"/>
    <w:rsid w:val="009D443F"/>
    <w:rsid w:val="009D4739"/>
    <w:rsid w:val="009D4E08"/>
    <w:rsid w:val="009D5B3C"/>
    <w:rsid w:val="009D5F76"/>
    <w:rsid w:val="009D6B24"/>
    <w:rsid w:val="009D6F7D"/>
    <w:rsid w:val="009D7001"/>
    <w:rsid w:val="009D7252"/>
    <w:rsid w:val="009D7CFA"/>
    <w:rsid w:val="009D7EAD"/>
    <w:rsid w:val="009E1436"/>
    <w:rsid w:val="009E1A63"/>
    <w:rsid w:val="009E22BC"/>
    <w:rsid w:val="009E26E4"/>
    <w:rsid w:val="009E2A3B"/>
    <w:rsid w:val="009E3010"/>
    <w:rsid w:val="009E396D"/>
    <w:rsid w:val="009E3FDA"/>
    <w:rsid w:val="009E5345"/>
    <w:rsid w:val="009E5565"/>
    <w:rsid w:val="009E55BD"/>
    <w:rsid w:val="009E60DF"/>
    <w:rsid w:val="009E61DB"/>
    <w:rsid w:val="009E6F30"/>
    <w:rsid w:val="009E725D"/>
    <w:rsid w:val="009E77D2"/>
    <w:rsid w:val="009F0399"/>
    <w:rsid w:val="009F19F6"/>
    <w:rsid w:val="009F1C92"/>
    <w:rsid w:val="009F2E14"/>
    <w:rsid w:val="009F30BC"/>
    <w:rsid w:val="009F4936"/>
    <w:rsid w:val="009F4C9D"/>
    <w:rsid w:val="009F5803"/>
    <w:rsid w:val="009F5FE2"/>
    <w:rsid w:val="009F605F"/>
    <w:rsid w:val="009F6F41"/>
    <w:rsid w:val="00A00D76"/>
    <w:rsid w:val="00A00DE3"/>
    <w:rsid w:val="00A01C39"/>
    <w:rsid w:val="00A02C39"/>
    <w:rsid w:val="00A02C96"/>
    <w:rsid w:val="00A03399"/>
    <w:rsid w:val="00A03566"/>
    <w:rsid w:val="00A03FC3"/>
    <w:rsid w:val="00A0423A"/>
    <w:rsid w:val="00A04D0A"/>
    <w:rsid w:val="00A04EA8"/>
    <w:rsid w:val="00A0507D"/>
    <w:rsid w:val="00A0699F"/>
    <w:rsid w:val="00A06A27"/>
    <w:rsid w:val="00A06DA6"/>
    <w:rsid w:val="00A0742A"/>
    <w:rsid w:val="00A07CA0"/>
    <w:rsid w:val="00A1008A"/>
    <w:rsid w:val="00A10D7E"/>
    <w:rsid w:val="00A11C67"/>
    <w:rsid w:val="00A12F2D"/>
    <w:rsid w:val="00A13FD5"/>
    <w:rsid w:val="00A142D5"/>
    <w:rsid w:val="00A1455B"/>
    <w:rsid w:val="00A14A9B"/>
    <w:rsid w:val="00A15140"/>
    <w:rsid w:val="00A16153"/>
    <w:rsid w:val="00A1762B"/>
    <w:rsid w:val="00A176FC"/>
    <w:rsid w:val="00A2002E"/>
    <w:rsid w:val="00A204CB"/>
    <w:rsid w:val="00A2197D"/>
    <w:rsid w:val="00A2247E"/>
    <w:rsid w:val="00A22CBA"/>
    <w:rsid w:val="00A236BA"/>
    <w:rsid w:val="00A236BE"/>
    <w:rsid w:val="00A23B2C"/>
    <w:rsid w:val="00A23C77"/>
    <w:rsid w:val="00A2530A"/>
    <w:rsid w:val="00A2595B"/>
    <w:rsid w:val="00A25A80"/>
    <w:rsid w:val="00A25A8A"/>
    <w:rsid w:val="00A26864"/>
    <w:rsid w:val="00A26998"/>
    <w:rsid w:val="00A26DA4"/>
    <w:rsid w:val="00A27004"/>
    <w:rsid w:val="00A315BD"/>
    <w:rsid w:val="00A3303D"/>
    <w:rsid w:val="00A33A65"/>
    <w:rsid w:val="00A3467D"/>
    <w:rsid w:val="00A34C76"/>
    <w:rsid w:val="00A359BD"/>
    <w:rsid w:val="00A36C70"/>
    <w:rsid w:val="00A40B7D"/>
    <w:rsid w:val="00A41796"/>
    <w:rsid w:val="00A4197B"/>
    <w:rsid w:val="00A42355"/>
    <w:rsid w:val="00A42C2E"/>
    <w:rsid w:val="00A43408"/>
    <w:rsid w:val="00A4442C"/>
    <w:rsid w:val="00A45986"/>
    <w:rsid w:val="00A45E07"/>
    <w:rsid w:val="00A46357"/>
    <w:rsid w:val="00A46586"/>
    <w:rsid w:val="00A503C0"/>
    <w:rsid w:val="00A50EE5"/>
    <w:rsid w:val="00A51DF0"/>
    <w:rsid w:val="00A523CB"/>
    <w:rsid w:val="00A527EF"/>
    <w:rsid w:val="00A529AC"/>
    <w:rsid w:val="00A52B6F"/>
    <w:rsid w:val="00A52F4A"/>
    <w:rsid w:val="00A534E4"/>
    <w:rsid w:val="00A538BA"/>
    <w:rsid w:val="00A5393A"/>
    <w:rsid w:val="00A53F57"/>
    <w:rsid w:val="00A55630"/>
    <w:rsid w:val="00A55765"/>
    <w:rsid w:val="00A571C2"/>
    <w:rsid w:val="00A5729F"/>
    <w:rsid w:val="00A579A6"/>
    <w:rsid w:val="00A60274"/>
    <w:rsid w:val="00A61121"/>
    <w:rsid w:val="00A614DF"/>
    <w:rsid w:val="00A61DE2"/>
    <w:rsid w:val="00A62B6B"/>
    <w:rsid w:val="00A6436B"/>
    <w:rsid w:val="00A6485D"/>
    <w:rsid w:val="00A64A4A"/>
    <w:rsid w:val="00A64C62"/>
    <w:rsid w:val="00A64ED4"/>
    <w:rsid w:val="00A66628"/>
    <w:rsid w:val="00A66936"/>
    <w:rsid w:val="00A67AE7"/>
    <w:rsid w:val="00A67BB0"/>
    <w:rsid w:val="00A708B4"/>
    <w:rsid w:val="00A710D6"/>
    <w:rsid w:val="00A7118E"/>
    <w:rsid w:val="00A71C60"/>
    <w:rsid w:val="00A72B40"/>
    <w:rsid w:val="00A73299"/>
    <w:rsid w:val="00A7331B"/>
    <w:rsid w:val="00A73A2C"/>
    <w:rsid w:val="00A740E1"/>
    <w:rsid w:val="00A754BD"/>
    <w:rsid w:val="00A77082"/>
    <w:rsid w:val="00A7780F"/>
    <w:rsid w:val="00A77E14"/>
    <w:rsid w:val="00A82737"/>
    <w:rsid w:val="00A82740"/>
    <w:rsid w:val="00A82AE9"/>
    <w:rsid w:val="00A83096"/>
    <w:rsid w:val="00A83ACB"/>
    <w:rsid w:val="00A8685D"/>
    <w:rsid w:val="00A8721B"/>
    <w:rsid w:val="00A87B70"/>
    <w:rsid w:val="00A9093B"/>
    <w:rsid w:val="00A911A9"/>
    <w:rsid w:val="00A92812"/>
    <w:rsid w:val="00A92D36"/>
    <w:rsid w:val="00A9303C"/>
    <w:rsid w:val="00A938B6"/>
    <w:rsid w:val="00A94B08"/>
    <w:rsid w:val="00A94C12"/>
    <w:rsid w:val="00A961AF"/>
    <w:rsid w:val="00A9667F"/>
    <w:rsid w:val="00A9684D"/>
    <w:rsid w:val="00A96B4C"/>
    <w:rsid w:val="00A96FA3"/>
    <w:rsid w:val="00A97738"/>
    <w:rsid w:val="00AA0463"/>
    <w:rsid w:val="00AA1E0C"/>
    <w:rsid w:val="00AA2C93"/>
    <w:rsid w:val="00AA3104"/>
    <w:rsid w:val="00AA322D"/>
    <w:rsid w:val="00AA3254"/>
    <w:rsid w:val="00AA3D0C"/>
    <w:rsid w:val="00AA4CAE"/>
    <w:rsid w:val="00AA52F1"/>
    <w:rsid w:val="00AA66D9"/>
    <w:rsid w:val="00AA69B5"/>
    <w:rsid w:val="00AA6B7F"/>
    <w:rsid w:val="00AA6D71"/>
    <w:rsid w:val="00AA6E6B"/>
    <w:rsid w:val="00AA6F20"/>
    <w:rsid w:val="00AA7484"/>
    <w:rsid w:val="00AB13C5"/>
    <w:rsid w:val="00AB1B91"/>
    <w:rsid w:val="00AB1C5D"/>
    <w:rsid w:val="00AB1D80"/>
    <w:rsid w:val="00AB1EEB"/>
    <w:rsid w:val="00AB2C8A"/>
    <w:rsid w:val="00AB2D21"/>
    <w:rsid w:val="00AB2FC1"/>
    <w:rsid w:val="00AB3363"/>
    <w:rsid w:val="00AB3E08"/>
    <w:rsid w:val="00AB3F08"/>
    <w:rsid w:val="00AB4001"/>
    <w:rsid w:val="00AB4131"/>
    <w:rsid w:val="00AB4F10"/>
    <w:rsid w:val="00AB5660"/>
    <w:rsid w:val="00AB5671"/>
    <w:rsid w:val="00AB5C65"/>
    <w:rsid w:val="00AB5E16"/>
    <w:rsid w:val="00AB7897"/>
    <w:rsid w:val="00AB7A4A"/>
    <w:rsid w:val="00AB7CDD"/>
    <w:rsid w:val="00AC083E"/>
    <w:rsid w:val="00AC11DA"/>
    <w:rsid w:val="00AC20CC"/>
    <w:rsid w:val="00AC4611"/>
    <w:rsid w:val="00AC4BB8"/>
    <w:rsid w:val="00AC4BC7"/>
    <w:rsid w:val="00AC552E"/>
    <w:rsid w:val="00AC5DD5"/>
    <w:rsid w:val="00AD0D2C"/>
    <w:rsid w:val="00AD1C47"/>
    <w:rsid w:val="00AD1EF6"/>
    <w:rsid w:val="00AD25DD"/>
    <w:rsid w:val="00AD2845"/>
    <w:rsid w:val="00AD339D"/>
    <w:rsid w:val="00AD33D9"/>
    <w:rsid w:val="00AD3D54"/>
    <w:rsid w:val="00AD3F03"/>
    <w:rsid w:val="00AD41F4"/>
    <w:rsid w:val="00AD4E89"/>
    <w:rsid w:val="00AD4FE3"/>
    <w:rsid w:val="00AD5C63"/>
    <w:rsid w:val="00AD6FFE"/>
    <w:rsid w:val="00AD7330"/>
    <w:rsid w:val="00AD7343"/>
    <w:rsid w:val="00AD7E45"/>
    <w:rsid w:val="00AE130C"/>
    <w:rsid w:val="00AE1874"/>
    <w:rsid w:val="00AE2388"/>
    <w:rsid w:val="00AE2E0D"/>
    <w:rsid w:val="00AE3293"/>
    <w:rsid w:val="00AE3667"/>
    <w:rsid w:val="00AE3785"/>
    <w:rsid w:val="00AE39A5"/>
    <w:rsid w:val="00AE429D"/>
    <w:rsid w:val="00AE47DA"/>
    <w:rsid w:val="00AE489B"/>
    <w:rsid w:val="00AE5410"/>
    <w:rsid w:val="00AE571D"/>
    <w:rsid w:val="00AE6C5D"/>
    <w:rsid w:val="00AE7B20"/>
    <w:rsid w:val="00AF117C"/>
    <w:rsid w:val="00AF1FC6"/>
    <w:rsid w:val="00AF2FB0"/>
    <w:rsid w:val="00AF33AA"/>
    <w:rsid w:val="00AF3C5D"/>
    <w:rsid w:val="00AF4D17"/>
    <w:rsid w:val="00AF4EC4"/>
    <w:rsid w:val="00AF5279"/>
    <w:rsid w:val="00AF543D"/>
    <w:rsid w:val="00AF6B2A"/>
    <w:rsid w:val="00AF7D35"/>
    <w:rsid w:val="00B01B3C"/>
    <w:rsid w:val="00B0352C"/>
    <w:rsid w:val="00B0358A"/>
    <w:rsid w:val="00B03986"/>
    <w:rsid w:val="00B03C13"/>
    <w:rsid w:val="00B0533B"/>
    <w:rsid w:val="00B0573C"/>
    <w:rsid w:val="00B057F0"/>
    <w:rsid w:val="00B0621C"/>
    <w:rsid w:val="00B0666F"/>
    <w:rsid w:val="00B06979"/>
    <w:rsid w:val="00B06C2A"/>
    <w:rsid w:val="00B07253"/>
    <w:rsid w:val="00B07A32"/>
    <w:rsid w:val="00B07CBE"/>
    <w:rsid w:val="00B10535"/>
    <w:rsid w:val="00B1069F"/>
    <w:rsid w:val="00B109C7"/>
    <w:rsid w:val="00B10D13"/>
    <w:rsid w:val="00B11286"/>
    <w:rsid w:val="00B11756"/>
    <w:rsid w:val="00B11D90"/>
    <w:rsid w:val="00B122AD"/>
    <w:rsid w:val="00B12F18"/>
    <w:rsid w:val="00B13840"/>
    <w:rsid w:val="00B13927"/>
    <w:rsid w:val="00B14567"/>
    <w:rsid w:val="00B15042"/>
    <w:rsid w:val="00B156D2"/>
    <w:rsid w:val="00B16F8D"/>
    <w:rsid w:val="00B17102"/>
    <w:rsid w:val="00B20435"/>
    <w:rsid w:val="00B20D08"/>
    <w:rsid w:val="00B20DBF"/>
    <w:rsid w:val="00B20F0B"/>
    <w:rsid w:val="00B250FE"/>
    <w:rsid w:val="00B25720"/>
    <w:rsid w:val="00B261CB"/>
    <w:rsid w:val="00B279BF"/>
    <w:rsid w:val="00B27E1A"/>
    <w:rsid w:val="00B30912"/>
    <w:rsid w:val="00B30B1E"/>
    <w:rsid w:val="00B31287"/>
    <w:rsid w:val="00B31BE0"/>
    <w:rsid w:val="00B31E9F"/>
    <w:rsid w:val="00B320E2"/>
    <w:rsid w:val="00B324F1"/>
    <w:rsid w:val="00B32B5B"/>
    <w:rsid w:val="00B32D13"/>
    <w:rsid w:val="00B33A17"/>
    <w:rsid w:val="00B33BDC"/>
    <w:rsid w:val="00B34AF7"/>
    <w:rsid w:val="00B34D9C"/>
    <w:rsid w:val="00B352B4"/>
    <w:rsid w:val="00B355A7"/>
    <w:rsid w:val="00B35C4B"/>
    <w:rsid w:val="00B37148"/>
    <w:rsid w:val="00B3761A"/>
    <w:rsid w:val="00B40242"/>
    <w:rsid w:val="00B40403"/>
    <w:rsid w:val="00B412FB"/>
    <w:rsid w:val="00B41AE4"/>
    <w:rsid w:val="00B41E2A"/>
    <w:rsid w:val="00B429F5"/>
    <w:rsid w:val="00B42B57"/>
    <w:rsid w:val="00B43D6B"/>
    <w:rsid w:val="00B43F32"/>
    <w:rsid w:val="00B45040"/>
    <w:rsid w:val="00B457B6"/>
    <w:rsid w:val="00B4593C"/>
    <w:rsid w:val="00B45C2E"/>
    <w:rsid w:val="00B469AB"/>
    <w:rsid w:val="00B46D22"/>
    <w:rsid w:val="00B475C0"/>
    <w:rsid w:val="00B4793E"/>
    <w:rsid w:val="00B50B36"/>
    <w:rsid w:val="00B50B69"/>
    <w:rsid w:val="00B50E5B"/>
    <w:rsid w:val="00B51193"/>
    <w:rsid w:val="00B517F7"/>
    <w:rsid w:val="00B52040"/>
    <w:rsid w:val="00B5214F"/>
    <w:rsid w:val="00B5253C"/>
    <w:rsid w:val="00B52ACB"/>
    <w:rsid w:val="00B53AEE"/>
    <w:rsid w:val="00B53E93"/>
    <w:rsid w:val="00B546F4"/>
    <w:rsid w:val="00B54819"/>
    <w:rsid w:val="00B54AC4"/>
    <w:rsid w:val="00B54F7F"/>
    <w:rsid w:val="00B551D1"/>
    <w:rsid w:val="00B57E2C"/>
    <w:rsid w:val="00B6009A"/>
    <w:rsid w:val="00B604A9"/>
    <w:rsid w:val="00B6123B"/>
    <w:rsid w:val="00B612DD"/>
    <w:rsid w:val="00B615E5"/>
    <w:rsid w:val="00B62B84"/>
    <w:rsid w:val="00B63B62"/>
    <w:rsid w:val="00B63F3B"/>
    <w:rsid w:val="00B6464D"/>
    <w:rsid w:val="00B6546F"/>
    <w:rsid w:val="00B655AE"/>
    <w:rsid w:val="00B66022"/>
    <w:rsid w:val="00B674D7"/>
    <w:rsid w:val="00B67C67"/>
    <w:rsid w:val="00B7020F"/>
    <w:rsid w:val="00B70B41"/>
    <w:rsid w:val="00B70CC8"/>
    <w:rsid w:val="00B71865"/>
    <w:rsid w:val="00B71AC1"/>
    <w:rsid w:val="00B749B0"/>
    <w:rsid w:val="00B75CAA"/>
    <w:rsid w:val="00B75CB9"/>
    <w:rsid w:val="00B75E57"/>
    <w:rsid w:val="00B762B5"/>
    <w:rsid w:val="00B7697E"/>
    <w:rsid w:val="00B76C05"/>
    <w:rsid w:val="00B770B9"/>
    <w:rsid w:val="00B773AE"/>
    <w:rsid w:val="00B80AB7"/>
    <w:rsid w:val="00B81914"/>
    <w:rsid w:val="00B81D46"/>
    <w:rsid w:val="00B832E7"/>
    <w:rsid w:val="00B83448"/>
    <w:rsid w:val="00B83909"/>
    <w:rsid w:val="00B844B5"/>
    <w:rsid w:val="00B8527E"/>
    <w:rsid w:val="00B86F15"/>
    <w:rsid w:val="00B872BB"/>
    <w:rsid w:val="00B91657"/>
    <w:rsid w:val="00B92685"/>
    <w:rsid w:val="00B93329"/>
    <w:rsid w:val="00B9422D"/>
    <w:rsid w:val="00B9542E"/>
    <w:rsid w:val="00B95845"/>
    <w:rsid w:val="00B97094"/>
    <w:rsid w:val="00B97891"/>
    <w:rsid w:val="00BA031D"/>
    <w:rsid w:val="00BA0348"/>
    <w:rsid w:val="00BA07E6"/>
    <w:rsid w:val="00BA07E9"/>
    <w:rsid w:val="00BA1205"/>
    <w:rsid w:val="00BA1AFC"/>
    <w:rsid w:val="00BA32E5"/>
    <w:rsid w:val="00BA4A6C"/>
    <w:rsid w:val="00BA505C"/>
    <w:rsid w:val="00BA5519"/>
    <w:rsid w:val="00BA672E"/>
    <w:rsid w:val="00BA7BDF"/>
    <w:rsid w:val="00BB0ABB"/>
    <w:rsid w:val="00BB1A71"/>
    <w:rsid w:val="00BB286E"/>
    <w:rsid w:val="00BB3093"/>
    <w:rsid w:val="00BB3257"/>
    <w:rsid w:val="00BB359D"/>
    <w:rsid w:val="00BB3723"/>
    <w:rsid w:val="00BB39A1"/>
    <w:rsid w:val="00BB3E08"/>
    <w:rsid w:val="00BB6097"/>
    <w:rsid w:val="00BB67CA"/>
    <w:rsid w:val="00BB7D42"/>
    <w:rsid w:val="00BC065B"/>
    <w:rsid w:val="00BC0F27"/>
    <w:rsid w:val="00BC101D"/>
    <w:rsid w:val="00BC2552"/>
    <w:rsid w:val="00BC35E8"/>
    <w:rsid w:val="00BC3E4F"/>
    <w:rsid w:val="00BC3EEC"/>
    <w:rsid w:val="00BC45DD"/>
    <w:rsid w:val="00BC47A3"/>
    <w:rsid w:val="00BC4936"/>
    <w:rsid w:val="00BC4EFA"/>
    <w:rsid w:val="00BC4F64"/>
    <w:rsid w:val="00BC51C6"/>
    <w:rsid w:val="00BC618E"/>
    <w:rsid w:val="00BC6584"/>
    <w:rsid w:val="00BC6F89"/>
    <w:rsid w:val="00BC7626"/>
    <w:rsid w:val="00BD0419"/>
    <w:rsid w:val="00BD16D8"/>
    <w:rsid w:val="00BD1D8F"/>
    <w:rsid w:val="00BD2C25"/>
    <w:rsid w:val="00BD2EAB"/>
    <w:rsid w:val="00BD3BEA"/>
    <w:rsid w:val="00BD4267"/>
    <w:rsid w:val="00BD49D7"/>
    <w:rsid w:val="00BD4CC5"/>
    <w:rsid w:val="00BD4EC3"/>
    <w:rsid w:val="00BD5494"/>
    <w:rsid w:val="00BD63E4"/>
    <w:rsid w:val="00BD6BB7"/>
    <w:rsid w:val="00BD6F47"/>
    <w:rsid w:val="00BD7011"/>
    <w:rsid w:val="00BD7387"/>
    <w:rsid w:val="00BD7982"/>
    <w:rsid w:val="00BE0738"/>
    <w:rsid w:val="00BE12C3"/>
    <w:rsid w:val="00BE1673"/>
    <w:rsid w:val="00BE241D"/>
    <w:rsid w:val="00BE2927"/>
    <w:rsid w:val="00BE32A1"/>
    <w:rsid w:val="00BE3BA7"/>
    <w:rsid w:val="00BE3FCC"/>
    <w:rsid w:val="00BE4643"/>
    <w:rsid w:val="00BE5A12"/>
    <w:rsid w:val="00BE5F4A"/>
    <w:rsid w:val="00BE675C"/>
    <w:rsid w:val="00BE6A8F"/>
    <w:rsid w:val="00BE76F0"/>
    <w:rsid w:val="00BE7BD2"/>
    <w:rsid w:val="00BE7F0B"/>
    <w:rsid w:val="00BF0BF2"/>
    <w:rsid w:val="00BF0EAB"/>
    <w:rsid w:val="00BF19A1"/>
    <w:rsid w:val="00BF24B2"/>
    <w:rsid w:val="00BF2586"/>
    <w:rsid w:val="00BF29F2"/>
    <w:rsid w:val="00BF2C8D"/>
    <w:rsid w:val="00BF39A9"/>
    <w:rsid w:val="00BF3D63"/>
    <w:rsid w:val="00BF4F59"/>
    <w:rsid w:val="00BF566A"/>
    <w:rsid w:val="00BF5B9A"/>
    <w:rsid w:val="00BF7010"/>
    <w:rsid w:val="00C0032E"/>
    <w:rsid w:val="00C01752"/>
    <w:rsid w:val="00C0187B"/>
    <w:rsid w:val="00C018E5"/>
    <w:rsid w:val="00C02A34"/>
    <w:rsid w:val="00C02E92"/>
    <w:rsid w:val="00C02EBB"/>
    <w:rsid w:val="00C0340A"/>
    <w:rsid w:val="00C03446"/>
    <w:rsid w:val="00C03BC5"/>
    <w:rsid w:val="00C04B05"/>
    <w:rsid w:val="00C04C3C"/>
    <w:rsid w:val="00C05BED"/>
    <w:rsid w:val="00C05F33"/>
    <w:rsid w:val="00C063AE"/>
    <w:rsid w:val="00C068C9"/>
    <w:rsid w:val="00C0794B"/>
    <w:rsid w:val="00C07A28"/>
    <w:rsid w:val="00C07F0C"/>
    <w:rsid w:val="00C103D3"/>
    <w:rsid w:val="00C115CF"/>
    <w:rsid w:val="00C120D6"/>
    <w:rsid w:val="00C12E6F"/>
    <w:rsid w:val="00C13DEF"/>
    <w:rsid w:val="00C1424D"/>
    <w:rsid w:val="00C142DD"/>
    <w:rsid w:val="00C1434F"/>
    <w:rsid w:val="00C14C29"/>
    <w:rsid w:val="00C17408"/>
    <w:rsid w:val="00C178E5"/>
    <w:rsid w:val="00C17B64"/>
    <w:rsid w:val="00C20AD3"/>
    <w:rsid w:val="00C22B72"/>
    <w:rsid w:val="00C23492"/>
    <w:rsid w:val="00C24A6D"/>
    <w:rsid w:val="00C255D4"/>
    <w:rsid w:val="00C26B4E"/>
    <w:rsid w:val="00C312D6"/>
    <w:rsid w:val="00C31C12"/>
    <w:rsid w:val="00C3285E"/>
    <w:rsid w:val="00C3309B"/>
    <w:rsid w:val="00C33321"/>
    <w:rsid w:val="00C33F5E"/>
    <w:rsid w:val="00C34642"/>
    <w:rsid w:val="00C36D2D"/>
    <w:rsid w:val="00C375B0"/>
    <w:rsid w:val="00C37A44"/>
    <w:rsid w:val="00C37B85"/>
    <w:rsid w:val="00C37F31"/>
    <w:rsid w:val="00C37FF8"/>
    <w:rsid w:val="00C40B8C"/>
    <w:rsid w:val="00C4125D"/>
    <w:rsid w:val="00C4155F"/>
    <w:rsid w:val="00C42878"/>
    <w:rsid w:val="00C42FBB"/>
    <w:rsid w:val="00C431B3"/>
    <w:rsid w:val="00C43956"/>
    <w:rsid w:val="00C43C46"/>
    <w:rsid w:val="00C44488"/>
    <w:rsid w:val="00C44589"/>
    <w:rsid w:val="00C44C48"/>
    <w:rsid w:val="00C467E8"/>
    <w:rsid w:val="00C470C9"/>
    <w:rsid w:val="00C47126"/>
    <w:rsid w:val="00C479A9"/>
    <w:rsid w:val="00C5127E"/>
    <w:rsid w:val="00C5140D"/>
    <w:rsid w:val="00C515C6"/>
    <w:rsid w:val="00C522ED"/>
    <w:rsid w:val="00C52B9D"/>
    <w:rsid w:val="00C52CA1"/>
    <w:rsid w:val="00C541C0"/>
    <w:rsid w:val="00C54ED8"/>
    <w:rsid w:val="00C55BD8"/>
    <w:rsid w:val="00C56FA2"/>
    <w:rsid w:val="00C56FF0"/>
    <w:rsid w:val="00C5701A"/>
    <w:rsid w:val="00C57AA5"/>
    <w:rsid w:val="00C57B04"/>
    <w:rsid w:val="00C57E8E"/>
    <w:rsid w:val="00C57FBE"/>
    <w:rsid w:val="00C60C0C"/>
    <w:rsid w:val="00C60E3F"/>
    <w:rsid w:val="00C61750"/>
    <w:rsid w:val="00C61AD6"/>
    <w:rsid w:val="00C652BF"/>
    <w:rsid w:val="00C65CCD"/>
    <w:rsid w:val="00C66385"/>
    <w:rsid w:val="00C6661D"/>
    <w:rsid w:val="00C668A5"/>
    <w:rsid w:val="00C672B8"/>
    <w:rsid w:val="00C67C02"/>
    <w:rsid w:val="00C67DD1"/>
    <w:rsid w:val="00C7185E"/>
    <w:rsid w:val="00C7288F"/>
    <w:rsid w:val="00C74099"/>
    <w:rsid w:val="00C74C4D"/>
    <w:rsid w:val="00C75471"/>
    <w:rsid w:val="00C75513"/>
    <w:rsid w:val="00C75A93"/>
    <w:rsid w:val="00C7686A"/>
    <w:rsid w:val="00C77589"/>
    <w:rsid w:val="00C7761B"/>
    <w:rsid w:val="00C779CD"/>
    <w:rsid w:val="00C80044"/>
    <w:rsid w:val="00C801A5"/>
    <w:rsid w:val="00C81755"/>
    <w:rsid w:val="00C84B28"/>
    <w:rsid w:val="00C84BA4"/>
    <w:rsid w:val="00C850D4"/>
    <w:rsid w:val="00C8562E"/>
    <w:rsid w:val="00C85B4A"/>
    <w:rsid w:val="00C86011"/>
    <w:rsid w:val="00C86943"/>
    <w:rsid w:val="00C878DC"/>
    <w:rsid w:val="00C878E8"/>
    <w:rsid w:val="00C87B87"/>
    <w:rsid w:val="00C90706"/>
    <w:rsid w:val="00C9158E"/>
    <w:rsid w:val="00C925EA"/>
    <w:rsid w:val="00C9310C"/>
    <w:rsid w:val="00C93767"/>
    <w:rsid w:val="00C93DB3"/>
    <w:rsid w:val="00C93F6A"/>
    <w:rsid w:val="00C94210"/>
    <w:rsid w:val="00C9460B"/>
    <w:rsid w:val="00C956A9"/>
    <w:rsid w:val="00C95993"/>
    <w:rsid w:val="00C95DEE"/>
    <w:rsid w:val="00C96A36"/>
    <w:rsid w:val="00C9746E"/>
    <w:rsid w:val="00C978E6"/>
    <w:rsid w:val="00CA1081"/>
    <w:rsid w:val="00CA10A4"/>
    <w:rsid w:val="00CA64B5"/>
    <w:rsid w:val="00CA6A9E"/>
    <w:rsid w:val="00CA6B83"/>
    <w:rsid w:val="00CA6CB3"/>
    <w:rsid w:val="00CA7C34"/>
    <w:rsid w:val="00CB046B"/>
    <w:rsid w:val="00CB1267"/>
    <w:rsid w:val="00CB14B2"/>
    <w:rsid w:val="00CB17B9"/>
    <w:rsid w:val="00CB17BC"/>
    <w:rsid w:val="00CB17E9"/>
    <w:rsid w:val="00CB1A56"/>
    <w:rsid w:val="00CB1A96"/>
    <w:rsid w:val="00CB279D"/>
    <w:rsid w:val="00CB3892"/>
    <w:rsid w:val="00CB4136"/>
    <w:rsid w:val="00CB42BA"/>
    <w:rsid w:val="00CB4506"/>
    <w:rsid w:val="00CB453A"/>
    <w:rsid w:val="00CB6604"/>
    <w:rsid w:val="00CB69EB"/>
    <w:rsid w:val="00CB6C1C"/>
    <w:rsid w:val="00CB6F29"/>
    <w:rsid w:val="00CB74AA"/>
    <w:rsid w:val="00CB7D1E"/>
    <w:rsid w:val="00CC00CC"/>
    <w:rsid w:val="00CC0358"/>
    <w:rsid w:val="00CC0566"/>
    <w:rsid w:val="00CC0AC7"/>
    <w:rsid w:val="00CC0D4F"/>
    <w:rsid w:val="00CC102E"/>
    <w:rsid w:val="00CC2C3B"/>
    <w:rsid w:val="00CC35C8"/>
    <w:rsid w:val="00CC3C44"/>
    <w:rsid w:val="00CC3C6A"/>
    <w:rsid w:val="00CC3D7E"/>
    <w:rsid w:val="00CC41DD"/>
    <w:rsid w:val="00CC46FF"/>
    <w:rsid w:val="00CC4B21"/>
    <w:rsid w:val="00CC4E45"/>
    <w:rsid w:val="00CC57F6"/>
    <w:rsid w:val="00CC5DF8"/>
    <w:rsid w:val="00CC6219"/>
    <w:rsid w:val="00CC6C0B"/>
    <w:rsid w:val="00CC7B7B"/>
    <w:rsid w:val="00CC7FA3"/>
    <w:rsid w:val="00CD017F"/>
    <w:rsid w:val="00CD0A86"/>
    <w:rsid w:val="00CD1753"/>
    <w:rsid w:val="00CD2454"/>
    <w:rsid w:val="00CD247B"/>
    <w:rsid w:val="00CD3A09"/>
    <w:rsid w:val="00CD4CDD"/>
    <w:rsid w:val="00CD5D6D"/>
    <w:rsid w:val="00CD5DA2"/>
    <w:rsid w:val="00CD613C"/>
    <w:rsid w:val="00CD689F"/>
    <w:rsid w:val="00CD787E"/>
    <w:rsid w:val="00CD7DB3"/>
    <w:rsid w:val="00CE02F2"/>
    <w:rsid w:val="00CE0D18"/>
    <w:rsid w:val="00CE1413"/>
    <w:rsid w:val="00CE17B2"/>
    <w:rsid w:val="00CE2A34"/>
    <w:rsid w:val="00CE2D89"/>
    <w:rsid w:val="00CE3385"/>
    <w:rsid w:val="00CE45B9"/>
    <w:rsid w:val="00CE48B8"/>
    <w:rsid w:val="00CE4BC9"/>
    <w:rsid w:val="00CE508A"/>
    <w:rsid w:val="00CE5419"/>
    <w:rsid w:val="00CE58BB"/>
    <w:rsid w:val="00CE5BED"/>
    <w:rsid w:val="00CE5CBF"/>
    <w:rsid w:val="00CE5D04"/>
    <w:rsid w:val="00CE6E32"/>
    <w:rsid w:val="00CE73E5"/>
    <w:rsid w:val="00CF1461"/>
    <w:rsid w:val="00CF25DA"/>
    <w:rsid w:val="00CF2855"/>
    <w:rsid w:val="00CF33B1"/>
    <w:rsid w:val="00CF3701"/>
    <w:rsid w:val="00CF4829"/>
    <w:rsid w:val="00CF52C2"/>
    <w:rsid w:val="00CF5626"/>
    <w:rsid w:val="00CF56E5"/>
    <w:rsid w:val="00CF578A"/>
    <w:rsid w:val="00CF5B68"/>
    <w:rsid w:val="00CF602B"/>
    <w:rsid w:val="00CF6E80"/>
    <w:rsid w:val="00CF6EF8"/>
    <w:rsid w:val="00CF74A9"/>
    <w:rsid w:val="00CF7582"/>
    <w:rsid w:val="00CF76E9"/>
    <w:rsid w:val="00CF79C3"/>
    <w:rsid w:val="00D0004C"/>
    <w:rsid w:val="00D00353"/>
    <w:rsid w:val="00D007D4"/>
    <w:rsid w:val="00D009D4"/>
    <w:rsid w:val="00D01186"/>
    <w:rsid w:val="00D0150D"/>
    <w:rsid w:val="00D020E3"/>
    <w:rsid w:val="00D021F0"/>
    <w:rsid w:val="00D0226E"/>
    <w:rsid w:val="00D029E2"/>
    <w:rsid w:val="00D035C9"/>
    <w:rsid w:val="00D0493F"/>
    <w:rsid w:val="00D049FF"/>
    <w:rsid w:val="00D04A0C"/>
    <w:rsid w:val="00D04C81"/>
    <w:rsid w:val="00D067D7"/>
    <w:rsid w:val="00D068BD"/>
    <w:rsid w:val="00D07D0E"/>
    <w:rsid w:val="00D10211"/>
    <w:rsid w:val="00D10962"/>
    <w:rsid w:val="00D10C7F"/>
    <w:rsid w:val="00D12886"/>
    <w:rsid w:val="00D12A52"/>
    <w:rsid w:val="00D12A9D"/>
    <w:rsid w:val="00D1321B"/>
    <w:rsid w:val="00D14B6E"/>
    <w:rsid w:val="00D158B0"/>
    <w:rsid w:val="00D167D5"/>
    <w:rsid w:val="00D16F57"/>
    <w:rsid w:val="00D17521"/>
    <w:rsid w:val="00D2049C"/>
    <w:rsid w:val="00D225C7"/>
    <w:rsid w:val="00D23F9D"/>
    <w:rsid w:val="00D240BA"/>
    <w:rsid w:val="00D24987"/>
    <w:rsid w:val="00D262D0"/>
    <w:rsid w:val="00D26B88"/>
    <w:rsid w:val="00D2741D"/>
    <w:rsid w:val="00D27629"/>
    <w:rsid w:val="00D2794E"/>
    <w:rsid w:val="00D27D2A"/>
    <w:rsid w:val="00D303D8"/>
    <w:rsid w:val="00D30421"/>
    <w:rsid w:val="00D329A7"/>
    <w:rsid w:val="00D331D7"/>
    <w:rsid w:val="00D33304"/>
    <w:rsid w:val="00D3371A"/>
    <w:rsid w:val="00D34419"/>
    <w:rsid w:val="00D35097"/>
    <w:rsid w:val="00D353D3"/>
    <w:rsid w:val="00D35688"/>
    <w:rsid w:val="00D35715"/>
    <w:rsid w:val="00D400C4"/>
    <w:rsid w:val="00D40F7F"/>
    <w:rsid w:val="00D42E4E"/>
    <w:rsid w:val="00D442A3"/>
    <w:rsid w:val="00D44304"/>
    <w:rsid w:val="00D44D57"/>
    <w:rsid w:val="00D45748"/>
    <w:rsid w:val="00D461EF"/>
    <w:rsid w:val="00D464F3"/>
    <w:rsid w:val="00D46AD1"/>
    <w:rsid w:val="00D47128"/>
    <w:rsid w:val="00D47511"/>
    <w:rsid w:val="00D47B11"/>
    <w:rsid w:val="00D5015B"/>
    <w:rsid w:val="00D52A93"/>
    <w:rsid w:val="00D5330A"/>
    <w:rsid w:val="00D53469"/>
    <w:rsid w:val="00D544CA"/>
    <w:rsid w:val="00D54E0C"/>
    <w:rsid w:val="00D56231"/>
    <w:rsid w:val="00D56830"/>
    <w:rsid w:val="00D56E5D"/>
    <w:rsid w:val="00D57E44"/>
    <w:rsid w:val="00D60051"/>
    <w:rsid w:val="00D601F1"/>
    <w:rsid w:val="00D6096A"/>
    <w:rsid w:val="00D6109E"/>
    <w:rsid w:val="00D612BD"/>
    <w:rsid w:val="00D62AC3"/>
    <w:rsid w:val="00D63B62"/>
    <w:rsid w:val="00D6579D"/>
    <w:rsid w:val="00D66093"/>
    <w:rsid w:val="00D66B77"/>
    <w:rsid w:val="00D67C47"/>
    <w:rsid w:val="00D707B6"/>
    <w:rsid w:val="00D70CD2"/>
    <w:rsid w:val="00D70D5C"/>
    <w:rsid w:val="00D71C95"/>
    <w:rsid w:val="00D71E1C"/>
    <w:rsid w:val="00D72D0E"/>
    <w:rsid w:val="00D73269"/>
    <w:rsid w:val="00D738AB"/>
    <w:rsid w:val="00D73923"/>
    <w:rsid w:val="00D73B21"/>
    <w:rsid w:val="00D74017"/>
    <w:rsid w:val="00D7402B"/>
    <w:rsid w:val="00D74133"/>
    <w:rsid w:val="00D751E0"/>
    <w:rsid w:val="00D7551E"/>
    <w:rsid w:val="00D75873"/>
    <w:rsid w:val="00D7591C"/>
    <w:rsid w:val="00D75E57"/>
    <w:rsid w:val="00D76570"/>
    <w:rsid w:val="00D80005"/>
    <w:rsid w:val="00D81488"/>
    <w:rsid w:val="00D821F2"/>
    <w:rsid w:val="00D82C28"/>
    <w:rsid w:val="00D8413F"/>
    <w:rsid w:val="00D84B64"/>
    <w:rsid w:val="00D84DBA"/>
    <w:rsid w:val="00D85D3F"/>
    <w:rsid w:val="00D86563"/>
    <w:rsid w:val="00D87DB8"/>
    <w:rsid w:val="00D90808"/>
    <w:rsid w:val="00D917C8"/>
    <w:rsid w:val="00D918B5"/>
    <w:rsid w:val="00D92364"/>
    <w:rsid w:val="00D9248C"/>
    <w:rsid w:val="00D92850"/>
    <w:rsid w:val="00D93723"/>
    <w:rsid w:val="00D94275"/>
    <w:rsid w:val="00D94FB4"/>
    <w:rsid w:val="00D95102"/>
    <w:rsid w:val="00D968D0"/>
    <w:rsid w:val="00DA00AA"/>
    <w:rsid w:val="00DA06F7"/>
    <w:rsid w:val="00DA0FBA"/>
    <w:rsid w:val="00DA10B1"/>
    <w:rsid w:val="00DA1E68"/>
    <w:rsid w:val="00DA3811"/>
    <w:rsid w:val="00DA3BB1"/>
    <w:rsid w:val="00DA437E"/>
    <w:rsid w:val="00DA4F4F"/>
    <w:rsid w:val="00DA565A"/>
    <w:rsid w:val="00DA5978"/>
    <w:rsid w:val="00DA687D"/>
    <w:rsid w:val="00DA6F0F"/>
    <w:rsid w:val="00DA7696"/>
    <w:rsid w:val="00DA77D7"/>
    <w:rsid w:val="00DA79FA"/>
    <w:rsid w:val="00DA7AF2"/>
    <w:rsid w:val="00DA7B70"/>
    <w:rsid w:val="00DB03CA"/>
    <w:rsid w:val="00DB1142"/>
    <w:rsid w:val="00DB1DB7"/>
    <w:rsid w:val="00DB2B07"/>
    <w:rsid w:val="00DB301B"/>
    <w:rsid w:val="00DB353B"/>
    <w:rsid w:val="00DB4AF5"/>
    <w:rsid w:val="00DB4D04"/>
    <w:rsid w:val="00DB5121"/>
    <w:rsid w:val="00DB75CE"/>
    <w:rsid w:val="00DB7B84"/>
    <w:rsid w:val="00DC0979"/>
    <w:rsid w:val="00DC11AF"/>
    <w:rsid w:val="00DC23B7"/>
    <w:rsid w:val="00DC30C0"/>
    <w:rsid w:val="00DC3FC4"/>
    <w:rsid w:val="00DC4512"/>
    <w:rsid w:val="00DC4A65"/>
    <w:rsid w:val="00DC59BE"/>
    <w:rsid w:val="00DC5EF1"/>
    <w:rsid w:val="00DC663E"/>
    <w:rsid w:val="00DC72CC"/>
    <w:rsid w:val="00DD0F75"/>
    <w:rsid w:val="00DD0F8F"/>
    <w:rsid w:val="00DD0F90"/>
    <w:rsid w:val="00DD1363"/>
    <w:rsid w:val="00DD24AA"/>
    <w:rsid w:val="00DD2B63"/>
    <w:rsid w:val="00DD2FDF"/>
    <w:rsid w:val="00DD359F"/>
    <w:rsid w:val="00DD369D"/>
    <w:rsid w:val="00DD4869"/>
    <w:rsid w:val="00DD59C4"/>
    <w:rsid w:val="00DD6360"/>
    <w:rsid w:val="00DD74C1"/>
    <w:rsid w:val="00DE004B"/>
    <w:rsid w:val="00DE0FAA"/>
    <w:rsid w:val="00DE3AC0"/>
    <w:rsid w:val="00DE47F5"/>
    <w:rsid w:val="00DE529D"/>
    <w:rsid w:val="00DE5304"/>
    <w:rsid w:val="00DE53D1"/>
    <w:rsid w:val="00DE55E0"/>
    <w:rsid w:val="00DE6756"/>
    <w:rsid w:val="00DE720B"/>
    <w:rsid w:val="00DE7419"/>
    <w:rsid w:val="00DF10CB"/>
    <w:rsid w:val="00DF1331"/>
    <w:rsid w:val="00DF4B26"/>
    <w:rsid w:val="00DF4BA5"/>
    <w:rsid w:val="00DF5703"/>
    <w:rsid w:val="00DF5721"/>
    <w:rsid w:val="00DF5F56"/>
    <w:rsid w:val="00DF6A36"/>
    <w:rsid w:val="00DF708B"/>
    <w:rsid w:val="00DF70E8"/>
    <w:rsid w:val="00DF756A"/>
    <w:rsid w:val="00E0152C"/>
    <w:rsid w:val="00E01FE7"/>
    <w:rsid w:val="00E0244F"/>
    <w:rsid w:val="00E02908"/>
    <w:rsid w:val="00E034EE"/>
    <w:rsid w:val="00E045C4"/>
    <w:rsid w:val="00E04742"/>
    <w:rsid w:val="00E048A3"/>
    <w:rsid w:val="00E04AC4"/>
    <w:rsid w:val="00E051F1"/>
    <w:rsid w:val="00E0596E"/>
    <w:rsid w:val="00E05D80"/>
    <w:rsid w:val="00E05E8A"/>
    <w:rsid w:val="00E05F64"/>
    <w:rsid w:val="00E06438"/>
    <w:rsid w:val="00E07FF4"/>
    <w:rsid w:val="00E10900"/>
    <w:rsid w:val="00E10AC9"/>
    <w:rsid w:val="00E11CEF"/>
    <w:rsid w:val="00E11EDB"/>
    <w:rsid w:val="00E124BD"/>
    <w:rsid w:val="00E12802"/>
    <w:rsid w:val="00E1348A"/>
    <w:rsid w:val="00E1474A"/>
    <w:rsid w:val="00E15CAB"/>
    <w:rsid w:val="00E15E5C"/>
    <w:rsid w:val="00E15EC9"/>
    <w:rsid w:val="00E2016C"/>
    <w:rsid w:val="00E201B7"/>
    <w:rsid w:val="00E20963"/>
    <w:rsid w:val="00E20FDD"/>
    <w:rsid w:val="00E213AC"/>
    <w:rsid w:val="00E21CD8"/>
    <w:rsid w:val="00E2252C"/>
    <w:rsid w:val="00E22635"/>
    <w:rsid w:val="00E228FF"/>
    <w:rsid w:val="00E22A16"/>
    <w:rsid w:val="00E23515"/>
    <w:rsid w:val="00E2388E"/>
    <w:rsid w:val="00E23A4D"/>
    <w:rsid w:val="00E24184"/>
    <w:rsid w:val="00E24486"/>
    <w:rsid w:val="00E24DA5"/>
    <w:rsid w:val="00E26042"/>
    <w:rsid w:val="00E268EC"/>
    <w:rsid w:val="00E274B3"/>
    <w:rsid w:val="00E274DC"/>
    <w:rsid w:val="00E277F3"/>
    <w:rsid w:val="00E27BA8"/>
    <w:rsid w:val="00E27D57"/>
    <w:rsid w:val="00E27FC8"/>
    <w:rsid w:val="00E3004E"/>
    <w:rsid w:val="00E301B3"/>
    <w:rsid w:val="00E302A0"/>
    <w:rsid w:val="00E30798"/>
    <w:rsid w:val="00E30FC1"/>
    <w:rsid w:val="00E317B5"/>
    <w:rsid w:val="00E32E4A"/>
    <w:rsid w:val="00E33326"/>
    <w:rsid w:val="00E339F2"/>
    <w:rsid w:val="00E33D61"/>
    <w:rsid w:val="00E34A69"/>
    <w:rsid w:val="00E351DC"/>
    <w:rsid w:val="00E37F8C"/>
    <w:rsid w:val="00E40044"/>
    <w:rsid w:val="00E40617"/>
    <w:rsid w:val="00E407BA"/>
    <w:rsid w:val="00E40B5F"/>
    <w:rsid w:val="00E42366"/>
    <w:rsid w:val="00E427BA"/>
    <w:rsid w:val="00E42B6A"/>
    <w:rsid w:val="00E43326"/>
    <w:rsid w:val="00E439DD"/>
    <w:rsid w:val="00E44221"/>
    <w:rsid w:val="00E44902"/>
    <w:rsid w:val="00E44BFB"/>
    <w:rsid w:val="00E458ED"/>
    <w:rsid w:val="00E4603E"/>
    <w:rsid w:val="00E47210"/>
    <w:rsid w:val="00E478EB"/>
    <w:rsid w:val="00E47B97"/>
    <w:rsid w:val="00E47C35"/>
    <w:rsid w:val="00E5302B"/>
    <w:rsid w:val="00E534D5"/>
    <w:rsid w:val="00E537CF"/>
    <w:rsid w:val="00E53800"/>
    <w:rsid w:val="00E54C4D"/>
    <w:rsid w:val="00E55EA1"/>
    <w:rsid w:val="00E55EE1"/>
    <w:rsid w:val="00E55F27"/>
    <w:rsid w:val="00E56295"/>
    <w:rsid w:val="00E57342"/>
    <w:rsid w:val="00E6070E"/>
    <w:rsid w:val="00E61378"/>
    <w:rsid w:val="00E6195D"/>
    <w:rsid w:val="00E624F1"/>
    <w:rsid w:val="00E627FD"/>
    <w:rsid w:val="00E633F5"/>
    <w:rsid w:val="00E6357C"/>
    <w:rsid w:val="00E63D01"/>
    <w:rsid w:val="00E67368"/>
    <w:rsid w:val="00E70465"/>
    <w:rsid w:val="00E70C49"/>
    <w:rsid w:val="00E70C64"/>
    <w:rsid w:val="00E70F7C"/>
    <w:rsid w:val="00E71635"/>
    <w:rsid w:val="00E73699"/>
    <w:rsid w:val="00E746D1"/>
    <w:rsid w:val="00E7490E"/>
    <w:rsid w:val="00E750DD"/>
    <w:rsid w:val="00E765D0"/>
    <w:rsid w:val="00E76E64"/>
    <w:rsid w:val="00E76F96"/>
    <w:rsid w:val="00E778C5"/>
    <w:rsid w:val="00E77D7B"/>
    <w:rsid w:val="00E77FF9"/>
    <w:rsid w:val="00E804B3"/>
    <w:rsid w:val="00E806C7"/>
    <w:rsid w:val="00E815CF"/>
    <w:rsid w:val="00E81ED0"/>
    <w:rsid w:val="00E81F81"/>
    <w:rsid w:val="00E8219A"/>
    <w:rsid w:val="00E821EA"/>
    <w:rsid w:val="00E829A2"/>
    <w:rsid w:val="00E82E99"/>
    <w:rsid w:val="00E8318B"/>
    <w:rsid w:val="00E8407D"/>
    <w:rsid w:val="00E84588"/>
    <w:rsid w:val="00E84AFA"/>
    <w:rsid w:val="00E84CD3"/>
    <w:rsid w:val="00E84D51"/>
    <w:rsid w:val="00E860E2"/>
    <w:rsid w:val="00E87132"/>
    <w:rsid w:val="00E87E97"/>
    <w:rsid w:val="00E9041A"/>
    <w:rsid w:val="00E90CC6"/>
    <w:rsid w:val="00E92499"/>
    <w:rsid w:val="00E929DF"/>
    <w:rsid w:val="00E92C42"/>
    <w:rsid w:val="00E936CE"/>
    <w:rsid w:val="00E9491E"/>
    <w:rsid w:val="00E949A4"/>
    <w:rsid w:val="00E94BA1"/>
    <w:rsid w:val="00E956C0"/>
    <w:rsid w:val="00E95D37"/>
    <w:rsid w:val="00EA20F9"/>
    <w:rsid w:val="00EA273A"/>
    <w:rsid w:val="00EA48A2"/>
    <w:rsid w:val="00EA4AD1"/>
    <w:rsid w:val="00EA5277"/>
    <w:rsid w:val="00EA58F5"/>
    <w:rsid w:val="00EA5FB9"/>
    <w:rsid w:val="00EA66FE"/>
    <w:rsid w:val="00EA788D"/>
    <w:rsid w:val="00EA7A5B"/>
    <w:rsid w:val="00EB07D6"/>
    <w:rsid w:val="00EB20C6"/>
    <w:rsid w:val="00EB2AB6"/>
    <w:rsid w:val="00EB42FE"/>
    <w:rsid w:val="00EB43F2"/>
    <w:rsid w:val="00EB4C9B"/>
    <w:rsid w:val="00EB5099"/>
    <w:rsid w:val="00EB52FD"/>
    <w:rsid w:val="00EB57B0"/>
    <w:rsid w:val="00EB5A88"/>
    <w:rsid w:val="00EB5B39"/>
    <w:rsid w:val="00EB6A75"/>
    <w:rsid w:val="00EB7657"/>
    <w:rsid w:val="00EC0552"/>
    <w:rsid w:val="00EC0800"/>
    <w:rsid w:val="00EC2000"/>
    <w:rsid w:val="00EC2B44"/>
    <w:rsid w:val="00EC49C3"/>
    <w:rsid w:val="00EC4C9F"/>
    <w:rsid w:val="00EC53ED"/>
    <w:rsid w:val="00EC63B1"/>
    <w:rsid w:val="00EC6889"/>
    <w:rsid w:val="00EC76AE"/>
    <w:rsid w:val="00EC7959"/>
    <w:rsid w:val="00ED011E"/>
    <w:rsid w:val="00ED0151"/>
    <w:rsid w:val="00ED0D5F"/>
    <w:rsid w:val="00ED0E3D"/>
    <w:rsid w:val="00ED1449"/>
    <w:rsid w:val="00ED16F4"/>
    <w:rsid w:val="00ED2F86"/>
    <w:rsid w:val="00ED35BF"/>
    <w:rsid w:val="00ED5D72"/>
    <w:rsid w:val="00ED5F5C"/>
    <w:rsid w:val="00ED6B12"/>
    <w:rsid w:val="00ED6E91"/>
    <w:rsid w:val="00ED71DA"/>
    <w:rsid w:val="00ED7A5B"/>
    <w:rsid w:val="00EE0B08"/>
    <w:rsid w:val="00EE0DCD"/>
    <w:rsid w:val="00EE0FAE"/>
    <w:rsid w:val="00EE1284"/>
    <w:rsid w:val="00EE1585"/>
    <w:rsid w:val="00EE1BA7"/>
    <w:rsid w:val="00EE1D45"/>
    <w:rsid w:val="00EE1FAB"/>
    <w:rsid w:val="00EE223F"/>
    <w:rsid w:val="00EE2B4F"/>
    <w:rsid w:val="00EE3623"/>
    <w:rsid w:val="00EE4906"/>
    <w:rsid w:val="00EE4EE8"/>
    <w:rsid w:val="00EE5372"/>
    <w:rsid w:val="00EE630D"/>
    <w:rsid w:val="00EE64B9"/>
    <w:rsid w:val="00EE6539"/>
    <w:rsid w:val="00EE7231"/>
    <w:rsid w:val="00EE72F1"/>
    <w:rsid w:val="00EF08BA"/>
    <w:rsid w:val="00EF0AAA"/>
    <w:rsid w:val="00EF18AB"/>
    <w:rsid w:val="00EF3754"/>
    <w:rsid w:val="00EF3A7D"/>
    <w:rsid w:val="00EF4379"/>
    <w:rsid w:val="00EF56C8"/>
    <w:rsid w:val="00EF5B44"/>
    <w:rsid w:val="00EF5C23"/>
    <w:rsid w:val="00EF61F1"/>
    <w:rsid w:val="00EF63BF"/>
    <w:rsid w:val="00EF6CBD"/>
    <w:rsid w:val="00F00ABE"/>
    <w:rsid w:val="00F01119"/>
    <w:rsid w:val="00F012EB"/>
    <w:rsid w:val="00F02302"/>
    <w:rsid w:val="00F036EC"/>
    <w:rsid w:val="00F03C91"/>
    <w:rsid w:val="00F05365"/>
    <w:rsid w:val="00F05531"/>
    <w:rsid w:val="00F055EB"/>
    <w:rsid w:val="00F0708A"/>
    <w:rsid w:val="00F071E0"/>
    <w:rsid w:val="00F0769C"/>
    <w:rsid w:val="00F07A5D"/>
    <w:rsid w:val="00F07D00"/>
    <w:rsid w:val="00F07E1B"/>
    <w:rsid w:val="00F07F10"/>
    <w:rsid w:val="00F10161"/>
    <w:rsid w:val="00F126CA"/>
    <w:rsid w:val="00F13C59"/>
    <w:rsid w:val="00F13CDD"/>
    <w:rsid w:val="00F13D77"/>
    <w:rsid w:val="00F14324"/>
    <w:rsid w:val="00F14392"/>
    <w:rsid w:val="00F14464"/>
    <w:rsid w:val="00F14B0F"/>
    <w:rsid w:val="00F14E6B"/>
    <w:rsid w:val="00F15121"/>
    <w:rsid w:val="00F1518A"/>
    <w:rsid w:val="00F1596A"/>
    <w:rsid w:val="00F159BA"/>
    <w:rsid w:val="00F15C7B"/>
    <w:rsid w:val="00F15D25"/>
    <w:rsid w:val="00F161D1"/>
    <w:rsid w:val="00F16B3C"/>
    <w:rsid w:val="00F16C1E"/>
    <w:rsid w:val="00F17015"/>
    <w:rsid w:val="00F17B2A"/>
    <w:rsid w:val="00F21178"/>
    <w:rsid w:val="00F21ED6"/>
    <w:rsid w:val="00F21F3E"/>
    <w:rsid w:val="00F22962"/>
    <w:rsid w:val="00F22FE2"/>
    <w:rsid w:val="00F23BF4"/>
    <w:rsid w:val="00F249C1"/>
    <w:rsid w:val="00F24C01"/>
    <w:rsid w:val="00F25998"/>
    <w:rsid w:val="00F261C6"/>
    <w:rsid w:val="00F264EA"/>
    <w:rsid w:val="00F26627"/>
    <w:rsid w:val="00F273F0"/>
    <w:rsid w:val="00F31402"/>
    <w:rsid w:val="00F31708"/>
    <w:rsid w:val="00F32EE9"/>
    <w:rsid w:val="00F33320"/>
    <w:rsid w:val="00F34202"/>
    <w:rsid w:val="00F35865"/>
    <w:rsid w:val="00F3638A"/>
    <w:rsid w:val="00F36C54"/>
    <w:rsid w:val="00F37C8D"/>
    <w:rsid w:val="00F4043C"/>
    <w:rsid w:val="00F404DD"/>
    <w:rsid w:val="00F409E1"/>
    <w:rsid w:val="00F40EFD"/>
    <w:rsid w:val="00F41A06"/>
    <w:rsid w:val="00F41C9B"/>
    <w:rsid w:val="00F41FE0"/>
    <w:rsid w:val="00F42A90"/>
    <w:rsid w:val="00F43CEA"/>
    <w:rsid w:val="00F448BA"/>
    <w:rsid w:val="00F45AB5"/>
    <w:rsid w:val="00F460AE"/>
    <w:rsid w:val="00F462BC"/>
    <w:rsid w:val="00F47083"/>
    <w:rsid w:val="00F50391"/>
    <w:rsid w:val="00F518A3"/>
    <w:rsid w:val="00F51AFF"/>
    <w:rsid w:val="00F5269E"/>
    <w:rsid w:val="00F531DC"/>
    <w:rsid w:val="00F53424"/>
    <w:rsid w:val="00F542D1"/>
    <w:rsid w:val="00F55A14"/>
    <w:rsid w:val="00F55D2A"/>
    <w:rsid w:val="00F55D60"/>
    <w:rsid w:val="00F560A7"/>
    <w:rsid w:val="00F564A2"/>
    <w:rsid w:val="00F56E5A"/>
    <w:rsid w:val="00F57231"/>
    <w:rsid w:val="00F572C3"/>
    <w:rsid w:val="00F57B8F"/>
    <w:rsid w:val="00F6010B"/>
    <w:rsid w:val="00F6027F"/>
    <w:rsid w:val="00F60E63"/>
    <w:rsid w:val="00F60EE3"/>
    <w:rsid w:val="00F6117E"/>
    <w:rsid w:val="00F61202"/>
    <w:rsid w:val="00F61588"/>
    <w:rsid w:val="00F61EE3"/>
    <w:rsid w:val="00F62521"/>
    <w:rsid w:val="00F62C9B"/>
    <w:rsid w:val="00F630F4"/>
    <w:rsid w:val="00F63519"/>
    <w:rsid w:val="00F63A04"/>
    <w:rsid w:val="00F643D7"/>
    <w:rsid w:val="00F66F41"/>
    <w:rsid w:val="00F67D92"/>
    <w:rsid w:val="00F67FF3"/>
    <w:rsid w:val="00F7002F"/>
    <w:rsid w:val="00F70104"/>
    <w:rsid w:val="00F708AF"/>
    <w:rsid w:val="00F71AE8"/>
    <w:rsid w:val="00F71C9A"/>
    <w:rsid w:val="00F71E30"/>
    <w:rsid w:val="00F71FA2"/>
    <w:rsid w:val="00F722B9"/>
    <w:rsid w:val="00F722D0"/>
    <w:rsid w:val="00F72403"/>
    <w:rsid w:val="00F72688"/>
    <w:rsid w:val="00F72CBE"/>
    <w:rsid w:val="00F76267"/>
    <w:rsid w:val="00F77222"/>
    <w:rsid w:val="00F77E7B"/>
    <w:rsid w:val="00F803CE"/>
    <w:rsid w:val="00F804AE"/>
    <w:rsid w:val="00F804AF"/>
    <w:rsid w:val="00F805E0"/>
    <w:rsid w:val="00F80B2B"/>
    <w:rsid w:val="00F80BEA"/>
    <w:rsid w:val="00F8177C"/>
    <w:rsid w:val="00F81F4E"/>
    <w:rsid w:val="00F82A31"/>
    <w:rsid w:val="00F82FAE"/>
    <w:rsid w:val="00F83002"/>
    <w:rsid w:val="00F838AC"/>
    <w:rsid w:val="00F83E76"/>
    <w:rsid w:val="00F84135"/>
    <w:rsid w:val="00F84B9F"/>
    <w:rsid w:val="00F84BFE"/>
    <w:rsid w:val="00F85AF8"/>
    <w:rsid w:val="00F85F3A"/>
    <w:rsid w:val="00F870D6"/>
    <w:rsid w:val="00F902A9"/>
    <w:rsid w:val="00F90571"/>
    <w:rsid w:val="00F90982"/>
    <w:rsid w:val="00F90FED"/>
    <w:rsid w:val="00F918F7"/>
    <w:rsid w:val="00F91E0B"/>
    <w:rsid w:val="00F91F36"/>
    <w:rsid w:val="00F91FBE"/>
    <w:rsid w:val="00F922BD"/>
    <w:rsid w:val="00F93192"/>
    <w:rsid w:val="00F93207"/>
    <w:rsid w:val="00F9332B"/>
    <w:rsid w:val="00F94095"/>
    <w:rsid w:val="00F94688"/>
    <w:rsid w:val="00F95225"/>
    <w:rsid w:val="00F964AD"/>
    <w:rsid w:val="00F96B18"/>
    <w:rsid w:val="00FA0B38"/>
    <w:rsid w:val="00FA174B"/>
    <w:rsid w:val="00FA2A03"/>
    <w:rsid w:val="00FA37D2"/>
    <w:rsid w:val="00FA4028"/>
    <w:rsid w:val="00FA48B1"/>
    <w:rsid w:val="00FA4BF8"/>
    <w:rsid w:val="00FA4CB1"/>
    <w:rsid w:val="00FA5686"/>
    <w:rsid w:val="00FA58D9"/>
    <w:rsid w:val="00FA6646"/>
    <w:rsid w:val="00FA6826"/>
    <w:rsid w:val="00FB0CF6"/>
    <w:rsid w:val="00FB0D7E"/>
    <w:rsid w:val="00FB187B"/>
    <w:rsid w:val="00FB1DE0"/>
    <w:rsid w:val="00FB2127"/>
    <w:rsid w:val="00FB26DC"/>
    <w:rsid w:val="00FB2D05"/>
    <w:rsid w:val="00FB4796"/>
    <w:rsid w:val="00FB4866"/>
    <w:rsid w:val="00FB4C0A"/>
    <w:rsid w:val="00FB59F9"/>
    <w:rsid w:val="00FB64B2"/>
    <w:rsid w:val="00FB6857"/>
    <w:rsid w:val="00FB6915"/>
    <w:rsid w:val="00FB6A9E"/>
    <w:rsid w:val="00FB7383"/>
    <w:rsid w:val="00FB7573"/>
    <w:rsid w:val="00FC1200"/>
    <w:rsid w:val="00FC239B"/>
    <w:rsid w:val="00FC25C6"/>
    <w:rsid w:val="00FC2A7F"/>
    <w:rsid w:val="00FC2AD2"/>
    <w:rsid w:val="00FC3E3E"/>
    <w:rsid w:val="00FC5D7F"/>
    <w:rsid w:val="00FD05F8"/>
    <w:rsid w:val="00FD14E9"/>
    <w:rsid w:val="00FD16C1"/>
    <w:rsid w:val="00FD1F0E"/>
    <w:rsid w:val="00FD4189"/>
    <w:rsid w:val="00FD4350"/>
    <w:rsid w:val="00FD43B9"/>
    <w:rsid w:val="00FD4750"/>
    <w:rsid w:val="00FD5436"/>
    <w:rsid w:val="00FD567C"/>
    <w:rsid w:val="00FD580C"/>
    <w:rsid w:val="00FD5A64"/>
    <w:rsid w:val="00FD5E0A"/>
    <w:rsid w:val="00FD64F2"/>
    <w:rsid w:val="00FD68F8"/>
    <w:rsid w:val="00FD6DB2"/>
    <w:rsid w:val="00FE0BCB"/>
    <w:rsid w:val="00FE0C6A"/>
    <w:rsid w:val="00FE100B"/>
    <w:rsid w:val="00FE26C8"/>
    <w:rsid w:val="00FE2D90"/>
    <w:rsid w:val="00FE3900"/>
    <w:rsid w:val="00FE395C"/>
    <w:rsid w:val="00FE76E1"/>
    <w:rsid w:val="00FF0459"/>
    <w:rsid w:val="00FF0580"/>
    <w:rsid w:val="00FF0E71"/>
    <w:rsid w:val="00FF1532"/>
    <w:rsid w:val="00FF1834"/>
    <w:rsid w:val="00FF32A7"/>
    <w:rsid w:val="00FF3593"/>
    <w:rsid w:val="00FF36BF"/>
    <w:rsid w:val="00FF428F"/>
    <w:rsid w:val="00FF4B34"/>
    <w:rsid w:val="00FF5091"/>
    <w:rsid w:val="00FF5812"/>
    <w:rsid w:val="00FF6557"/>
    <w:rsid w:val="00FF6FFC"/>
    <w:rsid w:val="00FF7115"/>
    <w:rsid w:val="00FF7332"/>
    <w:rsid w:val="028540B3"/>
    <w:rsid w:val="1A4C2A42"/>
    <w:rsid w:val="56A25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  <o:rules v:ext="edit">
        <o:r id="V:Rule1" type="connector" idref="#_x0000_s1043"/>
        <o:r id="V:Rule2" type="connector" idref="#_x0000_s1044"/>
        <o:r id="V:Rule3" type="connector" idref="#_x0000_s1045"/>
      </o:rules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2" w:semiHidden="0" w:name="heading 1"/>
    <w:lsdException w:qFormat="1" w:unhideWhenUsed="0" w:uiPriority="2" w:semiHidden="0" w:name="heading 2"/>
    <w:lsdException w:qFormat="1" w:unhideWhenUsed="0" w:uiPriority="2" w:semiHidden="0" w:name="heading 3"/>
    <w:lsdException w:qFormat="1" w:uiPriority="9" w:semiHidden="0" w:name="heading 4"/>
    <w:lsdException w:qFormat="1" w:uiPriority="9" w:semiHidden="0" w:name="heading 5"/>
    <w:lsdException w:qFormat="1" w:unhideWhenUsed="0" w:uiPriority="99" w:semiHidden="0" w:name="heading 6"/>
    <w:lsdException w:qFormat="1" w:unhideWhenUsed="0" w:uiPriority="99" w:semiHidden="0" w:name="heading 7"/>
    <w:lsdException w:qFormat="1" w:unhideWhenUsed="0" w:uiPriority="99" w:semiHidden="0" w:name="heading 8"/>
    <w:lsdException w:qFormat="1" w:unhideWhenUsed="0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99" w:semiHidden="0" w:name="toc 4"/>
    <w:lsdException w:qFormat="1" w:unhideWhenUsed="0" w:uiPriority="99" w:semiHidden="0" w:name="toc 5"/>
    <w:lsdException w:qFormat="1" w:unhideWhenUsed="0" w:uiPriority="99" w:semiHidden="0" w:name="toc 6"/>
    <w:lsdException w:qFormat="1" w:unhideWhenUsed="0" w:uiPriority="99" w:semiHidden="0" w:name="toc 7"/>
    <w:lsdException w:qFormat="1" w:unhideWhenUsed="0" w:uiPriority="99" w:semiHidden="0" w:name="toc 8"/>
    <w:lsdException w:qFormat="1" w:unhideWhenUsed="0" w:uiPriority="99" w:semiHidden="0" w:name="toc 9"/>
    <w:lsdException w:qFormat="1" w:unhideWhenUsed="0" w:uiPriority="99" w:semiHidden="0" w:name="Normal Indent"/>
    <w:lsdException w:qFormat="1" w:uiPriority="99" w:semiHidden="0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99" w:semiHidden="0" w:name="caption"/>
    <w:lsdException w:uiPriority="99" w:name="table of figures"/>
    <w:lsdException w:uiPriority="99" w:name="envelope address"/>
    <w:lsdException w:uiPriority="99" w:name="envelope return"/>
    <w:lsdException w:qFormat="1" w:uiPriority="99" w:semiHidden="0" w:name="footnote reference"/>
    <w:lsdException w:qFormat="1" w:uiPriority="99" w:semiHidden="0" w:name="annotation reference"/>
    <w:lsdException w:uiPriority="99" w:name="line number"/>
    <w:lsdException w:qFormat="1" w:unhideWhenUsed="0" w:uiPriority="99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qFormat="1" w:uiPriority="99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99" w:semiHidden="0" w:name="Subtitle"/>
    <w:lsdException w:uiPriority="99" w:name="Salutation"/>
    <w:lsdException w:qFormat="1" w:uiPriority="99" w:semiHidden="0" w:name="Date"/>
    <w:lsdException w:qFormat="1" w:unhideWhenUsed="0" w:uiPriority="99" w:semiHidden="0" w:name="Body Text First Indent"/>
    <w:lsdException w:qFormat="1" w:unhideWhenUsed="0" w:uiPriority="99" w:semiHidden="0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4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qFormat="1" w:uiPriority="99" w:semiHidden="0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54"/>
    <w:qFormat/>
    <w:uiPriority w:val="2"/>
    <w:pPr>
      <w:keepNext/>
      <w:keepLines/>
      <w:spacing w:before="180" w:after="18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55"/>
    <w:qFormat/>
    <w:uiPriority w:val="2"/>
    <w:pPr>
      <w:keepNext/>
      <w:keepLines/>
      <w:spacing w:line="360" w:lineRule="auto"/>
      <w:outlineLvl w:val="1"/>
    </w:pPr>
    <w:rPr>
      <w:rFonts w:eastAsia="黑体"/>
      <w:b/>
      <w:sz w:val="28"/>
      <w:szCs w:val="28"/>
    </w:rPr>
  </w:style>
  <w:style w:type="paragraph" w:styleId="4">
    <w:name w:val="heading 3"/>
    <w:basedOn w:val="1"/>
    <w:next w:val="1"/>
    <w:link w:val="56"/>
    <w:qFormat/>
    <w:uiPriority w:val="2"/>
    <w:pPr>
      <w:keepNext/>
      <w:keepLines/>
      <w:spacing w:line="413" w:lineRule="auto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link w:val="5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59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8"/>
    <w:link w:val="60"/>
    <w:qFormat/>
    <w:uiPriority w:val="99"/>
    <w:pPr>
      <w:keepNext/>
      <w:keepLines/>
      <w:numPr>
        <w:ilvl w:val="5"/>
        <w:numId w:val="1"/>
      </w:numPr>
      <w:spacing w:line="360" w:lineRule="auto"/>
      <w:outlineLvl w:val="5"/>
    </w:pPr>
    <w:rPr>
      <w:rFonts w:ascii="Arial" w:hAnsi="Arial" w:eastAsia="黑体"/>
      <w:b/>
      <w:spacing w:val="10"/>
    </w:rPr>
  </w:style>
  <w:style w:type="paragraph" w:styleId="9">
    <w:name w:val="heading 7"/>
    <w:basedOn w:val="1"/>
    <w:next w:val="8"/>
    <w:link w:val="61"/>
    <w:qFormat/>
    <w:uiPriority w:val="9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宋体" w:hAnsi="宋体"/>
      <w:b/>
      <w:spacing w:val="10"/>
    </w:rPr>
  </w:style>
  <w:style w:type="paragraph" w:styleId="10">
    <w:name w:val="heading 8"/>
    <w:basedOn w:val="1"/>
    <w:next w:val="8"/>
    <w:link w:val="62"/>
    <w:qFormat/>
    <w:uiPriority w:val="9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hAnsi="Arial" w:eastAsia="黑体"/>
      <w:spacing w:val="10"/>
    </w:rPr>
  </w:style>
  <w:style w:type="paragraph" w:styleId="11">
    <w:name w:val="heading 9"/>
    <w:basedOn w:val="1"/>
    <w:next w:val="1"/>
    <w:link w:val="63"/>
    <w:qFormat/>
    <w:uiPriority w:val="9"/>
    <w:pPr>
      <w:keepNext/>
      <w:numPr>
        <w:ilvl w:val="8"/>
        <w:numId w:val="2"/>
      </w:numPr>
      <w:tabs>
        <w:tab w:val="clear" w:pos="1584"/>
      </w:tabs>
      <w:spacing w:line="360" w:lineRule="exact"/>
      <w:ind w:left="0" w:firstLine="0"/>
      <w:jc w:val="center"/>
      <w:outlineLvl w:val="8"/>
    </w:pPr>
    <w:rPr>
      <w:b/>
      <w:bCs/>
    </w:rPr>
  </w:style>
  <w:style w:type="character" w:default="1" w:styleId="42">
    <w:name w:val="Default Paragraph Font"/>
    <w:semiHidden/>
    <w:unhideWhenUsed/>
    <w:uiPriority w:val="1"/>
  </w:style>
  <w:style w:type="table" w:default="1" w:styleId="3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Normal Indent"/>
    <w:basedOn w:val="1"/>
    <w:link w:val="57"/>
    <w:qFormat/>
    <w:uiPriority w:val="99"/>
    <w:pPr>
      <w:spacing w:before="20" w:after="20" w:line="400" w:lineRule="exact"/>
      <w:ind w:firstLine="420"/>
    </w:pPr>
    <w:rPr>
      <w:rFonts w:asciiTheme="minorHAnsi" w:hAnsiTheme="minorHAnsi" w:eastAsiaTheme="minorEastAsia" w:cstheme="minorBidi"/>
      <w:spacing w:val="10"/>
    </w:rPr>
  </w:style>
  <w:style w:type="paragraph" w:styleId="12">
    <w:name w:val="toc 7"/>
    <w:basedOn w:val="1"/>
    <w:next w:val="1"/>
    <w:qFormat/>
    <w:uiPriority w:val="99"/>
    <w:pPr>
      <w:ind w:left="2520" w:leftChars="1200"/>
    </w:pPr>
  </w:style>
  <w:style w:type="paragraph" w:styleId="13">
    <w:name w:val="caption"/>
    <w:basedOn w:val="1"/>
    <w:next w:val="1"/>
    <w:link w:val="53"/>
    <w:qFormat/>
    <w:uiPriority w:val="99"/>
    <w:pPr>
      <w:spacing w:after="120"/>
    </w:pPr>
    <w:rPr>
      <w:rFonts w:asciiTheme="minorHAnsi" w:hAnsiTheme="minorHAnsi" w:eastAsiaTheme="minorEastAsia" w:cstheme="minorBidi"/>
      <w:i/>
      <w:lang w:eastAsia="en-US"/>
    </w:rPr>
  </w:style>
  <w:style w:type="paragraph" w:styleId="14">
    <w:name w:val="Document Map"/>
    <w:basedOn w:val="1"/>
    <w:link w:val="91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15">
    <w:name w:val="annotation text"/>
    <w:basedOn w:val="1"/>
    <w:link w:val="67"/>
    <w:unhideWhenUsed/>
    <w:qFormat/>
    <w:uiPriority w:val="99"/>
    <w:pPr>
      <w:jc w:val="left"/>
    </w:pPr>
  </w:style>
  <w:style w:type="paragraph" w:styleId="16">
    <w:name w:val="Body Text"/>
    <w:basedOn w:val="1"/>
    <w:link w:val="82"/>
    <w:qFormat/>
    <w:uiPriority w:val="1"/>
    <w:pPr>
      <w:spacing w:before="180" w:after="180"/>
    </w:pPr>
  </w:style>
  <w:style w:type="paragraph" w:styleId="17">
    <w:name w:val="Body Text Indent"/>
    <w:basedOn w:val="1"/>
    <w:link w:val="78"/>
    <w:unhideWhenUsed/>
    <w:qFormat/>
    <w:uiPriority w:val="99"/>
    <w:pPr>
      <w:spacing w:after="120"/>
      <w:ind w:left="420" w:leftChars="200"/>
    </w:pPr>
  </w:style>
  <w:style w:type="paragraph" w:styleId="18">
    <w:name w:val="Block Text"/>
    <w:basedOn w:val="16"/>
    <w:next w:val="16"/>
    <w:unhideWhenUsed/>
    <w:qFormat/>
    <w:uiPriority w:val="9"/>
    <w:pPr>
      <w:spacing w:before="100" w:after="100"/>
    </w:pPr>
    <w:rPr>
      <w:rFonts w:asciiTheme="majorHAnsi" w:hAnsiTheme="majorHAnsi" w:eastAsiaTheme="majorEastAsia" w:cstheme="majorBidi"/>
      <w:bCs/>
      <w:szCs w:val="20"/>
      <w:lang w:eastAsia="en-US"/>
    </w:rPr>
  </w:style>
  <w:style w:type="paragraph" w:styleId="19">
    <w:name w:val="toc 5"/>
    <w:basedOn w:val="1"/>
    <w:next w:val="1"/>
    <w:qFormat/>
    <w:uiPriority w:val="99"/>
    <w:pPr>
      <w:ind w:left="1680" w:leftChars="800"/>
    </w:pPr>
  </w:style>
  <w:style w:type="paragraph" w:styleId="20">
    <w:name w:val="toc 3"/>
    <w:basedOn w:val="1"/>
    <w:next w:val="1"/>
    <w:qFormat/>
    <w:uiPriority w:val="39"/>
    <w:pPr>
      <w:spacing w:line="400" w:lineRule="exact"/>
      <w:ind w:left="839"/>
    </w:pPr>
    <w:rPr>
      <w:rFonts w:ascii="楷体_GB2312" w:eastAsia="楷体_GB2312"/>
      <w:spacing w:val="10"/>
      <w:szCs w:val="20"/>
    </w:rPr>
  </w:style>
  <w:style w:type="paragraph" w:styleId="21">
    <w:name w:val="toc 8"/>
    <w:basedOn w:val="1"/>
    <w:next w:val="1"/>
    <w:qFormat/>
    <w:uiPriority w:val="99"/>
    <w:pPr>
      <w:ind w:left="2940" w:leftChars="1400"/>
    </w:pPr>
  </w:style>
  <w:style w:type="paragraph" w:styleId="22">
    <w:name w:val="Date"/>
    <w:basedOn w:val="1"/>
    <w:next w:val="1"/>
    <w:link w:val="79"/>
    <w:unhideWhenUsed/>
    <w:qFormat/>
    <w:uiPriority w:val="99"/>
    <w:pPr>
      <w:ind w:left="100" w:leftChars="2500"/>
    </w:pPr>
  </w:style>
  <w:style w:type="paragraph" w:styleId="23">
    <w:name w:val="Balloon Text"/>
    <w:basedOn w:val="1"/>
    <w:link w:val="74"/>
    <w:unhideWhenUsed/>
    <w:qFormat/>
    <w:uiPriority w:val="99"/>
    <w:rPr>
      <w:sz w:val="18"/>
      <w:szCs w:val="18"/>
    </w:rPr>
  </w:style>
  <w:style w:type="paragraph" w:styleId="24">
    <w:name w:val="footer"/>
    <w:basedOn w:val="1"/>
    <w:link w:val="6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5">
    <w:name w:val="header"/>
    <w:basedOn w:val="1"/>
    <w:link w:val="6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6">
    <w:name w:val="toc 1"/>
    <w:basedOn w:val="1"/>
    <w:next w:val="1"/>
    <w:qFormat/>
    <w:uiPriority w:val="39"/>
    <w:pPr>
      <w:tabs>
        <w:tab w:val="left" w:pos="1260"/>
        <w:tab w:val="right" w:leader="dot" w:pos="8820"/>
      </w:tabs>
      <w:spacing w:line="360" w:lineRule="auto"/>
    </w:pPr>
    <w:rPr>
      <w:rFonts w:ascii="楷体_GB2312" w:eastAsia="楷体_GB2312"/>
      <w:b/>
      <w:bCs/>
      <w:spacing w:val="20"/>
      <w:szCs w:val="36"/>
    </w:rPr>
  </w:style>
  <w:style w:type="paragraph" w:styleId="27">
    <w:name w:val="toc 4"/>
    <w:basedOn w:val="1"/>
    <w:next w:val="1"/>
    <w:qFormat/>
    <w:uiPriority w:val="99"/>
    <w:pPr>
      <w:ind w:left="1260" w:leftChars="600"/>
    </w:pPr>
  </w:style>
  <w:style w:type="paragraph" w:styleId="28">
    <w:name w:val="Subtitle"/>
    <w:basedOn w:val="1"/>
    <w:next w:val="1"/>
    <w:link w:val="75"/>
    <w:qFormat/>
    <w:uiPriority w:val="99"/>
    <w:pPr>
      <w:spacing w:before="240" w:after="60" w:line="312" w:lineRule="auto"/>
      <w:jc w:val="center"/>
      <w:outlineLvl w:val="1"/>
    </w:pPr>
    <w:rPr>
      <w:rFonts w:ascii="Cambria" w:hAnsi="Cambria" w:eastAsiaTheme="minorEastAsia"/>
      <w:b/>
      <w:bCs/>
      <w:kern w:val="28"/>
      <w:sz w:val="32"/>
      <w:szCs w:val="32"/>
    </w:rPr>
  </w:style>
  <w:style w:type="paragraph" w:styleId="29">
    <w:name w:val="footnote text"/>
    <w:basedOn w:val="1"/>
    <w:link w:val="167"/>
    <w:unhideWhenUsed/>
    <w:qFormat/>
    <w:uiPriority w:val="99"/>
    <w:pPr>
      <w:snapToGrid w:val="0"/>
      <w:jc w:val="left"/>
    </w:pPr>
    <w:rPr>
      <w:sz w:val="18"/>
      <w:szCs w:val="18"/>
    </w:rPr>
  </w:style>
  <w:style w:type="paragraph" w:styleId="30">
    <w:name w:val="toc 6"/>
    <w:basedOn w:val="1"/>
    <w:next w:val="1"/>
    <w:qFormat/>
    <w:uiPriority w:val="99"/>
    <w:pPr>
      <w:ind w:left="2100" w:leftChars="1000"/>
    </w:pPr>
  </w:style>
  <w:style w:type="paragraph" w:styleId="31">
    <w:name w:val="toc 2"/>
    <w:basedOn w:val="1"/>
    <w:next w:val="1"/>
    <w:qFormat/>
    <w:uiPriority w:val="39"/>
    <w:pPr>
      <w:spacing w:line="400" w:lineRule="exact"/>
      <w:ind w:left="420"/>
    </w:pPr>
    <w:rPr>
      <w:rFonts w:ascii="楷体_GB2312" w:eastAsia="楷体_GB2312"/>
      <w:spacing w:val="10"/>
      <w:szCs w:val="20"/>
    </w:rPr>
  </w:style>
  <w:style w:type="paragraph" w:styleId="32">
    <w:name w:val="toc 9"/>
    <w:basedOn w:val="1"/>
    <w:next w:val="1"/>
    <w:qFormat/>
    <w:uiPriority w:val="99"/>
    <w:pPr>
      <w:ind w:left="3360" w:leftChars="1600"/>
    </w:pPr>
  </w:style>
  <w:style w:type="paragraph" w:styleId="33">
    <w:name w:val="HTML Preformatted"/>
    <w:basedOn w:val="1"/>
    <w:link w:val="118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kern w:val="0"/>
      <w:sz w:val="24"/>
      <w:szCs w:val="24"/>
    </w:rPr>
  </w:style>
  <w:style w:type="paragraph" w:styleId="34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35">
    <w:name w:val="Title"/>
    <w:basedOn w:val="1"/>
    <w:next w:val="1"/>
    <w:link w:val="163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paragraph" w:styleId="36">
    <w:name w:val="annotation subject"/>
    <w:basedOn w:val="15"/>
    <w:next w:val="15"/>
    <w:link w:val="66"/>
    <w:unhideWhenUsed/>
    <w:qFormat/>
    <w:uiPriority w:val="99"/>
    <w:rPr>
      <w:b/>
      <w:bCs/>
    </w:rPr>
  </w:style>
  <w:style w:type="paragraph" w:styleId="37">
    <w:name w:val="Body Text First Indent"/>
    <w:basedOn w:val="16"/>
    <w:link w:val="84"/>
    <w:qFormat/>
    <w:uiPriority w:val="99"/>
    <w:pPr>
      <w:ind w:firstLine="420" w:firstLineChars="100"/>
    </w:pPr>
    <w:rPr>
      <w:rFonts w:asciiTheme="minorHAnsi" w:hAnsiTheme="minorHAnsi" w:eastAsiaTheme="minorEastAsia" w:cstheme="minorBidi"/>
    </w:rPr>
  </w:style>
  <w:style w:type="paragraph" w:styleId="38">
    <w:name w:val="Body Text First Indent 2"/>
    <w:basedOn w:val="17"/>
    <w:link w:val="76"/>
    <w:qFormat/>
    <w:uiPriority w:val="99"/>
    <w:pPr>
      <w:ind w:firstLine="420" w:firstLineChars="200"/>
    </w:pPr>
    <w:rPr>
      <w:rFonts w:asciiTheme="minorHAnsi" w:hAnsiTheme="minorHAnsi" w:eastAsiaTheme="minorEastAsia" w:cstheme="minorBidi"/>
    </w:rPr>
  </w:style>
  <w:style w:type="table" w:styleId="40">
    <w:name w:val="Table Grid"/>
    <w:basedOn w:val="39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41">
    <w:name w:val="Light Shading Accent 3"/>
    <w:basedOn w:val="39"/>
    <w:qFormat/>
    <w:uiPriority w:val="60"/>
    <w:rPr>
      <w:color w:val="7B7B7B" w:themeColor="accent3" w:themeShade="BF"/>
    </w:rPr>
    <w:tblPr>
      <w:tblBorders>
        <w:top w:val="single" w:color="A5A5A5" w:themeColor="accent3" w:sz="8" w:space="0"/>
        <w:bottom w:val="single" w:color="A5A5A5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43">
    <w:name w:val="Strong"/>
    <w:qFormat/>
    <w:uiPriority w:val="4"/>
    <w:rPr>
      <w:b/>
      <w:bCs/>
    </w:rPr>
  </w:style>
  <w:style w:type="character" w:styleId="44">
    <w:name w:val="page number"/>
    <w:basedOn w:val="42"/>
    <w:qFormat/>
    <w:uiPriority w:val="99"/>
  </w:style>
  <w:style w:type="character" w:styleId="45">
    <w:name w:val="FollowedHyperlink"/>
    <w:unhideWhenUsed/>
    <w:qFormat/>
    <w:uiPriority w:val="99"/>
    <w:rPr>
      <w:color w:val="800080"/>
      <w:u w:val="single"/>
    </w:rPr>
  </w:style>
  <w:style w:type="character" w:styleId="46">
    <w:name w:val="Emphasis"/>
    <w:qFormat/>
    <w:uiPriority w:val="20"/>
    <w:rPr>
      <w:i/>
      <w:iCs/>
    </w:rPr>
  </w:style>
  <w:style w:type="character" w:styleId="47">
    <w:name w:val="HTML Typewriter"/>
    <w:basedOn w:val="42"/>
    <w:semiHidden/>
    <w:unhideWhenUsed/>
    <w:uiPriority w:val="99"/>
    <w:rPr>
      <w:rFonts w:ascii="宋体" w:hAnsi="宋体" w:eastAsia="宋体" w:cs="宋体"/>
      <w:sz w:val="24"/>
      <w:szCs w:val="24"/>
    </w:rPr>
  </w:style>
  <w:style w:type="character" w:styleId="48">
    <w:name w:val="Hyperlink"/>
    <w:unhideWhenUsed/>
    <w:qFormat/>
    <w:uiPriority w:val="99"/>
    <w:rPr>
      <w:color w:val="0000FF"/>
      <w:u w:val="single"/>
    </w:rPr>
  </w:style>
  <w:style w:type="character" w:styleId="49">
    <w:name w:val="HTML Code"/>
    <w:basedOn w:val="42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50">
    <w:name w:val="annotation reference"/>
    <w:basedOn w:val="42"/>
    <w:unhideWhenUsed/>
    <w:qFormat/>
    <w:uiPriority w:val="99"/>
    <w:rPr>
      <w:sz w:val="21"/>
      <w:szCs w:val="21"/>
    </w:rPr>
  </w:style>
  <w:style w:type="character" w:styleId="51">
    <w:name w:val="footnote reference"/>
    <w:basedOn w:val="42"/>
    <w:unhideWhenUsed/>
    <w:qFormat/>
    <w:uiPriority w:val="99"/>
    <w:rPr>
      <w:vertAlign w:val="superscript"/>
    </w:rPr>
  </w:style>
  <w:style w:type="paragraph" w:customStyle="1" w:styleId="52">
    <w:name w:val="Normal Indent1"/>
    <w:basedOn w:val="1"/>
    <w:qFormat/>
    <w:uiPriority w:val="99"/>
    <w:pPr>
      <w:spacing w:before="60" w:after="60" w:line="400" w:lineRule="exact"/>
      <w:ind w:firstLine="397"/>
    </w:pPr>
    <w:rPr>
      <w:rFonts w:hint="eastAsia"/>
      <w:spacing w:val="10"/>
    </w:rPr>
  </w:style>
  <w:style w:type="character" w:customStyle="1" w:styleId="53">
    <w:name w:val="题注 字符"/>
    <w:basedOn w:val="42"/>
    <w:link w:val="13"/>
    <w:uiPriority w:val="99"/>
    <w:rPr>
      <w:rFonts w:asciiTheme="minorHAnsi" w:hAnsiTheme="minorHAnsi" w:eastAsiaTheme="minorEastAsia" w:cstheme="minorBidi"/>
      <w:i/>
      <w:kern w:val="2"/>
      <w:sz w:val="21"/>
      <w:szCs w:val="22"/>
      <w:lang w:eastAsia="en-US"/>
    </w:rPr>
  </w:style>
  <w:style w:type="character" w:customStyle="1" w:styleId="54">
    <w:name w:val="标题 1 字符"/>
    <w:link w:val="2"/>
    <w:qFormat/>
    <w:uiPriority w:val="2"/>
    <w:rPr>
      <w:b/>
      <w:kern w:val="44"/>
      <w:sz w:val="44"/>
      <w:szCs w:val="22"/>
    </w:rPr>
  </w:style>
  <w:style w:type="character" w:customStyle="1" w:styleId="55">
    <w:name w:val="标题 2 字符"/>
    <w:link w:val="3"/>
    <w:qFormat/>
    <w:uiPriority w:val="2"/>
    <w:rPr>
      <w:rFonts w:eastAsia="黑体"/>
      <w:b/>
      <w:kern w:val="2"/>
      <w:sz w:val="28"/>
      <w:szCs w:val="28"/>
    </w:rPr>
  </w:style>
  <w:style w:type="character" w:customStyle="1" w:styleId="56">
    <w:name w:val="标题 3 字符"/>
    <w:link w:val="4"/>
    <w:qFormat/>
    <w:uiPriority w:val="2"/>
    <w:rPr>
      <w:b/>
      <w:kern w:val="2"/>
      <w:sz w:val="28"/>
      <w:szCs w:val="28"/>
    </w:rPr>
  </w:style>
  <w:style w:type="character" w:customStyle="1" w:styleId="57">
    <w:name w:val="正文缩进 字符"/>
    <w:link w:val="8"/>
    <w:qFormat/>
    <w:uiPriority w:val="99"/>
    <w:rPr>
      <w:spacing w:val="10"/>
      <w:sz w:val="24"/>
    </w:rPr>
  </w:style>
  <w:style w:type="character" w:customStyle="1" w:styleId="58">
    <w:name w:val="标题 4 字符"/>
    <w:basedOn w:val="42"/>
    <w:link w:val="5"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59">
    <w:name w:val="标题 5 字符"/>
    <w:basedOn w:val="42"/>
    <w:link w:val="6"/>
    <w:qFormat/>
    <w:uiPriority w:val="9"/>
    <w:rPr>
      <w:b/>
      <w:bCs/>
      <w:kern w:val="2"/>
      <w:sz w:val="28"/>
      <w:szCs w:val="28"/>
    </w:rPr>
  </w:style>
  <w:style w:type="character" w:customStyle="1" w:styleId="60">
    <w:name w:val="标题 6 字符"/>
    <w:basedOn w:val="42"/>
    <w:link w:val="7"/>
    <w:qFormat/>
    <w:uiPriority w:val="99"/>
    <w:rPr>
      <w:rFonts w:ascii="Arial" w:hAnsi="Arial" w:eastAsia="黑体"/>
      <w:b/>
      <w:spacing w:val="10"/>
      <w:kern w:val="2"/>
      <w:sz w:val="21"/>
      <w:szCs w:val="22"/>
    </w:rPr>
  </w:style>
  <w:style w:type="character" w:customStyle="1" w:styleId="61">
    <w:name w:val="标题 7 字符"/>
    <w:basedOn w:val="42"/>
    <w:link w:val="9"/>
    <w:qFormat/>
    <w:uiPriority w:val="99"/>
    <w:rPr>
      <w:rFonts w:ascii="宋体" w:hAnsi="宋体"/>
      <w:b/>
      <w:spacing w:val="10"/>
      <w:kern w:val="2"/>
      <w:sz w:val="21"/>
      <w:szCs w:val="22"/>
    </w:rPr>
  </w:style>
  <w:style w:type="character" w:customStyle="1" w:styleId="62">
    <w:name w:val="标题 8 字符"/>
    <w:basedOn w:val="42"/>
    <w:link w:val="10"/>
    <w:qFormat/>
    <w:uiPriority w:val="99"/>
    <w:rPr>
      <w:rFonts w:ascii="Arial" w:hAnsi="Arial" w:eastAsia="黑体"/>
      <w:spacing w:val="10"/>
      <w:kern w:val="2"/>
      <w:sz w:val="21"/>
      <w:szCs w:val="22"/>
    </w:rPr>
  </w:style>
  <w:style w:type="character" w:customStyle="1" w:styleId="63">
    <w:name w:val="标题 9 字符"/>
    <w:basedOn w:val="42"/>
    <w:link w:val="11"/>
    <w:qFormat/>
    <w:uiPriority w:val="9"/>
    <w:rPr>
      <w:rFonts w:ascii="Times New Roman" w:hAnsi="Times New Roman" w:eastAsia="宋体" w:cs="Times New Roman"/>
      <w:b/>
      <w:bCs/>
      <w:szCs w:val="24"/>
    </w:rPr>
  </w:style>
  <w:style w:type="character" w:customStyle="1" w:styleId="64">
    <w:name w:val="页眉 字符"/>
    <w:link w:val="25"/>
    <w:qFormat/>
    <w:uiPriority w:val="99"/>
    <w:rPr>
      <w:kern w:val="2"/>
      <w:sz w:val="18"/>
      <w:szCs w:val="18"/>
    </w:rPr>
  </w:style>
  <w:style w:type="character" w:customStyle="1" w:styleId="65">
    <w:name w:val="页脚 字符"/>
    <w:link w:val="24"/>
    <w:qFormat/>
    <w:uiPriority w:val="99"/>
    <w:rPr>
      <w:kern w:val="2"/>
      <w:sz w:val="18"/>
      <w:szCs w:val="18"/>
    </w:rPr>
  </w:style>
  <w:style w:type="character" w:customStyle="1" w:styleId="66">
    <w:name w:val="批注主题 字符"/>
    <w:basedOn w:val="67"/>
    <w:link w:val="36"/>
    <w:qFormat/>
    <w:uiPriority w:val="99"/>
    <w:rPr>
      <w:b/>
      <w:bCs/>
      <w:kern w:val="2"/>
      <w:sz w:val="21"/>
      <w:szCs w:val="22"/>
    </w:rPr>
  </w:style>
  <w:style w:type="character" w:customStyle="1" w:styleId="67">
    <w:name w:val="批注文字 字符"/>
    <w:basedOn w:val="42"/>
    <w:link w:val="15"/>
    <w:qFormat/>
    <w:uiPriority w:val="99"/>
    <w:rPr>
      <w:kern w:val="2"/>
      <w:sz w:val="21"/>
      <w:szCs w:val="22"/>
    </w:rPr>
  </w:style>
  <w:style w:type="character" w:customStyle="1" w:styleId="68">
    <w:name w:val="EmailStyle61"/>
    <w:qFormat/>
    <w:uiPriority w:val="99"/>
    <w:rPr>
      <w:rFonts w:ascii="Arial" w:hAnsi="Arial" w:eastAsia="黑体" w:cs="Arial"/>
      <w:color w:val="auto"/>
      <w:kern w:val="2"/>
      <w:sz w:val="20"/>
      <w:szCs w:val="21"/>
      <w:lang w:val="en-US" w:eastAsia="zh-CN" w:bidi="ar-SA"/>
    </w:rPr>
  </w:style>
  <w:style w:type="character" w:customStyle="1" w:styleId="69">
    <w:name w:val="二级条标题 Char1 Char"/>
    <w:qFormat/>
    <w:uiPriority w:val="99"/>
    <w:rPr>
      <w:rFonts w:ascii="黑体" w:hAnsi="黑体" w:eastAsia="黑体"/>
      <w:color w:val="FF0000"/>
      <w:kern w:val="2"/>
      <w:sz w:val="21"/>
      <w:szCs w:val="21"/>
      <w:lang w:val="en-US" w:eastAsia="zh-CN" w:bidi="ar-SA"/>
    </w:rPr>
  </w:style>
  <w:style w:type="character" w:customStyle="1" w:styleId="70">
    <w:name w:val="二级条标题 Char1"/>
    <w:link w:val="71"/>
    <w:qFormat/>
    <w:uiPriority w:val="99"/>
    <w:rPr>
      <w:rFonts w:ascii="黑体" w:hAnsi="黑体" w:eastAsia="黑体" w:cstheme="minorBidi"/>
      <w:color w:val="FF0000"/>
      <w:kern w:val="2"/>
      <w:sz w:val="21"/>
      <w:szCs w:val="21"/>
    </w:rPr>
  </w:style>
  <w:style w:type="paragraph" w:customStyle="1" w:styleId="71">
    <w:name w:val="二级条标题"/>
    <w:basedOn w:val="72"/>
    <w:next w:val="73"/>
    <w:link w:val="70"/>
    <w:qFormat/>
    <w:uiPriority w:val="99"/>
    <w:pPr>
      <w:tabs>
        <w:tab w:val="left" w:pos="1080"/>
        <w:tab w:val="left" w:pos="1440"/>
      </w:tabs>
      <w:ind w:left="864" w:hanging="864"/>
      <w:outlineLvl w:val="3"/>
    </w:pPr>
    <w:rPr>
      <w:rFonts w:ascii="黑体" w:hAnsi="黑体" w:eastAsia="黑体" w:cstheme="minorBidi"/>
      <w:color w:val="FF0000"/>
      <w:kern w:val="2"/>
      <w:sz w:val="21"/>
      <w:szCs w:val="21"/>
    </w:rPr>
  </w:style>
  <w:style w:type="paragraph" w:customStyle="1" w:styleId="72">
    <w:name w:val="一级条标题"/>
    <w:next w:val="73"/>
    <w:qFormat/>
    <w:uiPriority w:val="99"/>
    <w:pPr>
      <w:tabs>
        <w:tab w:val="left" w:pos="1080"/>
      </w:tabs>
      <w:ind w:left="431" w:hanging="431"/>
      <w:outlineLvl w:val="2"/>
    </w:pPr>
    <w:rPr>
      <w:rFonts w:ascii="Times New Roman" w:hAnsi="Times New Roman" w:eastAsia="宋体" w:cs="Times New Roman"/>
      <w:sz w:val="24"/>
      <w:szCs w:val="24"/>
      <w:lang w:val="en-US" w:eastAsia="zh-CN" w:bidi="ar-SA"/>
    </w:rPr>
  </w:style>
  <w:style w:type="paragraph" w:customStyle="1" w:styleId="73">
    <w:name w:val="段"/>
    <w:qFormat/>
    <w:uiPriority w:val="99"/>
    <w:pPr>
      <w:autoSpaceDE w:val="0"/>
      <w:autoSpaceDN w:val="0"/>
      <w:ind w:firstLine="200" w:firstLineChars="200"/>
      <w:jc w:val="both"/>
    </w:pPr>
    <w:rPr>
      <w:rFonts w:ascii="宋体" w:hAnsi="Times New Roman" w:eastAsia="宋体" w:cs="Times New Roman"/>
      <w:sz w:val="21"/>
      <w:szCs w:val="24"/>
      <w:lang w:val="en-US" w:eastAsia="zh-CN" w:bidi="ar-SA"/>
    </w:rPr>
  </w:style>
  <w:style w:type="character" w:customStyle="1" w:styleId="74">
    <w:name w:val="批注框文本 字符"/>
    <w:link w:val="23"/>
    <w:qFormat/>
    <w:uiPriority w:val="99"/>
    <w:rPr>
      <w:kern w:val="2"/>
      <w:sz w:val="18"/>
      <w:szCs w:val="18"/>
    </w:rPr>
  </w:style>
  <w:style w:type="character" w:customStyle="1" w:styleId="75">
    <w:name w:val="副标题 字符"/>
    <w:link w:val="28"/>
    <w:qFormat/>
    <w:uiPriority w:val="99"/>
    <w:rPr>
      <w:rFonts w:ascii="Cambria" w:hAnsi="Cambria" w:cs="Times New Roman"/>
      <w:b/>
      <w:bCs/>
      <w:kern w:val="28"/>
      <w:sz w:val="32"/>
      <w:szCs w:val="32"/>
    </w:rPr>
  </w:style>
  <w:style w:type="character" w:customStyle="1" w:styleId="76">
    <w:name w:val="正文文本首行缩进 2 字符"/>
    <w:basedOn w:val="77"/>
    <w:link w:val="38"/>
    <w:qFormat/>
    <w:uiPriority w:val="99"/>
    <w:rPr>
      <w:kern w:val="2"/>
      <w:sz w:val="21"/>
      <w:szCs w:val="24"/>
    </w:rPr>
  </w:style>
  <w:style w:type="character" w:customStyle="1" w:styleId="77">
    <w:name w:val="正文文本缩进 字符"/>
    <w:qFormat/>
    <w:uiPriority w:val="99"/>
    <w:rPr>
      <w:kern w:val="2"/>
      <w:sz w:val="21"/>
      <w:szCs w:val="24"/>
    </w:rPr>
  </w:style>
  <w:style w:type="character" w:customStyle="1" w:styleId="78">
    <w:name w:val="正文文本缩进 字符1"/>
    <w:basedOn w:val="42"/>
    <w:link w:val="17"/>
    <w:semiHidden/>
    <w:qFormat/>
    <w:uiPriority w:val="99"/>
    <w:rPr>
      <w:rFonts w:ascii="Times New Roman" w:hAnsi="Times New Roman" w:eastAsia="宋体" w:cs="Times New Roman"/>
      <w:kern w:val="0"/>
      <w:sz w:val="24"/>
      <w:szCs w:val="24"/>
    </w:rPr>
  </w:style>
  <w:style w:type="character" w:customStyle="1" w:styleId="79">
    <w:name w:val="日期 字符"/>
    <w:link w:val="22"/>
    <w:qFormat/>
    <w:uiPriority w:val="99"/>
    <w:rPr>
      <w:kern w:val="2"/>
      <w:sz w:val="21"/>
      <w:szCs w:val="22"/>
    </w:rPr>
  </w:style>
  <w:style w:type="character" w:customStyle="1" w:styleId="80">
    <w:name w:val="批注框文本 Char1"/>
    <w:qFormat/>
    <w:uiPriority w:val="99"/>
    <w:rPr>
      <w:kern w:val="2"/>
      <w:sz w:val="18"/>
      <w:szCs w:val="18"/>
    </w:rPr>
  </w:style>
  <w:style w:type="character" w:customStyle="1" w:styleId="81">
    <w:name w:val="正文首行缩进 2 Char1"/>
    <w:qFormat/>
    <w:uiPriority w:val="99"/>
  </w:style>
  <w:style w:type="character" w:customStyle="1" w:styleId="82">
    <w:name w:val="正文文本 字符"/>
    <w:basedOn w:val="42"/>
    <w:link w:val="16"/>
    <w:qFormat/>
    <w:uiPriority w:val="1"/>
    <w:rPr>
      <w:kern w:val="2"/>
      <w:sz w:val="21"/>
      <w:szCs w:val="22"/>
    </w:rPr>
  </w:style>
  <w:style w:type="character" w:customStyle="1" w:styleId="83">
    <w:name w:val="H1 Char"/>
    <w:qFormat/>
    <w:uiPriority w:val="99"/>
    <w:rPr>
      <w:rFonts w:ascii="Times New Roman" w:hAnsi="Times New Roman" w:eastAsia="黑体"/>
      <w:b/>
      <w:bCs/>
      <w:color w:val="FF0000"/>
      <w:kern w:val="44"/>
      <w:sz w:val="44"/>
      <w:szCs w:val="44"/>
      <w:lang w:val="en-US" w:eastAsia="zh-CN" w:bidi="ar-SA"/>
    </w:rPr>
  </w:style>
  <w:style w:type="character" w:customStyle="1" w:styleId="84">
    <w:name w:val="正文文本首行缩进 字符"/>
    <w:link w:val="37"/>
    <w:qFormat/>
    <w:uiPriority w:val="99"/>
    <w:rPr>
      <w:szCs w:val="24"/>
    </w:rPr>
  </w:style>
  <w:style w:type="character" w:customStyle="1" w:styleId="85">
    <w:name w:val="正文文本 字符1"/>
    <w:basedOn w:val="42"/>
    <w:semiHidden/>
    <w:qFormat/>
    <w:uiPriority w:val="99"/>
    <w:rPr>
      <w:rFonts w:ascii="Times New Roman" w:hAnsi="Times New Roman" w:eastAsia="宋体" w:cs="Times New Roman"/>
      <w:kern w:val="0"/>
      <w:sz w:val="24"/>
      <w:szCs w:val="24"/>
    </w:rPr>
  </w:style>
  <w:style w:type="character" w:customStyle="1" w:styleId="86">
    <w:name w:val="批注主题 Char1"/>
    <w:qFormat/>
    <w:uiPriority w:val="99"/>
    <w:rPr>
      <w:b/>
      <w:bCs/>
      <w:kern w:val="2"/>
      <w:sz w:val="21"/>
      <w:szCs w:val="24"/>
    </w:rPr>
  </w:style>
  <w:style w:type="character" w:customStyle="1" w:styleId="87">
    <w:name w:val="正文文本 Char1"/>
    <w:qFormat/>
    <w:uiPriority w:val="99"/>
    <w:rPr>
      <w:kern w:val="2"/>
      <w:sz w:val="21"/>
      <w:szCs w:val="24"/>
    </w:rPr>
  </w:style>
  <w:style w:type="character" w:customStyle="1" w:styleId="88">
    <w:name w:val="批注文字 Char1"/>
    <w:qFormat/>
    <w:uiPriority w:val="99"/>
    <w:rPr>
      <w:kern w:val="2"/>
      <w:sz w:val="21"/>
      <w:szCs w:val="24"/>
    </w:rPr>
  </w:style>
  <w:style w:type="character" w:customStyle="1" w:styleId="89">
    <w:name w:val="HTML 站点"/>
    <w:qFormat/>
    <w:uiPriority w:val="99"/>
    <w:rPr>
      <w:rFonts w:ascii="黑体" w:hAnsi="黑体" w:eastAsia="黑体"/>
      <w:i/>
      <w:iCs/>
      <w:color w:val="FF0000"/>
      <w:kern w:val="2"/>
      <w:sz w:val="21"/>
      <w:szCs w:val="21"/>
      <w:lang w:val="en-US" w:eastAsia="zh-CN" w:bidi="ar-SA"/>
    </w:rPr>
  </w:style>
  <w:style w:type="character" w:customStyle="1" w:styleId="90">
    <w:name w:val="正文文本缩进 Char1"/>
    <w:qFormat/>
    <w:uiPriority w:val="99"/>
    <w:rPr>
      <w:kern w:val="2"/>
      <w:sz w:val="21"/>
      <w:szCs w:val="24"/>
    </w:rPr>
  </w:style>
  <w:style w:type="character" w:customStyle="1" w:styleId="91">
    <w:name w:val="文档结构图 字符"/>
    <w:link w:val="14"/>
    <w:qFormat/>
    <w:uiPriority w:val="99"/>
    <w:rPr>
      <w:rFonts w:ascii="宋体" w:hAnsi="Tahoma"/>
      <w:sz w:val="18"/>
      <w:szCs w:val="18"/>
    </w:rPr>
  </w:style>
  <w:style w:type="character" w:customStyle="1" w:styleId="92">
    <w:name w:val="副标题 Char1"/>
    <w:qFormat/>
    <w:uiPriority w:val="99"/>
    <w:rPr>
      <w:rFonts w:hint="default" w:ascii="Cambria" w:hAnsi="Cambria" w:cs="Times New Roman"/>
      <w:b/>
      <w:bCs/>
      <w:kern w:val="28"/>
      <w:sz w:val="32"/>
      <w:szCs w:val="32"/>
    </w:rPr>
  </w:style>
  <w:style w:type="paragraph" w:styleId="93">
    <w:name w:val="List Paragraph"/>
    <w:basedOn w:val="1"/>
    <w:qFormat/>
    <w:uiPriority w:val="34"/>
    <w:pPr>
      <w:ind w:firstLine="420" w:firstLineChars="200"/>
    </w:pPr>
  </w:style>
  <w:style w:type="character" w:customStyle="1" w:styleId="94">
    <w:name w:val="正文文本首行缩进 2 字符1"/>
    <w:basedOn w:val="78"/>
    <w:semiHidden/>
    <w:qFormat/>
    <w:uiPriority w:val="99"/>
    <w:rPr>
      <w:rFonts w:ascii="Times New Roman" w:hAnsi="Times New Roman" w:eastAsia="宋体" w:cs="Times New Roman"/>
      <w:kern w:val="0"/>
      <w:sz w:val="24"/>
      <w:szCs w:val="24"/>
    </w:rPr>
  </w:style>
  <w:style w:type="character" w:customStyle="1" w:styleId="95">
    <w:name w:val="副标题 字符1"/>
    <w:basedOn w:val="42"/>
    <w:qFormat/>
    <w:uiPriority w:val="11"/>
    <w:rPr>
      <w:b/>
      <w:bCs/>
      <w:kern w:val="28"/>
      <w:sz w:val="32"/>
      <w:szCs w:val="32"/>
    </w:rPr>
  </w:style>
  <w:style w:type="character" w:customStyle="1" w:styleId="96">
    <w:name w:val="批注文字 字符1"/>
    <w:basedOn w:val="42"/>
    <w:semiHidden/>
    <w:qFormat/>
    <w:uiPriority w:val="99"/>
    <w:rPr>
      <w:rFonts w:ascii="Times New Roman" w:hAnsi="Times New Roman" w:eastAsia="宋体" w:cs="Times New Roman"/>
      <w:kern w:val="0"/>
      <w:sz w:val="24"/>
      <w:szCs w:val="24"/>
    </w:rPr>
  </w:style>
  <w:style w:type="character" w:customStyle="1" w:styleId="97">
    <w:name w:val="正文文本首行缩进 字符1"/>
    <w:basedOn w:val="85"/>
    <w:semiHidden/>
    <w:qFormat/>
    <w:uiPriority w:val="99"/>
    <w:rPr>
      <w:rFonts w:ascii="Times New Roman" w:hAnsi="Times New Roman" w:eastAsia="宋体" w:cs="Times New Roman"/>
      <w:kern w:val="0"/>
      <w:sz w:val="24"/>
      <w:szCs w:val="24"/>
    </w:rPr>
  </w:style>
  <w:style w:type="character" w:customStyle="1" w:styleId="98">
    <w:name w:val="批注框文本 字符1"/>
    <w:basedOn w:val="42"/>
    <w:semiHidden/>
    <w:qFormat/>
    <w:uiPriority w:val="99"/>
    <w:rPr>
      <w:rFonts w:ascii="Times New Roman" w:hAnsi="Times New Roman" w:eastAsia="宋体" w:cs="Times New Roman"/>
      <w:kern w:val="0"/>
      <w:sz w:val="18"/>
      <w:szCs w:val="18"/>
    </w:rPr>
  </w:style>
  <w:style w:type="character" w:customStyle="1" w:styleId="99">
    <w:name w:val="批注主题 字符1"/>
    <w:basedOn w:val="96"/>
    <w:semiHidden/>
    <w:qFormat/>
    <w:uiPriority w:val="99"/>
    <w:rPr>
      <w:rFonts w:ascii="Times New Roman" w:hAnsi="Times New Roman" w:eastAsia="宋体" w:cs="Times New Roman"/>
      <w:b/>
      <w:bCs/>
      <w:kern w:val="0"/>
      <w:sz w:val="24"/>
      <w:szCs w:val="24"/>
    </w:rPr>
  </w:style>
  <w:style w:type="character" w:customStyle="1" w:styleId="100">
    <w:name w:val="文档结构图 字符1"/>
    <w:basedOn w:val="42"/>
    <w:semiHidden/>
    <w:qFormat/>
    <w:uiPriority w:val="99"/>
    <w:rPr>
      <w:rFonts w:ascii="Microsoft YaHei UI" w:hAnsi="Times New Roman" w:eastAsia="Microsoft YaHei UI" w:cs="Times New Roman"/>
      <w:kern w:val="0"/>
      <w:sz w:val="18"/>
      <w:szCs w:val="18"/>
    </w:rPr>
  </w:style>
  <w:style w:type="character" w:customStyle="1" w:styleId="101">
    <w:name w:val="日期 字符1"/>
    <w:basedOn w:val="42"/>
    <w:semiHidden/>
    <w:qFormat/>
    <w:uiPriority w:val="99"/>
    <w:rPr>
      <w:rFonts w:ascii="Times New Roman" w:hAnsi="Times New Roman" w:eastAsia="宋体" w:cs="Times New Roman"/>
      <w:kern w:val="0"/>
      <w:sz w:val="24"/>
      <w:szCs w:val="24"/>
    </w:rPr>
  </w:style>
  <w:style w:type="paragraph" w:customStyle="1" w:styleId="102">
    <w:name w:val="p0"/>
    <w:basedOn w:val="1"/>
    <w:qFormat/>
    <w:uiPriority w:val="99"/>
    <w:rPr>
      <w:szCs w:val="21"/>
    </w:rPr>
  </w:style>
  <w:style w:type="paragraph" w:customStyle="1" w:styleId="103">
    <w:name w:val="p15"/>
    <w:basedOn w:val="1"/>
    <w:qFormat/>
    <w:uiPriority w:val="99"/>
    <w:rPr>
      <w:szCs w:val="21"/>
    </w:rPr>
  </w:style>
  <w:style w:type="paragraph" w:customStyle="1" w:styleId="104">
    <w:name w:val="正文1"/>
    <w:basedOn w:val="1"/>
    <w:qFormat/>
    <w:uiPriority w:val="99"/>
    <w:pPr>
      <w:ind w:firstLine="431"/>
    </w:pPr>
    <w:rPr>
      <w:spacing w:val="20"/>
      <w:szCs w:val="20"/>
    </w:rPr>
  </w:style>
  <w:style w:type="paragraph" w:customStyle="1" w:styleId="105">
    <w:name w:val="正文3"/>
    <w:basedOn w:val="1"/>
    <w:qFormat/>
    <w:uiPriority w:val="99"/>
    <w:pPr>
      <w:spacing w:before="60" w:after="60" w:line="360" w:lineRule="auto"/>
      <w:outlineLvl w:val="8"/>
    </w:pPr>
    <w:rPr>
      <w:szCs w:val="21"/>
    </w:rPr>
  </w:style>
  <w:style w:type="paragraph" w:customStyle="1" w:styleId="106">
    <w:name w:val="样式 首行缩进:  2 字符"/>
    <w:basedOn w:val="1"/>
    <w:qFormat/>
    <w:uiPriority w:val="99"/>
    <w:pPr>
      <w:spacing w:line="300" w:lineRule="auto"/>
      <w:ind w:firstLine="480" w:firstLineChars="200"/>
    </w:pPr>
    <w:rPr>
      <w:rFonts w:cs="宋体"/>
      <w:szCs w:val="20"/>
    </w:rPr>
  </w:style>
  <w:style w:type="paragraph" w:customStyle="1" w:styleId="107">
    <w:name w:val="样式2"/>
    <w:basedOn w:val="24"/>
    <w:qFormat/>
    <w:uiPriority w:val="99"/>
    <w:pPr>
      <w:pBdr>
        <w:top w:val="single" w:color="auto" w:sz="6" w:space="1"/>
      </w:pBdr>
      <w:snapToGrid/>
      <w:spacing w:after="120" w:line="240" w:lineRule="atLeast"/>
      <w:ind w:firstLine="425"/>
      <w:jc w:val="center"/>
      <w:textAlignment w:val="baseline"/>
    </w:pPr>
    <w:rPr>
      <w:rFonts w:ascii="宋体"/>
      <w:szCs w:val="24"/>
    </w:rPr>
  </w:style>
  <w:style w:type="paragraph" w:customStyle="1" w:styleId="108">
    <w:name w:val="三级条标题"/>
    <w:basedOn w:val="71"/>
    <w:next w:val="73"/>
    <w:qFormat/>
    <w:uiPriority w:val="99"/>
    <w:pPr>
      <w:adjustRightInd w:val="0"/>
    </w:pPr>
    <w:rPr>
      <w:rFonts w:ascii="华文细黑" w:hAnsi="华文细黑"/>
    </w:rPr>
  </w:style>
  <w:style w:type="paragraph" w:customStyle="1" w:styleId="109">
    <w:name w:val="Alt+X_首行空2"/>
    <w:basedOn w:val="1"/>
    <w:qFormat/>
    <w:uiPriority w:val="99"/>
    <w:pPr>
      <w:spacing w:line="300" w:lineRule="auto"/>
      <w:ind w:firstLine="480" w:firstLineChars="200"/>
    </w:pPr>
    <w:rPr>
      <w:rFonts w:ascii="Calibri" w:hAnsi="Calibri" w:cs="宋体"/>
    </w:rPr>
  </w:style>
  <w:style w:type="paragraph" w:customStyle="1" w:styleId="110">
    <w:name w:val="List Paragraph1"/>
    <w:basedOn w:val="1"/>
    <w:qFormat/>
    <w:uiPriority w:val="99"/>
    <w:pPr>
      <w:spacing w:line="360" w:lineRule="auto"/>
      <w:ind w:firstLine="420" w:firstLineChars="202"/>
    </w:pPr>
    <w:rPr>
      <w:rFonts w:ascii="宋体" w:hAnsi="宋体"/>
      <w:sz w:val="28"/>
      <w:szCs w:val="28"/>
    </w:rPr>
  </w:style>
  <w:style w:type="paragraph" w:customStyle="1" w:styleId="111">
    <w:name w:val="p16"/>
    <w:basedOn w:val="1"/>
    <w:qFormat/>
    <w:uiPriority w:val="99"/>
    <w:pPr>
      <w:spacing w:line="360" w:lineRule="auto"/>
      <w:ind w:left="420" w:hanging="420"/>
    </w:pPr>
    <w:rPr>
      <w:szCs w:val="21"/>
    </w:rPr>
  </w:style>
  <w:style w:type="paragraph" w:customStyle="1" w:styleId="112">
    <w:name w:val="样式1"/>
    <w:basedOn w:val="24"/>
    <w:qFormat/>
    <w:uiPriority w:val="99"/>
    <w:pPr>
      <w:pBdr>
        <w:top w:val="single" w:color="auto" w:sz="6" w:space="1"/>
      </w:pBdr>
      <w:snapToGrid/>
      <w:spacing w:after="120" w:line="240" w:lineRule="atLeast"/>
      <w:ind w:firstLine="425"/>
      <w:textAlignment w:val="baseline"/>
    </w:pPr>
    <w:rPr>
      <w:rFonts w:ascii="宋体"/>
      <w:szCs w:val="24"/>
    </w:rPr>
  </w:style>
  <w:style w:type="paragraph" w:customStyle="1" w:styleId="113">
    <w:name w:val="列表文字"/>
    <w:basedOn w:val="1"/>
    <w:qFormat/>
    <w:uiPriority w:val="99"/>
    <w:pPr>
      <w:tabs>
        <w:tab w:val="left" w:pos="1276"/>
      </w:tabs>
      <w:spacing w:before="156"/>
    </w:pPr>
  </w:style>
  <w:style w:type="paragraph" w:customStyle="1" w:styleId="114">
    <w:name w:val="项目列表"/>
    <w:qFormat/>
    <w:uiPriority w:val="99"/>
    <w:pPr>
      <w:tabs>
        <w:tab w:val="left" w:pos="1032"/>
      </w:tabs>
      <w:spacing w:before="156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customStyle="1" w:styleId="115">
    <w:name w:val="正文2"/>
    <w:basedOn w:val="1"/>
    <w:qFormat/>
    <w:uiPriority w:val="99"/>
    <w:pPr>
      <w:spacing w:before="60" w:after="60" w:line="360" w:lineRule="auto"/>
      <w:outlineLvl w:val="7"/>
    </w:pPr>
  </w:style>
  <w:style w:type="character" w:customStyle="1" w:styleId="116">
    <w:name w:val="number"/>
    <w:qFormat/>
    <w:uiPriority w:val="99"/>
  </w:style>
  <w:style w:type="character" w:customStyle="1" w:styleId="117">
    <w:name w:val="apple-converted-space"/>
    <w:basedOn w:val="42"/>
    <w:qFormat/>
    <w:uiPriority w:val="99"/>
  </w:style>
  <w:style w:type="character" w:customStyle="1" w:styleId="118">
    <w:name w:val="HTML 预设格式 字符"/>
    <w:link w:val="33"/>
    <w:qFormat/>
    <w:uiPriority w:val="99"/>
    <w:rPr>
      <w:rFonts w:ascii="宋体" w:hAnsi="宋体"/>
      <w:sz w:val="24"/>
      <w:szCs w:val="24"/>
    </w:rPr>
  </w:style>
  <w:style w:type="table" w:customStyle="1" w:styleId="119">
    <w:name w:val="网格表 1 浅色1"/>
    <w:basedOn w:val="39"/>
    <w:qFormat/>
    <w:uiPriority w:val="46"/>
    <w:rPr>
      <w:sz w:val="24"/>
      <w:szCs w:val="24"/>
    </w:rPr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20">
    <w:name w:val="网格表 4 - 着色 11"/>
    <w:basedOn w:val="39"/>
    <w:qFormat/>
    <w:uiPriority w:val="49"/>
    <w:rPr>
      <w:sz w:val="24"/>
      <w:szCs w:val="24"/>
    </w:rPr>
    <w:tblPr>
      <w:tblBorders>
        <w:top w:val="single" w:color="8EAADB" w:themeColor="accent1" w:themeTint="99" w:sz="4" w:space="0"/>
        <w:left w:val="single" w:color="8EAADB" w:themeColor="accent1" w:themeTint="99" w:sz="4" w:space="0"/>
        <w:bottom w:val="single" w:color="8EAADB" w:themeColor="accent1" w:themeTint="99" w:sz="4" w:space="0"/>
        <w:right w:val="single" w:color="8EAADB" w:themeColor="accent1" w:themeTint="99" w:sz="4" w:space="0"/>
        <w:insideH w:val="single" w:color="8EAADB" w:themeColor="accent1" w:themeTint="99" w:sz="4" w:space="0"/>
        <w:insideV w:val="single" w:color="8EAADB" w:themeColor="accent1" w:themeTint="99" w:sz="4" w:space="0"/>
      </w:tblBorders>
    </w:tblPr>
    <w:tblStylePr w:type="firstRow">
      <w:rPr>
        <w:b/>
        <w:bCs/>
        <w:color w:val="FFFFFF" w:themeColor="background1"/>
      </w:rPr>
      <w:tcPr>
        <w:tcBorders>
          <w:top w:val="single" w:color="4472C4" w:themeColor="accent1" w:sz="4" w:space="0"/>
          <w:left w:val="single" w:color="4472C4" w:themeColor="accent1" w:sz="4" w:space="0"/>
          <w:bottom w:val="single" w:color="4472C4" w:themeColor="accent1" w:sz="4" w:space="0"/>
          <w:right w:val="single" w:color="4472C4" w:themeColor="accent1" w:sz="4" w:space="0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cPr>
        <w:tcBorders>
          <w:top w:val="double" w:color="4472C4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 w:themeFill="accent1" w:themeFillTint="33"/>
      </w:tcPr>
    </w:tblStylePr>
    <w:tblStylePr w:type="band1Horz">
      <w:tcPr>
        <w:shd w:val="clear" w:color="auto" w:fill="D9E2F3" w:themeFill="accent1" w:themeFillTint="33"/>
      </w:tcPr>
    </w:tblStylePr>
  </w:style>
  <w:style w:type="character" w:customStyle="1" w:styleId="121">
    <w:name w:val="wp_keywordlink_affiliate"/>
    <w:basedOn w:val="42"/>
    <w:qFormat/>
    <w:uiPriority w:val="99"/>
  </w:style>
  <w:style w:type="character" w:customStyle="1" w:styleId="122">
    <w:name w:val="badge"/>
    <w:basedOn w:val="42"/>
    <w:uiPriority w:val="99"/>
  </w:style>
  <w:style w:type="character" w:customStyle="1" w:styleId="123">
    <w:name w:val="hljs-reserved"/>
    <w:basedOn w:val="42"/>
    <w:uiPriority w:val="99"/>
  </w:style>
  <w:style w:type="character" w:customStyle="1" w:styleId="124">
    <w:name w:val="hljs-attribute"/>
    <w:basedOn w:val="42"/>
    <w:uiPriority w:val="99"/>
  </w:style>
  <w:style w:type="character" w:customStyle="1" w:styleId="125">
    <w:name w:val="hljs-regexp"/>
    <w:basedOn w:val="42"/>
    <w:uiPriority w:val="99"/>
  </w:style>
  <w:style w:type="character" w:customStyle="1" w:styleId="126">
    <w:name w:val="hljs-string"/>
    <w:basedOn w:val="42"/>
    <w:qFormat/>
    <w:uiPriority w:val="99"/>
  </w:style>
  <w:style w:type="character" w:customStyle="1" w:styleId="127">
    <w:name w:val="hljs-keyword"/>
    <w:basedOn w:val="42"/>
    <w:qFormat/>
    <w:uiPriority w:val="99"/>
  </w:style>
  <w:style w:type="character" w:customStyle="1" w:styleId="128">
    <w:name w:val="hljs-number"/>
    <w:basedOn w:val="42"/>
    <w:uiPriority w:val="99"/>
  </w:style>
  <w:style w:type="character" w:customStyle="1" w:styleId="129">
    <w:name w:val="hljs-function"/>
    <w:basedOn w:val="42"/>
    <w:uiPriority w:val="99"/>
  </w:style>
  <w:style w:type="character" w:customStyle="1" w:styleId="130">
    <w:name w:val="hljs-params"/>
    <w:basedOn w:val="42"/>
    <w:uiPriority w:val="99"/>
  </w:style>
  <w:style w:type="character" w:customStyle="1" w:styleId="131">
    <w:name w:val="hljs-title"/>
    <w:basedOn w:val="42"/>
    <w:qFormat/>
    <w:uiPriority w:val="99"/>
  </w:style>
  <w:style w:type="character" w:customStyle="1" w:styleId="132">
    <w:name w:val="hljs-strong"/>
    <w:basedOn w:val="42"/>
    <w:uiPriority w:val="99"/>
  </w:style>
  <w:style w:type="character" w:customStyle="1" w:styleId="133">
    <w:name w:val="hljs-emphasis"/>
    <w:basedOn w:val="42"/>
    <w:uiPriority w:val="99"/>
  </w:style>
  <w:style w:type="character" w:customStyle="1" w:styleId="134">
    <w:name w:val="hljs-preprocessor"/>
    <w:basedOn w:val="42"/>
    <w:uiPriority w:val="99"/>
  </w:style>
  <w:style w:type="paragraph" w:customStyle="1" w:styleId="135">
    <w:name w:val="comments-section"/>
    <w:basedOn w:val="1"/>
    <w:uiPriority w:val="99"/>
    <w:pPr>
      <w:spacing w:before="100" w:beforeAutospacing="1" w:after="100" w:afterAutospacing="1"/>
    </w:pPr>
  </w:style>
  <w:style w:type="character" w:customStyle="1" w:styleId="136">
    <w:name w:val="hljs-class"/>
    <w:basedOn w:val="42"/>
    <w:qFormat/>
    <w:uiPriority w:val="99"/>
  </w:style>
  <w:style w:type="character" w:customStyle="1" w:styleId="137">
    <w:name w:val="hljs-type"/>
    <w:basedOn w:val="42"/>
    <w:uiPriority w:val="99"/>
  </w:style>
  <w:style w:type="character" w:customStyle="1" w:styleId="138">
    <w:name w:val="hljs-comment"/>
    <w:basedOn w:val="42"/>
    <w:qFormat/>
    <w:uiPriority w:val="99"/>
  </w:style>
  <w:style w:type="character" w:customStyle="1" w:styleId="139">
    <w:name w:val="hljs-literal"/>
    <w:basedOn w:val="42"/>
    <w:uiPriority w:val="99"/>
  </w:style>
  <w:style w:type="character" w:customStyle="1" w:styleId="140">
    <w:name w:val="hljs-built_in"/>
    <w:basedOn w:val="42"/>
    <w:qFormat/>
    <w:uiPriority w:val="99"/>
  </w:style>
  <w:style w:type="character" w:customStyle="1" w:styleId="141">
    <w:name w:val="hljs-selector-class"/>
    <w:basedOn w:val="42"/>
    <w:uiPriority w:val="99"/>
  </w:style>
  <w:style w:type="character" w:customStyle="1" w:styleId="142">
    <w:name w:val="hljs-meta"/>
    <w:basedOn w:val="42"/>
    <w:uiPriority w:val="99"/>
  </w:style>
  <w:style w:type="character" w:customStyle="1" w:styleId="143">
    <w:name w:val="hljs-subst"/>
    <w:basedOn w:val="42"/>
    <w:qFormat/>
    <w:uiPriority w:val="99"/>
  </w:style>
  <w:style w:type="character" w:customStyle="1" w:styleId="144">
    <w:name w:val="line"/>
    <w:basedOn w:val="42"/>
    <w:qFormat/>
    <w:uiPriority w:val="99"/>
  </w:style>
  <w:style w:type="character" w:customStyle="1" w:styleId="145">
    <w:name w:val="keyword"/>
    <w:basedOn w:val="42"/>
    <w:uiPriority w:val="99"/>
  </w:style>
  <w:style w:type="character" w:customStyle="1" w:styleId="146">
    <w:name w:val="type"/>
    <w:basedOn w:val="42"/>
    <w:uiPriority w:val="99"/>
  </w:style>
  <w:style w:type="character" w:customStyle="1" w:styleId="147">
    <w:name w:val="class"/>
    <w:basedOn w:val="42"/>
    <w:uiPriority w:val="99"/>
  </w:style>
  <w:style w:type="character" w:customStyle="1" w:styleId="148">
    <w:name w:val="title1"/>
    <w:basedOn w:val="42"/>
    <w:uiPriority w:val="99"/>
  </w:style>
  <w:style w:type="character" w:customStyle="1" w:styleId="149">
    <w:name w:val="function"/>
    <w:basedOn w:val="42"/>
    <w:uiPriority w:val="99"/>
  </w:style>
  <w:style w:type="character" w:customStyle="1" w:styleId="150">
    <w:name w:val="string"/>
    <w:basedOn w:val="42"/>
    <w:qFormat/>
    <w:uiPriority w:val="99"/>
  </w:style>
  <w:style w:type="character" w:customStyle="1" w:styleId="151">
    <w:name w:val="kwd"/>
    <w:basedOn w:val="42"/>
    <w:qFormat/>
    <w:uiPriority w:val="99"/>
  </w:style>
  <w:style w:type="character" w:customStyle="1" w:styleId="152">
    <w:name w:val="pln"/>
    <w:basedOn w:val="42"/>
    <w:qFormat/>
    <w:uiPriority w:val="99"/>
  </w:style>
  <w:style w:type="character" w:customStyle="1" w:styleId="153">
    <w:name w:val="pun"/>
    <w:basedOn w:val="42"/>
    <w:qFormat/>
    <w:uiPriority w:val="99"/>
  </w:style>
  <w:style w:type="character" w:customStyle="1" w:styleId="154">
    <w:name w:val="lit"/>
    <w:basedOn w:val="42"/>
    <w:qFormat/>
    <w:uiPriority w:val="99"/>
  </w:style>
  <w:style w:type="character" w:customStyle="1" w:styleId="155">
    <w:name w:val="typ"/>
    <w:basedOn w:val="42"/>
    <w:uiPriority w:val="99"/>
  </w:style>
  <w:style w:type="character" w:customStyle="1" w:styleId="156">
    <w:name w:val="hljs-tag"/>
    <w:basedOn w:val="42"/>
    <w:qFormat/>
    <w:uiPriority w:val="99"/>
  </w:style>
  <w:style w:type="character" w:customStyle="1" w:styleId="157">
    <w:name w:val="hljs-pseudo"/>
    <w:basedOn w:val="42"/>
    <w:uiPriority w:val="99"/>
  </w:style>
  <w:style w:type="paragraph" w:customStyle="1" w:styleId="158">
    <w:name w:val="4"/>
    <w:basedOn w:val="1"/>
    <w:next w:val="93"/>
    <w:qFormat/>
    <w:uiPriority w:val="34"/>
    <w:pPr>
      <w:ind w:firstLine="420" w:firstLineChars="200"/>
    </w:pPr>
  </w:style>
  <w:style w:type="paragraph" w:customStyle="1" w:styleId="159">
    <w:name w:val="3"/>
    <w:basedOn w:val="1"/>
    <w:next w:val="93"/>
    <w:qFormat/>
    <w:uiPriority w:val="34"/>
    <w:pPr>
      <w:ind w:firstLine="420" w:firstLineChars="200"/>
    </w:pPr>
  </w:style>
  <w:style w:type="paragraph" w:customStyle="1" w:styleId="160">
    <w:name w:val="编程步骤"/>
    <w:basedOn w:val="1"/>
    <w:link w:val="224"/>
    <w:qFormat/>
    <w:uiPriority w:val="0"/>
    <w:pPr>
      <w:shd w:val="clear" w:color="auto" w:fill="BEBEBE" w:themeFill="background1" w:themeFillShade="BF"/>
      <w:snapToGrid w:val="0"/>
      <w:spacing w:line="220" w:lineRule="atLeast"/>
    </w:pPr>
    <w:rPr>
      <w:rFonts w:cs="Arial"/>
      <w:sz w:val="18"/>
      <w:szCs w:val="18"/>
    </w:rPr>
  </w:style>
  <w:style w:type="paragraph" w:customStyle="1" w:styleId="161">
    <w:name w:val="First Paragraph"/>
    <w:basedOn w:val="16"/>
    <w:next w:val="16"/>
    <w:qFormat/>
    <w:uiPriority w:val="99"/>
  </w:style>
  <w:style w:type="paragraph" w:customStyle="1" w:styleId="162">
    <w:name w:val="Compact"/>
    <w:basedOn w:val="16"/>
    <w:qFormat/>
    <w:uiPriority w:val="99"/>
    <w:pPr>
      <w:spacing w:before="36" w:after="36"/>
    </w:pPr>
    <w:rPr>
      <w:rFonts w:asciiTheme="minorHAnsi" w:hAnsiTheme="minorHAnsi" w:eastAsiaTheme="minorEastAsia" w:cstheme="minorBidi"/>
      <w:lang w:eastAsia="en-US"/>
    </w:rPr>
  </w:style>
  <w:style w:type="character" w:customStyle="1" w:styleId="163">
    <w:name w:val="标题 字符"/>
    <w:basedOn w:val="42"/>
    <w:link w:val="35"/>
    <w:qFormat/>
    <w:uiPriority w:val="10"/>
    <w:rPr>
      <w:rFonts w:asciiTheme="majorHAnsi" w:hAnsiTheme="majorHAnsi" w:cstheme="majorBidi"/>
      <w:b/>
      <w:bCs/>
      <w:kern w:val="2"/>
      <w:sz w:val="32"/>
      <w:szCs w:val="32"/>
    </w:rPr>
  </w:style>
  <w:style w:type="paragraph" w:customStyle="1" w:styleId="164">
    <w:name w:val="Author"/>
    <w:next w:val="16"/>
    <w:qFormat/>
    <w:uiPriority w:val="99"/>
    <w:pPr>
      <w:keepNext/>
      <w:keepLines/>
      <w:spacing w:after="200"/>
      <w:jc w:val="center"/>
    </w:pPr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customStyle="1" w:styleId="165">
    <w:name w:val="Abstract"/>
    <w:basedOn w:val="1"/>
    <w:next w:val="16"/>
    <w:qFormat/>
    <w:uiPriority w:val="99"/>
    <w:pPr>
      <w:keepNext/>
      <w:keepLines/>
      <w:spacing w:before="300" w:after="300"/>
    </w:pPr>
    <w:rPr>
      <w:rFonts w:asciiTheme="minorHAnsi" w:hAnsiTheme="minorHAnsi" w:eastAsiaTheme="minorEastAsia" w:cstheme="minorBidi"/>
      <w:sz w:val="20"/>
      <w:szCs w:val="20"/>
      <w:lang w:eastAsia="en-US"/>
    </w:rPr>
  </w:style>
  <w:style w:type="paragraph" w:customStyle="1" w:styleId="166">
    <w:name w:val="书目1"/>
    <w:basedOn w:val="1"/>
    <w:qFormat/>
    <w:uiPriority w:val="99"/>
    <w:pPr>
      <w:spacing w:after="200"/>
    </w:pPr>
    <w:rPr>
      <w:rFonts w:asciiTheme="minorHAnsi" w:hAnsiTheme="minorHAnsi" w:eastAsiaTheme="minorEastAsia" w:cstheme="minorBidi"/>
      <w:lang w:eastAsia="en-US"/>
    </w:rPr>
  </w:style>
  <w:style w:type="character" w:customStyle="1" w:styleId="167">
    <w:name w:val="脚注文本 字符"/>
    <w:basedOn w:val="42"/>
    <w:link w:val="29"/>
    <w:qFormat/>
    <w:uiPriority w:val="99"/>
    <w:rPr>
      <w:kern w:val="2"/>
      <w:sz w:val="18"/>
      <w:szCs w:val="18"/>
    </w:rPr>
  </w:style>
  <w:style w:type="paragraph" w:customStyle="1" w:styleId="168">
    <w:name w:val="Definition Term"/>
    <w:basedOn w:val="1"/>
    <w:next w:val="169"/>
    <w:uiPriority w:val="99"/>
    <w:pPr>
      <w:keepNext/>
      <w:keepLines/>
    </w:pPr>
    <w:rPr>
      <w:rFonts w:asciiTheme="minorHAnsi" w:hAnsiTheme="minorHAnsi" w:eastAsiaTheme="minorEastAsia" w:cstheme="minorBidi"/>
      <w:b/>
      <w:lang w:eastAsia="en-US"/>
    </w:rPr>
  </w:style>
  <w:style w:type="paragraph" w:customStyle="1" w:styleId="169">
    <w:name w:val="Definition"/>
    <w:basedOn w:val="1"/>
    <w:uiPriority w:val="99"/>
    <w:pPr>
      <w:spacing w:after="200"/>
    </w:pPr>
    <w:rPr>
      <w:rFonts w:asciiTheme="minorHAnsi" w:hAnsiTheme="minorHAnsi" w:eastAsiaTheme="minorEastAsia" w:cstheme="minorBidi"/>
      <w:lang w:eastAsia="en-US"/>
    </w:rPr>
  </w:style>
  <w:style w:type="paragraph" w:customStyle="1" w:styleId="170">
    <w:name w:val="Table Caption"/>
    <w:basedOn w:val="13"/>
    <w:uiPriority w:val="99"/>
    <w:pPr>
      <w:keepNext/>
    </w:pPr>
  </w:style>
  <w:style w:type="paragraph" w:customStyle="1" w:styleId="171">
    <w:name w:val="Image Caption"/>
    <w:basedOn w:val="13"/>
    <w:uiPriority w:val="99"/>
  </w:style>
  <w:style w:type="paragraph" w:customStyle="1" w:styleId="172">
    <w:name w:val="Figure"/>
    <w:basedOn w:val="1"/>
    <w:uiPriority w:val="99"/>
    <w:pPr>
      <w:spacing w:after="200"/>
    </w:pPr>
    <w:rPr>
      <w:rFonts w:asciiTheme="minorHAnsi" w:hAnsiTheme="minorHAnsi" w:eastAsiaTheme="minorEastAsia" w:cstheme="minorBidi"/>
      <w:lang w:eastAsia="en-US"/>
    </w:rPr>
  </w:style>
  <w:style w:type="paragraph" w:customStyle="1" w:styleId="173">
    <w:name w:val="Captioned Figure"/>
    <w:basedOn w:val="172"/>
    <w:uiPriority w:val="99"/>
    <w:pPr>
      <w:keepNext/>
    </w:pPr>
  </w:style>
  <w:style w:type="character" w:customStyle="1" w:styleId="174">
    <w:name w:val="Verbatim Char"/>
    <w:basedOn w:val="82"/>
    <w:link w:val="175"/>
    <w:qFormat/>
    <w:uiPriority w:val="99"/>
    <w:rPr>
      <w:kern w:val="2"/>
      <w:sz w:val="21"/>
      <w:szCs w:val="22"/>
    </w:rPr>
  </w:style>
  <w:style w:type="paragraph" w:customStyle="1" w:styleId="175">
    <w:name w:val="Source Code"/>
    <w:basedOn w:val="1"/>
    <w:link w:val="174"/>
    <w:qFormat/>
    <w:uiPriority w:val="99"/>
    <w:pPr>
      <w:wordWrap w:val="0"/>
    </w:pPr>
  </w:style>
  <w:style w:type="paragraph" w:customStyle="1" w:styleId="176">
    <w:name w:val="TOC 标题1"/>
    <w:basedOn w:val="2"/>
    <w:next w:val="16"/>
    <w:unhideWhenUsed/>
    <w:qFormat/>
    <w:uiPriority w:val="39"/>
    <w:pPr>
      <w:widowControl/>
      <w:spacing w:before="240" w:line="259" w:lineRule="auto"/>
      <w:jc w:val="left"/>
      <w:outlineLvl w:val="9"/>
    </w:pPr>
    <w:rPr>
      <w:rFonts w:asciiTheme="majorHAnsi" w:hAnsiTheme="majorHAnsi" w:cstheme="majorBidi"/>
      <w:b w:val="0"/>
      <w:bCs/>
      <w:color w:val="2F5496" w:themeColor="accent1" w:themeShade="BF"/>
      <w:kern w:val="0"/>
      <w:sz w:val="48"/>
      <w:szCs w:val="32"/>
      <w:u w:val="single"/>
      <w:lang w:eastAsia="en-US"/>
    </w:rPr>
  </w:style>
  <w:style w:type="character" w:customStyle="1" w:styleId="177">
    <w:name w:val="KeywordTok"/>
    <w:basedOn w:val="174"/>
    <w:uiPriority w:val="99"/>
    <w:rPr>
      <w:rFonts w:ascii="Consolas" w:hAnsi="Consolas"/>
      <w:b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178">
    <w:name w:val="DataTypeTok"/>
    <w:basedOn w:val="174"/>
    <w:uiPriority w:val="99"/>
    <w:rPr>
      <w:rFonts w:ascii="Consolas" w:hAnsi="Consolas"/>
      <w:color w:val="902000"/>
      <w:kern w:val="0"/>
      <w:sz w:val="22"/>
      <w:szCs w:val="24"/>
      <w:shd w:val="clear" w:color="auto" w:fill="E2E2E2"/>
      <w:lang w:eastAsia="en-US"/>
    </w:rPr>
  </w:style>
  <w:style w:type="character" w:customStyle="1" w:styleId="179">
    <w:name w:val="DecValTok"/>
    <w:basedOn w:val="174"/>
    <w:uiPriority w:val="99"/>
    <w:rPr>
      <w:rFonts w:ascii="Consolas" w:hAnsi="Consolas"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180">
    <w:name w:val="BaseNTok"/>
    <w:basedOn w:val="174"/>
    <w:uiPriority w:val="99"/>
    <w:rPr>
      <w:rFonts w:ascii="Consolas" w:hAnsi="Consolas"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181">
    <w:name w:val="FloatTok"/>
    <w:basedOn w:val="174"/>
    <w:uiPriority w:val="99"/>
    <w:rPr>
      <w:rFonts w:ascii="Consolas" w:hAnsi="Consolas"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182">
    <w:name w:val="ConstantTok"/>
    <w:basedOn w:val="174"/>
    <w:uiPriority w:val="99"/>
    <w:rPr>
      <w:rFonts w:ascii="Consolas" w:hAnsi="Consolas"/>
      <w:color w:val="880000"/>
      <w:kern w:val="0"/>
      <w:sz w:val="22"/>
      <w:szCs w:val="24"/>
      <w:shd w:val="clear" w:color="auto" w:fill="E2E2E2"/>
      <w:lang w:eastAsia="en-US"/>
    </w:rPr>
  </w:style>
  <w:style w:type="character" w:customStyle="1" w:styleId="183">
    <w:name w:val="CharTok"/>
    <w:basedOn w:val="174"/>
    <w:uiPriority w:val="99"/>
    <w:rPr>
      <w:rFonts w:ascii="Consolas" w:hAnsi="Consolas"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184">
    <w:name w:val="SpecialCharTok"/>
    <w:basedOn w:val="174"/>
    <w:uiPriority w:val="99"/>
    <w:rPr>
      <w:rFonts w:ascii="Consolas" w:hAnsi="Consolas"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185">
    <w:name w:val="StringTok"/>
    <w:basedOn w:val="174"/>
    <w:uiPriority w:val="99"/>
    <w:rPr>
      <w:rFonts w:ascii="Consolas" w:hAnsi="Consolas"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186">
    <w:name w:val="VerbatimStringTok"/>
    <w:basedOn w:val="174"/>
    <w:uiPriority w:val="99"/>
    <w:rPr>
      <w:rFonts w:ascii="Consolas" w:hAnsi="Consolas"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187">
    <w:name w:val="SpecialStringTok"/>
    <w:basedOn w:val="174"/>
    <w:uiPriority w:val="99"/>
    <w:rPr>
      <w:rFonts w:ascii="Consolas" w:hAnsi="Consolas"/>
      <w:color w:val="BB6688"/>
      <w:kern w:val="0"/>
      <w:sz w:val="22"/>
      <w:szCs w:val="24"/>
      <w:shd w:val="clear" w:color="auto" w:fill="E2E2E2"/>
      <w:lang w:eastAsia="en-US"/>
    </w:rPr>
  </w:style>
  <w:style w:type="character" w:customStyle="1" w:styleId="188">
    <w:name w:val="ImportTok"/>
    <w:basedOn w:val="174"/>
    <w:uiPriority w:val="99"/>
    <w:rPr>
      <w:rFonts w:ascii="Consolas" w:hAnsi="Consolas"/>
      <w:kern w:val="0"/>
      <w:sz w:val="22"/>
      <w:szCs w:val="24"/>
      <w:shd w:val="clear" w:color="auto" w:fill="E2E2E2"/>
      <w:lang w:eastAsia="en-US"/>
    </w:rPr>
  </w:style>
  <w:style w:type="character" w:customStyle="1" w:styleId="189">
    <w:name w:val="CommentTok"/>
    <w:basedOn w:val="174"/>
    <w:uiPriority w:val="99"/>
    <w:rPr>
      <w:rFonts w:ascii="Consolas" w:hAnsi="Consolas"/>
      <w:i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190">
    <w:name w:val="DocumentationTok"/>
    <w:basedOn w:val="174"/>
    <w:uiPriority w:val="99"/>
    <w:rPr>
      <w:rFonts w:ascii="Consolas" w:hAnsi="Consolas"/>
      <w:i/>
      <w:color w:val="BA2121"/>
      <w:kern w:val="0"/>
      <w:sz w:val="22"/>
      <w:szCs w:val="24"/>
      <w:shd w:val="clear" w:color="auto" w:fill="E2E2E2"/>
      <w:lang w:eastAsia="en-US"/>
    </w:rPr>
  </w:style>
  <w:style w:type="character" w:customStyle="1" w:styleId="191">
    <w:name w:val="AnnotationTok"/>
    <w:basedOn w:val="174"/>
    <w:uiPriority w:val="99"/>
    <w:rPr>
      <w:rFonts w:ascii="Consolas" w:hAnsi="Consolas"/>
      <w:b/>
      <w:i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192">
    <w:name w:val="CommentVarTok"/>
    <w:basedOn w:val="174"/>
    <w:uiPriority w:val="99"/>
    <w:rPr>
      <w:rFonts w:ascii="Consolas" w:hAnsi="Consolas"/>
      <w:b/>
      <w:i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193">
    <w:name w:val="OtherTok"/>
    <w:basedOn w:val="174"/>
    <w:uiPriority w:val="99"/>
    <w:rPr>
      <w:rFonts w:ascii="Consolas" w:hAnsi="Consolas"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194">
    <w:name w:val="FunctionTok"/>
    <w:basedOn w:val="174"/>
    <w:uiPriority w:val="99"/>
    <w:rPr>
      <w:rFonts w:ascii="Consolas" w:hAnsi="Consolas"/>
      <w:color w:val="06287E"/>
      <w:kern w:val="0"/>
      <w:sz w:val="22"/>
      <w:szCs w:val="24"/>
      <w:shd w:val="clear" w:color="auto" w:fill="E2E2E2"/>
      <w:lang w:eastAsia="en-US"/>
    </w:rPr>
  </w:style>
  <w:style w:type="character" w:customStyle="1" w:styleId="195">
    <w:name w:val="VariableTok"/>
    <w:basedOn w:val="174"/>
    <w:uiPriority w:val="99"/>
    <w:rPr>
      <w:rFonts w:ascii="Consolas" w:hAnsi="Consolas"/>
      <w:color w:val="19177C"/>
      <w:kern w:val="0"/>
      <w:sz w:val="22"/>
      <w:szCs w:val="24"/>
      <w:shd w:val="clear" w:color="auto" w:fill="E2E2E2"/>
      <w:lang w:eastAsia="en-US"/>
    </w:rPr>
  </w:style>
  <w:style w:type="character" w:customStyle="1" w:styleId="196">
    <w:name w:val="ControlFlowTok"/>
    <w:basedOn w:val="174"/>
    <w:uiPriority w:val="99"/>
    <w:rPr>
      <w:rFonts w:ascii="Consolas" w:hAnsi="Consolas"/>
      <w:b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197">
    <w:name w:val="OperatorTok"/>
    <w:basedOn w:val="174"/>
    <w:uiPriority w:val="99"/>
    <w:rPr>
      <w:rFonts w:ascii="Consolas" w:hAnsi="Consolas"/>
      <w:color w:val="666666"/>
      <w:kern w:val="0"/>
      <w:sz w:val="22"/>
      <w:szCs w:val="24"/>
      <w:shd w:val="clear" w:color="auto" w:fill="E2E2E2"/>
      <w:lang w:eastAsia="en-US"/>
    </w:rPr>
  </w:style>
  <w:style w:type="character" w:customStyle="1" w:styleId="198">
    <w:name w:val="BuiltInTok"/>
    <w:basedOn w:val="174"/>
    <w:uiPriority w:val="99"/>
    <w:rPr>
      <w:rFonts w:ascii="Consolas" w:hAnsi="Consolas"/>
      <w:kern w:val="0"/>
      <w:sz w:val="22"/>
      <w:szCs w:val="24"/>
      <w:shd w:val="clear" w:color="auto" w:fill="E2E2E2"/>
      <w:lang w:eastAsia="en-US"/>
    </w:rPr>
  </w:style>
  <w:style w:type="character" w:customStyle="1" w:styleId="199">
    <w:name w:val="ExtensionTok"/>
    <w:basedOn w:val="174"/>
    <w:uiPriority w:val="99"/>
    <w:rPr>
      <w:rFonts w:ascii="Consolas" w:hAnsi="Consolas"/>
      <w:kern w:val="0"/>
      <w:sz w:val="22"/>
      <w:szCs w:val="24"/>
      <w:shd w:val="clear" w:color="auto" w:fill="E2E2E2"/>
      <w:lang w:eastAsia="en-US"/>
    </w:rPr>
  </w:style>
  <w:style w:type="character" w:customStyle="1" w:styleId="200">
    <w:name w:val="PreprocessorTok"/>
    <w:basedOn w:val="174"/>
    <w:uiPriority w:val="99"/>
    <w:rPr>
      <w:rFonts w:ascii="Consolas" w:hAnsi="Consolas"/>
      <w:color w:val="BC7A00"/>
      <w:kern w:val="0"/>
      <w:sz w:val="22"/>
      <w:szCs w:val="24"/>
      <w:shd w:val="clear" w:color="auto" w:fill="E2E2E2"/>
      <w:lang w:eastAsia="en-US"/>
    </w:rPr>
  </w:style>
  <w:style w:type="character" w:customStyle="1" w:styleId="201">
    <w:name w:val="AttributeTok"/>
    <w:basedOn w:val="174"/>
    <w:uiPriority w:val="99"/>
    <w:rPr>
      <w:rFonts w:ascii="Consolas" w:hAnsi="Consolas"/>
      <w:color w:val="7D9029"/>
      <w:kern w:val="0"/>
      <w:sz w:val="22"/>
      <w:szCs w:val="24"/>
      <w:shd w:val="clear" w:color="auto" w:fill="E2E2E2"/>
      <w:lang w:eastAsia="en-US"/>
    </w:rPr>
  </w:style>
  <w:style w:type="character" w:customStyle="1" w:styleId="202">
    <w:name w:val="RegionMarkerTok"/>
    <w:basedOn w:val="174"/>
    <w:uiPriority w:val="99"/>
    <w:rPr>
      <w:rFonts w:ascii="Consolas" w:hAnsi="Consolas"/>
      <w:kern w:val="0"/>
      <w:sz w:val="22"/>
      <w:szCs w:val="24"/>
      <w:shd w:val="clear" w:color="auto" w:fill="E2E2E2"/>
      <w:lang w:eastAsia="en-US"/>
    </w:rPr>
  </w:style>
  <w:style w:type="character" w:customStyle="1" w:styleId="203">
    <w:name w:val="InformationTok"/>
    <w:basedOn w:val="174"/>
    <w:uiPriority w:val="99"/>
    <w:rPr>
      <w:rFonts w:ascii="Consolas" w:hAnsi="Consolas"/>
      <w:b/>
      <w:i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204">
    <w:name w:val="WarningTok"/>
    <w:basedOn w:val="174"/>
    <w:uiPriority w:val="99"/>
    <w:rPr>
      <w:rFonts w:ascii="Consolas" w:hAnsi="Consolas"/>
      <w:b/>
      <w:i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205">
    <w:name w:val="AlertTok"/>
    <w:basedOn w:val="174"/>
    <w:uiPriority w:val="99"/>
    <w:rPr>
      <w:rFonts w:ascii="Consolas" w:hAnsi="Consolas"/>
      <w:b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206">
    <w:name w:val="ErrorTok"/>
    <w:basedOn w:val="174"/>
    <w:uiPriority w:val="99"/>
    <w:rPr>
      <w:rFonts w:ascii="Consolas" w:hAnsi="Consolas"/>
      <w:b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207">
    <w:name w:val="NormalTok"/>
    <w:basedOn w:val="174"/>
    <w:uiPriority w:val="99"/>
    <w:rPr>
      <w:rFonts w:ascii="Consolas" w:hAnsi="Consolas"/>
      <w:kern w:val="0"/>
      <w:sz w:val="22"/>
      <w:szCs w:val="24"/>
      <w:shd w:val="clear" w:color="auto" w:fill="E2E2E2"/>
      <w:lang w:eastAsia="en-US"/>
    </w:rPr>
  </w:style>
  <w:style w:type="paragraph" w:customStyle="1" w:styleId="208">
    <w:name w:val="2"/>
    <w:basedOn w:val="1"/>
    <w:next w:val="93"/>
    <w:qFormat/>
    <w:uiPriority w:val="34"/>
    <w:pPr>
      <w:ind w:firstLine="420" w:firstLineChars="200"/>
    </w:pPr>
  </w:style>
  <w:style w:type="paragraph" w:customStyle="1" w:styleId="209">
    <w:name w:val="1"/>
    <w:basedOn w:val="1"/>
    <w:next w:val="93"/>
    <w:qFormat/>
    <w:uiPriority w:val="34"/>
    <w:pPr>
      <w:ind w:firstLine="420" w:firstLineChars="200"/>
    </w:pPr>
  </w:style>
  <w:style w:type="character" w:customStyle="1" w:styleId="210">
    <w:name w:val="日期 Char1"/>
    <w:basedOn w:val="42"/>
    <w:semiHidden/>
    <w:uiPriority w:val="99"/>
    <w:rPr>
      <w:rFonts w:hint="default" w:ascii="Times New Roman" w:hAnsi="Times New Roman" w:eastAsia="宋体" w:cs="Times New Roman"/>
      <w:kern w:val="0"/>
      <w:sz w:val="24"/>
      <w:szCs w:val="24"/>
    </w:rPr>
  </w:style>
  <w:style w:type="character" w:customStyle="1" w:styleId="211">
    <w:name w:val="正文首行缩进 Char1"/>
    <w:basedOn w:val="85"/>
    <w:semiHidden/>
    <w:uiPriority w:val="99"/>
    <w:rPr>
      <w:rFonts w:hint="default" w:ascii="Times New Roman" w:hAnsi="Times New Roman" w:eastAsia="宋体" w:cs="Times New Roman"/>
      <w:kern w:val="0"/>
      <w:sz w:val="24"/>
      <w:szCs w:val="24"/>
    </w:rPr>
  </w:style>
  <w:style w:type="character" w:customStyle="1" w:styleId="212">
    <w:name w:val="文档结构图 Char1"/>
    <w:basedOn w:val="42"/>
    <w:semiHidden/>
    <w:uiPriority w:val="99"/>
    <w:rPr>
      <w:rFonts w:hint="eastAsia" w:ascii="宋体" w:hAnsi="Times New Roman" w:eastAsia="宋体" w:cs="Times New Roman"/>
      <w:kern w:val="0"/>
      <w:sz w:val="18"/>
      <w:szCs w:val="18"/>
    </w:rPr>
  </w:style>
  <w:style w:type="character" w:customStyle="1" w:styleId="213">
    <w:name w:val="未处理的提及1"/>
    <w:basedOn w:val="42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214">
    <w:name w:val="未处理的提及2"/>
    <w:basedOn w:val="42"/>
    <w:semiHidden/>
    <w:unhideWhenUsed/>
    <w:uiPriority w:val="99"/>
    <w:rPr>
      <w:color w:val="605E5C"/>
      <w:shd w:val="clear" w:color="auto" w:fill="E1DFDD"/>
    </w:rPr>
  </w:style>
  <w:style w:type="character" w:customStyle="1" w:styleId="215">
    <w:name w:val="t_tag"/>
    <w:qFormat/>
    <w:uiPriority w:val="99"/>
  </w:style>
  <w:style w:type="character" w:customStyle="1" w:styleId="216">
    <w:name w:val="sc-1"/>
    <w:qFormat/>
    <w:uiPriority w:val="99"/>
  </w:style>
  <w:style w:type="character" w:customStyle="1" w:styleId="217">
    <w:name w:val="st0"/>
    <w:qFormat/>
    <w:uiPriority w:val="99"/>
  </w:style>
  <w:style w:type="character" w:customStyle="1" w:styleId="218">
    <w:name w:val="re2"/>
    <w:qFormat/>
    <w:uiPriority w:val="99"/>
  </w:style>
  <w:style w:type="character" w:customStyle="1" w:styleId="219">
    <w:name w:val="sc3"/>
    <w:qFormat/>
    <w:uiPriority w:val="99"/>
  </w:style>
  <w:style w:type="character" w:customStyle="1" w:styleId="220">
    <w:name w:val="re1"/>
    <w:qFormat/>
    <w:uiPriority w:val="99"/>
  </w:style>
  <w:style w:type="character" w:customStyle="1" w:styleId="221">
    <w:name w:val="re0"/>
    <w:qFormat/>
    <w:uiPriority w:val="99"/>
  </w:style>
  <w:style w:type="paragraph" w:customStyle="1" w:styleId="222">
    <w:name w:val="1."/>
    <w:basedOn w:val="1"/>
    <w:qFormat/>
    <w:uiPriority w:val="99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223">
    <w:name w:val="表文"/>
    <w:basedOn w:val="1"/>
    <w:qFormat/>
    <w:uiPriority w:val="99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customStyle="1" w:styleId="224">
    <w:name w:val="编程步骤 Char"/>
    <w:link w:val="160"/>
    <w:qFormat/>
    <w:uiPriority w:val="0"/>
    <w:rPr>
      <w:rFonts w:cs="Arial"/>
      <w:kern w:val="2"/>
      <w:sz w:val="18"/>
      <w:szCs w:val="18"/>
      <w:shd w:val="clear" w:color="auto" w:fill="BEBEBE" w:themeFill="background1" w:themeFillShade="BF"/>
    </w:rPr>
  </w:style>
  <w:style w:type="paragraph" w:customStyle="1" w:styleId="225">
    <w:name w:val="Default"/>
    <w:qFormat/>
    <w:uiPriority w:val="99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226">
    <w:name w:val="标准正文"/>
    <w:basedOn w:val="1"/>
    <w:link w:val="227"/>
    <w:qFormat/>
    <w:uiPriority w:val="99"/>
    <w:pPr>
      <w:spacing w:before="20" w:beforeLines="20" w:after="20" w:afterLines="20" w:line="330" w:lineRule="atLeast"/>
      <w:ind w:firstLine="200" w:firstLineChars="200"/>
    </w:pPr>
  </w:style>
  <w:style w:type="character" w:customStyle="1" w:styleId="227">
    <w:name w:val="标准正文 字符"/>
    <w:link w:val="226"/>
    <w:qFormat/>
    <w:uiPriority w:val="99"/>
    <w:rPr>
      <w:kern w:val="2"/>
      <w:sz w:val="21"/>
      <w:szCs w:val="22"/>
    </w:rPr>
  </w:style>
  <w:style w:type="paragraph" w:customStyle="1" w:styleId="228">
    <w:name w:val="表格标题"/>
    <w:basedOn w:val="1"/>
    <w:link w:val="229"/>
    <w:qFormat/>
    <w:uiPriority w:val="99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229">
    <w:name w:val="表格标题 字符"/>
    <w:basedOn w:val="42"/>
    <w:link w:val="228"/>
    <w:qFormat/>
    <w:uiPriority w:val="99"/>
    <w:rPr>
      <w:rFonts w:ascii="Arial" w:hAnsi="Arial" w:eastAsia="黑体"/>
      <w:kern w:val="2"/>
      <w:sz w:val="18"/>
    </w:rPr>
  </w:style>
  <w:style w:type="paragraph" w:customStyle="1" w:styleId="230">
    <w:name w:val="标题4"/>
    <w:basedOn w:val="1"/>
    <w:next w:val="1"/>
    <w:link w:val="231"/>
    <w:qFormat/>
    <w:uiPriority w:val="2"/>
    <w:pPr>
      <w:spacing w:line="360" w:lineRule="auto"/>
      <w:outlineLvl w:val="3"/>
    </w:pPr>
    <w:rPr>
      <w:b/>
      <w:sz w:val="24"/>
    </w:rPr>
  </w:style>
  <w:style w:type="character" w:customStyle="1" w:styleId="231">
    <w:name w:val="标题4 字符"/>
    <w:basedOn w:val="42"/>
    <w:link w:val="230"/>
    <w:qFormat/>
    <w:uiPriority w:val="2"/>
    <w:rPr>
      <w:b/>
      <w:kern w:val="2"/>
      <w:sz w:val="24"/>
      <w:szCs w:val="22"/>
    </w:rPr>
  </w:style>
  <w:style w:type="character" w:customStyle="1" w:styleId="232">
    <w:name w:val="objectbrace"/>
    <w:basedOn w:val="42"/>
    <w:qFormat/>
    <w:uiPriority w:val="99"/>
  </w:style>
  <w:style w:type="character" w:customStyle="1" w:styleId="233">
    <w:name w:val="collapsible"/>
    <w:basedOn w:val="42"/>
    <w:qFormat/>
    <w:uiPriority w:val="99"/>
  </w:style>
  <w:style w:type="character" w:customStyle="1" w:styleId="234">
    <w:name w:val="propertyname"/>
    <w:basedOn w:val="42"/>
    <w:qFormat/>
    <w:uiPriority w:val="99"/>
  </w:style>
  <w:style w:type="character" w:customStyle="1" w:styleId="235">
    <w:name w:val="comma"/>
    <w:basedOn w:val="42"/>
    <w:qFormat/>
    <w:uiPriority w:val="99"/>
  </w:style>
  <w:style w:type="character" w:customStyle="1" w:styleId="236">
    <w:name w:val="apple-tab-span"/>
    <w:basedOn w:val="42"/>
    <w:qFormat/>
    <w:uiPriority w:val="99"/>
  </w:style>
  <w:style w:type="character" w:customStyle="1" w:styleId="237">
    <w:name w:val="n"/>
    <w:basedOn w:val="42"/>
    <w:qFormat/>
    <w:uiPriority w:val="99"/>
  </w:style>
  <w:style w:type="character" w:customStyle="1" w:styleId="238">
    <w:name w:val="o"/>
    <w:basedOn w:val="42"/>
    <w:qFormat/>
    <w:uiPriority w:val="99"/>
  </w:style>
  <w:style w:type="character" w:customStyle="1" w:styleId="239">
    <w:name w:val="na"/>
    <w:basedOn w:val="42"/>
    <w:qFormat/>
    <w:uiPriority w:val="99"/>
  </w:style>
  <w:style w:type="character" w:customStyle="1" w:styleId="240">
    <w:name w:val="k"/>
    <w:basedOn w:val="42"/>
    <w:qFormat/>
    <w:uiPriority w:val="99"/>
  </w:style>
  <w:style w:type="character" w:customStyle="1" w:styleId="241">
    <w:name w:val="nd"/>
    <w:basedOn w:val="42"/>
    <w:qFormat/>
    <w:uiPriority w:val="99"/>
  </w:style>
  <w:style w:type="character" w:customStyle="1" w:styleId="242">
    <w:name w:val="kd"/>
    <w:basedOn w:val="42"/>
    <w:qFormat/>
    <w:uiPriority w:val="99"/>
  </w:style>
  <w:style w:type="character" w:customStyle="1" w:styleId="243">
    <w:name w:val="kt"/>
    <w:basedOn w:val="42"/>
    <w:qFormat/>
    <w:uiPriority w:val="99"/>
  </w:style>
  <w:style w:type="character" w:customStyle="1" w:styleId="244">
    <w:name w:val="nf"/>
    <w:basedOn w:val="42"/>
    <w:qFormat/>
    <w:uiPriority w:val="99"/>
  </w:style>
  <w:style w:type="character" w:customStyle="1" w:styleId="245">
    <w:name w:val="c1"/>
    <w:basedOn w:val="42"/>
    <w:qFormat/>
    <w:uiPriority w:val="99"/>
  </w:style>
  <w:style w:type="paragraph" w:customStyle="1" w:styleId="246">
    <w:name w:val="ui_qtext_para"/>
    <w:basedOn w:val="1"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247">
    <w:name w:val="cnblogs_code_copy"/>
    <w:basedOn w:val="42"/>
    <w:qFormat/>
    <w:uiPriority w:val="99"/>
  </w:style>
  <w:style w:type="character" w:customStyle="1" w:styleId="248">
    <w:name w:val="attribute"/>
    <w:basedOn w:val="42"/>
    <w:qFormat/>
    <w:uiPriority w:val="99"/>
  </w:style>
  <w:style w:type="character" w:customStyle="1" w:styleId="249">
    <w:name w:val="attribute-value"/>
    <w:basedOn w:val="42"/>
    <w:qFormat/>
    <w:uiPriority w:val="99"/>
  </w:style>
  <w:style w:type="character" w:customStyle="1" w:styleId="250">
    <w:name w:val="hljs-variable"/>
    <w:basedOn w:val="42"/>
    <w:qFormat/>
    <w:uiPriority w:val="99"/>
  </w:style>
  <w:style w:type="character" w:customStyle="1" w:styleId="251">
    <w:name w:val="hljs-name"/>
    <w:basedOn w:val="42"/>
    <w:qFormat/>
    <w:uiPriority w:val="99"/>
  </w:style>
  <w:style w:type="paragraph" w:customStyle="1" w:styleId="252">
    <w:name w:val="石墨文档正文"/>
    <w:qFormat/>
    <w:uiPriority w:val="99"/>
    <w:rPr>
      <w:rFonts w:ascii="微软雅黑" w:hAnsi="微软雅黑" w:eastAsia="微软雅黑" w:cs="微软雅黑"/>
      <w:sz w:val="24"/>
      <w:szCs w:val="24"/>
      <w:lang w:val="en-US" w:eastAsia="zh-CN" w:bidi="ar-SA"/>
    </w:rPr>
  </w:style>
  <w:style w:type="paragraph" w:customStyle="1" w:styleId="253">
    <w:name w:val="代码清单"/>
    <w:basedOn w:val="1"/>
    <w:link w:val="254"/>
    <w:qFormat/>
    <w:uiPriority w:val="99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254">
    <w:name w:val="代码清单 字符"/>
    <w:basedOn w:val="42"/>
    <w:link w:val="253"/>
    <w:qFormat/>
    <w:uiPriority w:val="99"/>
    <w:rPr>
      <w:rFonts w:ascii="Arial" w:hAnsi="Arial" w:eastAsia="黑体"/>
      <w:kern w:val="2"/>
      <w:sz w:val="18"/>
    </w:rPr>
  </w:style>
  <w:style w:type="paragraph" w:customStyle="1" w:styleId="255">
    <w:name w:val="图片格式"/>
    <w:basedOn w:val="1"/>
    <w:link w:val="256"/>
    <w:qFormat/>
    <w:uiPriority w:val="3"/>
    <w:pPr>
      <w:framePr w:wrap="around" w:vAnchor="text" w:hAnchor="text" w:y="1"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20" w:beforeLines="20" w:after="20" w:afterLines="20" w:line="0" w:lineRule="atLeast"/>
      <w:jc w:val="center"/>
    </w:pPr>
  </w:style>
  <w:style w:type="character" w:customStyle="1" w:styleId="256">
    <w:name w:val="图片格式 字符"/>
    <w:link w:val="255"/>
    <w:qFormat/>
    <w:uiPriority w:val="3"/>
    <w:rPr>
      <w:kern w:val="2"/>
      <w:sz w:val="21"/>
      <w:szCs w:val="22"/>
    </w:rPr>
  </w:style>
  <w:style w:type="paragraph" w:customStyle="1" w:styleId="257">
    <w:name w:val="图片下标"/>
    <w:basedOn w:val="1"/>
    <w:link w:val="258"/>
    <w:qFormat/>
    <w:uiPriority w:val="3"/>
    <w:pPr>
      <w:topLinePunct/>
      <w:adjustRightInd w:val="0"/>
      <w:spacing w:before="31" w:beforeLines="10" w:after="124" w:afterLines="40" w:line="0" w:lineRule="atLeast"/>
      <w:jc w:val="center"/>
    </w:pPr>
    <w:rPr>
      <w:sz w:val="18"/>
      <w:szCs w:val="20"/>
    </w:rPr>
  </w:style>
  <w:style w:type="character" w:customStyle="1" w:styleId="258">
    <w:name w:val="图片下标 字符"/>
    <w:basedOn w:val="42"/>
    <w:link w:val="257"/>
    <w:qFormat/>
    <w:uiPriority w:val="3"/>
    <w:rPr>
      <w:kern w:val="2"/>
      <w:sz w:val="18"/>
    </w:rPr>
  </w:style>
  <w:style w:type="paragraph" w:customStyle="1" w:styleId="259">
    <w:name w:val="标题5"/>
    <w:basedOn w:val="226"/>
    <w:link w:val="260"/>
    <w:qFormat/>
    <w:uiPriority w:val="2"/>
    <w:pPr>
      <w:spacing w:before="30" w:beforeLines="30" w:after="30" w:afterLines="30"/>
    </w:pPr>
  </w:style>
  <w:style w:type="character" w:customStyle="1" w:styleId="260">
    <w:name w:val="标题5 字符"/>
    <w:basedOn w:val="227"/>
    <w:link w:val="259"/>
    <w:qFormat/>
    <w:uiPriority w:val="2"/>
    <w:rPr>
      <w:kern w:val="2"/>
      <w:sz w:val="21"/>
      <w:szCs w:val="22"/>
    </w:rPr>
  </w:style>
  <w:style w:type="paragraph" w:customStyle="1" w:styleId="261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character" w:customStyle="1" w:styleId="262">
    <w:name w:val="json_key"/>
    <w:basedOn w:val="42"/>
    <w:qFormat/>
    <w:uiPriority w:val="99"/>
  </w:style>
  <w:style w:type="character" w:customStyle="1" w:styleId="263">
    <w:name w:val="json_string"/>
    <w:basedOn w:val="42"/>
    <w:qFormat/>
    <w:uiPriority w:val="99"/>
  </w:style>
  <w:style w:type="paragraph" w:customStyle="1" w:styleId="264">
    <w:name w:val="msonormal"/>
    <w:basedOn w:val="1"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265">
    <w:name w:val="Placeholder Text"/>
    <w:basedOn w:val="42"/>
    <w:unhideWhenUsed/>
    <w:qFormat/>
    <w:uiPriority w:val="99"/>
    <w:rPr>
      <w:color w:val="808080"/>
    </w:rPr>
  </w:style>
  <w:style w:type="paragraph" w:customStyle="1" w:styleId="266">
    <w:name w:val="代码"/>
    <w:basedOn w:val="160"/>
    <w:link w:val="268"/>
    <w:qFormat/>
    <w:uiPriority w:val="99"/>
    <w:pPr>
      <w:topLinePunct/>
      <w:adjustRightInd w:val="0"/>
      <w:ind w:left="630" w:leftChars="300"/>
      <w:jc w:val="left"/>
    </w:pPr>
    <w:rPr>
      <w:rFonts w:ascii="Courier New" w:hAnsi="Courier New"/>
      <w:sz w:val="21"/>
      <w:szCs w:val="21"/>
    </w:rPr>
  </w:style>
  <w:style w:type="character" w:customStyle="1" w:styleId="267">
    <w:name w:val="编程步骤 字符"/>
    <w:basedOn w:val="42"/>
    <w:qFormat/>
    <w:uiPriority w:val="99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268">
    <w:name w:val="代码 字符"/>
    <w:basedOn w:val="267"/>
    <w:link w:val="266"/>
    <w:qFormat/>
    <w:uiPriority w:val="99"/>
    <w:rPr>
      <w:rFonts w:ascii="Courier New" w:hAnsi="Courier New" w:cs="Arial"/>
      <w:kern w:val="2"/>
      <w:sz w:val="21"/>
      <w:szCs w:val="21"/>
      <w:shd w:val="clear" w:color="auto" w:fill="BEBEBE" w:themeFill="background1" w:themeFillShade="BF"/>
    </w:rPr>
  </w:style>
  <w:style w:type="paragraph" w:customStyle="1" w:styleId="269">
    <w:name w:val="文档正文"/>
    <w:basedOn w:val="1"/>
    <w:link w:val="270"/>
    <w:qFormat/>
    <w:uiPriority w:val="99"/>
    <w:pPr>
      <w:widowControl/>
      <w:spacing w:line="360" w:lineRule="auto"/>
    </w:pPr>
    <w:rPr>
      <w:kern w:val="0"/>
      <w:szCs w:val="24"/>
    </w:rPr>
  </w:style>
  <w:style w:type="character" w:customStyle="1" w:styleId="270">
    <w:name w:val="文档正文 字符"/>
    <w:basedOn w:val="42"/>
    <w:link w:val="269"/>
    <w:qFormat/>
    <w:uiPriority w:val="99"/>
    <w:rPr>
      <w:sz w:val="21"/>
      <w:szCs w:val="24"/>
    </w:rPr>
  </w:style>
  <w:style w:type="paragraph" w:customStyle="1" w:styleId="271">
    <w:name w:val="自定义四级标题"/>
    <w:basedOn w:val="1"/>
    <w:next w:val="1"/>
    <w:link w:val="272"/>
    <w:qFormat/>
    <w:uiPriority w:val="99"/>
    <w:pPr>
      <w:keepNext/>
      <w:keepLines/>
      <w:adjustRightInd w:val="0"/>
      <w:snapToGrid w:val="0"/>
      <w:spacing w:line="360" w:lineRule="auto"/>
      <w:outlineLvl w:val="3"/>
    </w:pPr>
    <w:rPr>
      <w:b/>
      <w:sz w:val="24"/>
    </w:rPr>
  </w:style>
  <w:style w:type="character" w:customStyle="1" w:styleId="272">
    <w:name w:val="自定义四级标题 字符"/>
    <w:basedOn w:val="42"/>
    <w:link w:val="271"/>
    <w:qFormat/>
    <w:uiPriority w:val="99"/>
    <w:rPr>
      <w:b/>
      <w:kern w:val="2"/>
      <w:sz w:val="24"/>
      <w:szCs w:val="22"/>
    </w:rPr>
  </w:style>
  <w:style w:type="paragraph" w:customStyle="1" w:styleId="273">
    <w:name w:val="代码注释"/>
    <w:basedOn w:val="160"/>
    <w:qFormat/>
    <w:uiPriority w:val="0"/>
    <w:rPr>
      <w:color w:val="C55911" w:themeColor="accent2" w:themeShade="BF"/>
      <w:sz w:val="21"/>
    </w:rPr>
  </w:style>
  <w:style w:type="paragraph" w:customStyle="1" w:styleId="274">
    <w:name w:val="第四级标题"/>
    <w:basedOn w:val="222"/>
    <w:link w:val="275"/>
    <w:qFormat/>
    <w:uiPriority w:val="0"/>
    <w:pPr>
      <w:spacing w:after="30" w:afterLines="30"/>
    </w:pPr>
  </w:style>
  <w:style w:type="character" w:customStyle="1" w:styleId="275">
    <w:name w:val="第四级标题 字符"/>
    <w:basedOn w:val="42"/>
    <w:link w:val="274"/>
    <w:qFormat/>
    <w:uiPriority w:val="0"/>
    <w:rPr>
      <w:rFonts w:ascii="Arial" w:hAnsi="Arial" w:eastAsia="黑体" w:cs="Arial"/>
      <w:kern w:val="2"/>
      <w:sz w:val="22"/>
      <w:szCs w:val="22"/>
    </w:rPr>
  </w:style>
  <w:style w:type="paragraph" w:customStyle="1" w:styleId="276">
    <w:name w:val="第五级标题"/>
    <w:basedOn w:val="226"/>
    <w:link w:val="277"/>
    <w:qFormat/>
    <w:uiPriority w:val="0"/>
    <w:pPr>
      <w:spacing w:before="30" w:beforeLines="30" w:after="30" w:afterLines="30"/>
    </w:pPr>
  </w:style>
  <w:style w:type="character" w:customStyle="1" w:styleId="277">
    <w:name w:val="第五级标题 字符"/>
    <w:basedOn w:val="227"/>
    <w:link w:val="276"/>
    <w:qFormat/>
    <w:uiPriority w:val="0"/>
    <w:rPr>
      <w:kern w:val="2"/>
      <w:sz w:val="21"/>
      <w:szCs w:val="22"/>
    </w:rPr>
  </w:style>
  <w:style w:type="character" w:customStyle="1" w:styleId="278">
    <w:name w:val="代码执行"/>
    <w:basedOn w:val="42"/>
    <w:uiPriority w:val="0"/>
    <w:rPr>
      <w:rFonts w:ascii="Times New Roman" w:hAnsi="Times New Roman" w:eastAsia="宋体"/>
      <w:color w:val="0070C0"/>
      <w:sz w:val="18"/>
    </w:rPr>
  </w:style>
  <w:style w:type="paragraph" w:styleId="279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customStyle="1" w:styleId="280">
    <w:name w:val="Unresolved Mention"/>
    <w:basedOn w:val="42"/>
    <w:semiHidden/>
    <w:unhideWhenUsed/>
    <w:uiPriority w:val="99"/>
    <w:rPr>
      <w:color w:val="605E5C"/>
      <w:shd w:val="clear" w:color="auto" w:fill="E1DFDD"/>
    </w:rPr>
  </w:style>
  <w:style w:type="character" w:customStyle="1" w:styleId="281">
    <w:name w:val="Intense Reference"/>
    <w:basedOn w:val="42"/>
    <w:qFormat/>
    <w:uiPriority w:val="1"/>
    <w:rPr>
      <w:b/>
      <w:bCs/>
      <w:smallCaps/>
      <w:color w:val="4472C4" w:themeColor="accent1"/>
      <w:spacing w:val="5"/>
    </w:rPr>
  </w:style>
  <w:style w:type="character" w:customStyle="1" w:styleId="282">
    <w:name w:val="Intense Emphasis"/>
    <w:basedOn w:val="42"/>
    <w:qFormat/>
    <w:uiPriority w:val="1"/>
    <w:rPr>
      <w:i/>
      <w:iCs/>
      <w:color w:val="4472C4" w:themeColor="accent1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package" Target="embeddings/Presentation15.pptx"/><Relationship Id="rId98" Type="http://schemas.openxmlformats.org/officeDocument/2006/relationships/image" Target="media/image78.png"/><Relationship Id="rId97" Type="http://schemas.openxmlformats.org/officeDocument/2006/relationships/image" Target="media/image77.emf"/><Relationship Id="rId96" Type="http://schemas.openxmlformats.org/officeDocument/2006/relationships/package" Target="embeddings/Presentation14.pptx"/><Relationship Id="rId95" Type="http://schemas.openxmlformats.org/officeDocument/2006/relationships/image" Target="media/image76.emf"/><Relationship Id="rId94" Type="http://schemas.openxmlformats.org/officeDocument/2006/relationships/package" Target="embeddings/Presentation13.pptx"/><Relationship Id="rId93" Type="http://schemas.openxmlformats.org/officeDocument/2006/relationships/image" Target="media/image75.emf"/><Relationship Id="rId92" Type="http://schemas.openxmlformats.org/officeDocument/2006/relationships/package" Target="embeddings/Presentation12.pptx"/><Relationship Id="rId91" Type="http://schemas.openxmlformats.org/officeDocument/2006/relationships/image" Target="media/image74.emf"/><Relationship Id="rId90" Type="http://schemas.openxmlformats.org/officeDocument/2006/relationships/package" Target="embeddings/Presentation11.pptx"/><Relationship Id="rId9" Type="http://schemas.openxmlformats.org/officeDocument/2006/relationships/image" Target="media/image2.emf"/><Relationship Id="rId89" Type="http://schemas.openxmlformats.org/officeDocument/2006/relationships/image" Target="media/image73.emf"/><Relationship Id="rId88" Type="http://schemas.openxmlformats.org/officeDocument/2006/relationships/package" Target="embeddings/Presentation10.pptx"/><Relationship Id="rId87" Type="http://schemas.openxmlformats.org/officeDocument/2006/relationships/image" Target="media/image72.png"/><Relationship Id="rId86" Type="http://schemas.openxmlformats.org/officeDocument/2006/relationships/image" Target="media/image71.emf"/><Relationship Id="rId85" Type="http://schemas.openxmlformats.org/officeDocument/2006/relationships/package" Target="embeddings/Presentation9.pptx"/><Relationship Id="rId84" Type="http://schemas.openxmlformats.org/officeDocument/2006/relationships/image" Target="media/image70.png"/><Relationship Id="rId83" Type="http://schemas.openxmlformats.org/officeDocument/2006/relationships/image" Target="media/image69.png"/><Relationship Id="rId82" Type="http://schemas.openxmlformats.org/officeDocument/2006/relationships/image" Target="media/image68.png"/><Relationship Id="rId81" Type="http://schemas.openxmlformats.org/officeDocument/2006/relationships/image" Target="media/image67.emf"/><Relationship Id="rId80" Type="http://schemas.openxmlformats.org/officeDocument/2006/relationships/package" Target="embeddings/Presentation8.pptx"/><Relationship Id="rId8" Type="http://schemas.openxmlformats.org/officeDocument/2006/relationships/package" Target="embeddings/Presentation1.pptx"/><Relationship Id="rId79" Type="http://schemas.openxmlformats.org/officeDocument/2006/relationships/image" Target="media/image66.png"/><Relationship Id="rId78" Type="http://schemas.openxmlformats.org/officeDocument/2006/relationships/image" Target="media/image65.png"/><Relationship Id="rId77" Type="http://schemas.openxmlformats.org/officeDocument/2006/relationships/image" Target="media/image64.png"/><Relationship Id="rId76" Type="http://schemas.openxmlformats.org/officeDocument/2006/relationships/image" Target="media/image63.png"/><Relationship Id="rId75" Type="http://schemas.openxmlformats.org/officeDocument/2006/relationships/image" Target="media/image62.png"/><Relationship Id="rId74" Type="http://schemas.openxmlformats.org/officeDocument/2006/relationships/image" Target="media/image61.png"/><Relationship Id="rId73" Type="http://schemas.openxmlformats.org/officeDocument/2006/relationships/image" Target="media/image60.png"/><Relationship Id="rId72" Type="http://schemas.openxmlformats.org/officeDocument/2006/relationships/image" Target="media/image59.png"/><Relationship Id="rId71" Type="http://schemas.openxmlformats.org/officeDocument/2006/relationships/image" Target="media/image58.png"/><Relationship Id="rId70" Type="http://schemas.openxmlformats.org/officeDocument/2006/relationships/image" Target="media/image57.png"/><Relationship Id="rId7" Type="http://schemas.openxmlformats.org/officeDocument/2006/relationships/theme" Target="theme/theme1.xml"/><Relationship Id="rId69" Type="http://schemas.openxmlformats.org/officeDocument/2006/relationships/image" Target="media/image56.png"/><Relationship Id="rId68" Type="http://schemas.openxmlformats.org/officeDocument/2006/relationships/image" Target="media/image55.emf"/><Relationship Id="rId67" Type="http://schemas.openxmlformats.org/officeDocument/2006/relationships/package" Target="embeddings/Presentation7.pptx"/><Relationship Id="rId66" Type="http://schemas.openxmlformats.org/officeDocument/2006/relationships/image" Target="media/image54.png"/><Relationship Id="rId65" Type="http://schemas.openxmlformats.org/officeDocument/2006/relationships/image" Target="media/image53.png"/><Relationship Id="rId64" Type="http://schemas.openxmlformats.org/officeDocument/2006/relationships/image" Target="media/image52.png"/><Relationship Id="rId63" Type="http://schemas.openxmlformats.org/officeDocument/2006/relationships/image" Target="media/image51.png"/><Relationship Id="rId62" Type="http://schemas.openxmlformats.org/officeDocument/2006/relationships/image" Target="media/image50.png"/><Relationship Id="rId61" Type="http://schemas.openxmlformats.org/officeDocument/2006/relationships/image" Target="media/image49.png"/><Relationship Id="rId60" Type="http://schemas.openxmlformats.org/officeDocument/2006/relationships/image" Target="media/image48.png"/><Relationship Id="rId6" Type="http://schemas.openxmlformats.org/officeDocument/2006/relationships/footer" Target="footer1.xml"/><Relationship Id="rId59" Type="http://schemas.openxmlformats.org/officeDocument/2006/relationships/image" Target="media/image47.png"/><Relationship Id="rId58" Type="http://schemas.openxmlformats.org/officeDocument/2006/relationships/image" Target="media/image46.png"/><Relationship Id="rId57" Type="http://schemas.openxmlformats.org/officeDocument/2006/relationships/image" Target="media/image45.emf"/><Relationship Id="rId56" Type="http://schemas.openxmlformats.org/officeDocument/2006/relationships/package" Target="embeddings/Presentation6.pptx"/><Relationship Id="rId55" Type="http://schemas.openxmlformats.org/officeDocument/2006/relationships/image" Target="media/image44.png"/><Relationship Id="rId54" Type="http://schemas.openxmlformats.org/officeDocument/2006/relationships/image" Target="media/image43.emf"/><Relationship Id="rId53" Type="http://schemas.openxmlformats.org/officeDocument/2006/relationships/package" Target="embeddings/Presentation5.pptx"/><Relationship Id="rId52" Type="http://schemas.openxmlformats.org/officeDocument/2006/relationships/image" Target="media/image42.png"/><Relationship Id="rId51" Type="http://schemas.openxmlformats.org/officeDocument/2006/relationships/image" Target="media/image41.png"/><Relationship Id="rId50" Type="http://schemas.openxmlformats.org/officeDocument/2006/relationships/image" Target="media/image40.png"/><Relationship Id="rId5" Type="http://schemas.openxmlformats.org/officeDocument/2006/relationships/header" Target="header1.xml"/><Relationship Id="rId49" Type="http://schemas.openxmlformats.org/officeDocument/2006/relationships/image" Target="media/image39.emf"/><Relationship Id="rId48" Type="http://schemas.openxmlformats.org/officeDocument/2006/relationships/package" Target="embeddings/Presentation4.pptx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emf"/><Relationship Id="rId42" Type="http://schemas.openxmlformats.org/officeDocument/2006/relationships/package" Target="embeddings/Presentation3.pptx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microsoft.com/office/2011/relationships/commentsExtended" Target="commentsExtended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comments" Target="comments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emf"/><Relationship Id="rId108" Type="http://schemas.microsoft.com/office/2011/relationships/people" Target="people.xml"/><Relationship Id="rId107" Type="http://schemas.openxmlformats.org/officeDocument/2006/relationships/fontTable" Target="fontTable.xml"/><Relationship Id="rId106" Type="http://schemas.openxmlformats.org/officeDocument/2006/relationships/customXml" Target="../customXml/item2.xml"/><Relationship Id="rId105" Type="http://schemas.openxmlformats.org/officeDocument/2006/relationships/numbering" Target="numbering.xml"/><Relationship Id="rId104" Type="http://schemas.openxmlformats.org/officeDocument/2006/relationships/customXml" Target="../customXml/item1.xml"/><Relationship Id="rId103" Type="http://schemas.openxmlformats.org/officeDocument/2006/relationships/image" Target="media/image81.emf"/><Relationship Id="rId102" Type="http://schemas.openxmlformats.org/officeDocument/2006/relationships/package" Target="embeddings/Presentation16.pptx"/><Relationship Id="rId101" Type="http://schemas.openxmlformats.org/officeDocument/2006/relationships/image" Target="media/image80.png"/><Relationship Id="rId100" Type="http://schemas.openxmlformats.org/officeDocument/2006/relationships/image" Target="media/image79.emf"/><Relationship Id="rId10" Type="http://schemas.openxmlformats.org/officeDocument/2006/relationships/package" Target="embeddings/Presentation2.pptx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B70TK1\Documents\&#33258;&#23450;&#20041;%20Office%20&#27169;&#26495;\&#23578;&#30789;&#35895;&#22823;&#25968;&#25454;&#25216;&#26415;&#25991;&#26723;&#27169;&#26495;&#20462;&#25913;&#29256;.dot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49"/>
    <customShpInfo spid="_x0000_s1064"/>
    <customShpInfo spid="_x0000_s1063"/>
    <customShpInfo spid="_x0000_s1043"/>
    <customShpInfo spid="_x0000_s1044"/>
    <customShpInfo spid="_x0000_s1045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C8C693A-EA89-4B9E-AEE4-8B3F57E3C00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尚硅谷大数据技术文档模板修改版.dotm</Template>
  <Pages>79</Pages>
  <Words>17659</Words>
  <Characters>76902</Characters>
  <Lines>705</Lines>
  <Paragraphs>198</Paragraphs>
  <TotalTime>10301</TotalTime>
  <ScaleCrop>false</ScaleCrop>
  <LinksUpToDate>false</LinksUpToDate>
  <CharactersWithSpaces>95674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2022-06-05T08:55:00Z</dcterms:created>
  <dc:creator>MSoffice</dc:creator>
  <cp:lastModifiedBy>٩(๑òωó๑)۶</cp:lastModifiedBy>
  <dcterms:modified xsi:type="dcterms:W3CDTF">2022-10-22T01:22:15Z</dcterms:modified>
  <cp:revision>42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3B96000C3C934F8A8AAE8822CD40B698</vt:lpwstr>
  </property>
</Properties>
</file>